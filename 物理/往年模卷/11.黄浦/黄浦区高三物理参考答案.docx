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E4" w:rsidRPr="00B86ED7" w:rsidRDefault="003265E4" w:rsidP="003265E4">
      <w:pPr>
        <w:spacing w:line="500" w:lineRule="exact"/>
        <w:jc w:val="center"/>
        <w:rPr>
          <w:rFonts w:ascii="黑体" w:eastAsia="黑体" w:hAnsi="黑体"/>
          <w:bCs/>
          <w:sz w:val="32"/>
          <w:szCs w:val="32"/>
        </w:rPr>
      </w:pPr>
      <w:r w:rsidRPr="00B86ED7">
        <w:rPr>
          <w:rFonts w:ascii="黑体" w:eastAsia="黑体" w:hAnsi="黑体" w:hint="eastAsia"/>
          <w:bCs/>
          <w:sz w:val="32"/>
          <w:szCs w:val="32"/>
        </w:rPr>
        <w:t>黄浦区201</w:t>
      </w:r>
      <w:r w:rsidR="00F45B62" w:rsidRPr="00B86ED7">
        <w:rPr>
          <w:rFonts w:ascii="黑体" w:eastAsia="黑体" w:hAnsi="黑体" w:hint="eastAsia"/>
          <w:bCs/>
          <w:sz w:val="32"/>
          <w:szCs w:val="32"/>
        </w:rPr>
        <w:t>8</w:t>
      </w:r>
      <w:r w:rsidRPr="00B86ED7">
        <w:rPr>
          <w:rFonts w:ascii="黑体" w:eastAsia="黑体" w:hAnsi="黑体" w:hint="eastAsia"/>
          <w:bCs/>
          <w:sz w:val="32"/>
          <w:szCs w:val="32"/>
        </w:rPr>
        <w:t>年高中学业等级考调研测试物理</w:t>
      </w:r>
      <w:r w:rsidRPr="00B86ED7">
        <w:rPr>
          <w:rFonts w:ascii="黑体" w:eastAsia="黑体" w:hAnsi="黑体"/>
          <w:bCs/>
          <w:sz w:val="32"/>
          <w:szCs w:val="32"/>
        </w:rPr>
        <w:t>试卷</w:t>
      </w:r>
    </w:p>
    <w:p w:rsidR="00831A37" w:rsidRPr="00B86ED7" w:rsidRDefault="00831A37" w:rsidP="00831A37">
      <w:pPr>
        <w:autoSpaceDE w:val="0"/>
        <w:autoSpaceDN w:val="0"/>
        <w:adjustRightInd w:val="0"/>
        <w:ind w:rightChars="20" w:right="42"/>
        <w:jc w:val="center"/>
        <w:rPr>
          <w:rFonts w:ascii="黑体" w:eastAsia="黑体" w:cs="黑体"/>
          <w:kern w:val="0"/>
          <w:sz w:val="35"/>
          <w:szCs w:val="21"/>
        </w:rPr>
      </w:pPr>
      <w:r w:rsidRPr="00B86ED7">
        <w:rPr>
          <w:rFonts w:ascii="黑体" w:eastAsia="黑体" w:cs="黑体" w:hint="eastAsia"/>
          <w:kern w:val="0"/>
          <w:sz w:val="35"/>
          <w:szCs w:val="21"/>
        </w:rPr>
        <w:t>参考答案</w:t>
      </w:r>
    </w:p>
    <w:p w:rsidR="00C16C94" w:rsidRPr="00B86ED7" w:rsidRDefault="00642031" w:rsidP="00642031">
      <w:pPr>
        <w:jc w:val="left"/>
        <w:rPr>
          <w:rFonts w:eastAsia="黑体"/>
        </w:rPr>
      </w:pPr>
      <w:r w:rsidRPr="00B86ED7">
        <w:rPr>
          <w:rFonts w:eastAsia="黑体"/>
        </w:rPr>
        <w:t>一．单项选择题（共</w:t>
      </w:r>
      <w:r w:rsidRPr="00B86ED7">
        <w:rPr>
          <w:rFonts w:eastAsia="黑体"/>
        </w:rPr>
        <w:t>40</w:t>
      </w:r>
      <w:r w:rsidRPr="00B86ED7">
        <w:rPr>
          <w:rFonts w:eastAsia="黑体"/>
        </w:rPr>
        <w:t>分，</w:t>
      </w:r>
      <w:r w:rsidR="00DD5686" w:rsidRPr="00B86ED7">
        <w:rPr>
          <w:rFonts w:eastAsia="黑体" w:hint="eastAsia"/>
        </w:rPr>
        <w:t>1-8</w:t>
      </w:r>
      <w:r w:rsidR="00DD5686" w:rsidRPr="00B86ED7">
        <w:rPr>
          <w:rFonts w:eastAsia="黑体" w:hint="eastAsia"/>
        </w:rPr>
        <w:t>题每小题</w:t>
      </w:r>
      <w:r w:rsidR="00DD5686" w:rsidRPr="00B86ED7">
        <w:rPr>
          <w:rFonts w:eastAsia="黑体" w:hint="eastAsia"/>
        </w:rPr>
        <w:t>3</w:t>
      </w:r>
      <w:r w:rsidR="00DD5686" w:rsidRPr="00B86ED7">
        <w:rPr>
          <w:rFonts w:eastAsia="黑体" w:hint="eastAsia"/>
        </w:rPr>
        <w:t>分</w:t>
      </w:r>
      <w:r w:rsidR="00DD5686" w:rsidRPr="00B86ED7">
        <w:rPr>
          <w:rFonts w:eastAsia="黑体"/>
        </w:rPr>
        <w:t>，</w:t>
      </w:r>
      <w:r w:rsidR="00DD5686" w:rsidRPr="00B86ED7">
        <w:rPr>
          <w:rFonts w:eastAsia="黑体" w:hint="eastAsia"/>
        </w:rPr>
        <w:t>9-12</w:t>
      </w:r>
      <w:r w:rsidR="00DD5686" w:rsidRPr="00B86ED7">
        <w:rPr>
          <w:rFonts w:eastAsia="黑体" w:hint="eastAsia"/>
        </w:rPr>
        <w:t>题</w:t>
      </w:r>
      <w:r w:rsidRPr="00B86ED7">
        <w:rPr>
          <w:rFonts w:eastAsia="黑体"/>
        </w:rPr>
        <w:t>每小题</w:t>
      </w:r>
      <w:r w:rsidRPr="00B86ED7">
        <w:rPr>
          <w:rFonts w:eastAsia="黑体"/>
        </w:rPr>
        <w:t>4</w:t>
      </w:r>
      <w:r w:rsidRPr="00B86ED7">
        <w:rPr>
          <w:rFonts w:eastAsia="黑体"/>
        </w:rPr>
        <w:t>分。每小题只有一个正确选项。）</w:t>
      </w:r>
    </w:p>
    <w:p w:rsidR="00642031" w:rsidRPr="00B86ED7" w:rsidRDefault="00642031" w:rsidP="00642031">
      <w:pPr>
        <w:jc w:val="left"/>
        <w:rPr>
          <w:rFonts w:eastAsia="黑体"/>
        </w:rPr>
      </w:pPr>
    </w:p>
    <w:tbl>
      <w:tblPr>
        <w:tblW w:w="8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706"/>
        <w:gridCol w:w="703"/>
        <w:gridCol w:w="705"/>
        <w:gridCol w:w="702"/>
        <w:gridCol w:w="703"/>
        <w:gridCol w:w="703"/>
        <w:gridCol w:w="702"/>
        <w:gridCol w:w="705"/>
        <w:gridCol w:w="690"/>
        <w:gridCol w:w="705"/>
        <w:gridCol w:w="651"/>
        <w:gridCol w:w="651"/>
      </w:tblGrid>
      <w:tr w:rsidR="00B86ED7" w:rsidRPr="00B86ED7" w:rsidTr="00E640B2">
        <w:trPr>
          <w:trHeight w:val="542"/>
          <w:jc w:val="center"/>
        </w:trPr>
        <w:tc>
          <w:tcPr>
            <w:tcW w:w="650" w:type="dxa"/>
            <w:vAlign w:val="center"/>
          </w:tcPr>
          <w:p w:rsidR="006F1A25" w:rsidRPr="00B86ED7" w:rsidRDefault="006F1A25" w:rsidP="00674497">
            <w:pPr>
              <w:jc w:val="center"/>
              <w:rPr>
                <w:b/>
              </w:rPr>
            </w:pPr>
            <w:r w:rsidRPr="00B86ED7">
              <w:rPr>
                <w:rFonts w:hint="eastAsia"/>
                <w:b/>
              </w:rPr>
              <w:t>题号</w:t>
            </w:r>
          </w:p>
        </w:tc>
        <w:tc>
          <w:tcPr>
            <w:tcW w:w="706" w:type="dxa"/>
            <w:vAlign w:val="center"/>
          </w:tcPr>
          <w:p w:rsidR="006F1A25" w:rsidRPr="00B86ED7" w:rsidRDefault="006F1A25" w:rsidP="00674497">
            <w:pPr>
              <w:jc w:val="center"/>
              <w:rPr>
                <w:b/>
              </w:rPr>
            </w:pPr>
            <w:r w:rsidRPr="00B86ED7">
              <w:rPr>
                <w:b/>
              </w:rPr>
              <w:t>1</w:t>
            </w:r>
          </w:p>
        </w:tc>
        <w:tc>
          <w:tcPr>
            <w:tcW w:w="703" w:type="dxa"/>
            <w:vAlign w:val="center"/>
          </w:tcPr>
          <w:p w:rsidR="006F1A25" w:rsidRPr="00B86ED7" w:rsidRDefault="006F1A25" w:rsidP="00674497">
            <w:pPr>
              <w:jc w:val="center"/>
              <w:rPr>
                <w:b/>
              </w:rPr>
            </w:pPr>
            <w:r w:rsidRPr="00B86ED7">
              <w:rPr>
                <w:b/>
              </w:rPr>
              <w:t>2</w:t>
            </w:r>
          </w:p>
        </w:tc>
        <w:tc>
          <w:tcPr>
            <w:tcW w:w="705" w:type="dxa"/>
            <w:vAlign w:val="center"/>
          </w:tcPr>
          <w:p w:rsidR="006F1A25" w:rsidRPr="00B86ED7" w:rsidRDefault="006F1A25" w:rsidP="00674497">
            <w:pPr>
              <w:jc w:val="center"/>
              <w:rPr>
                <w:b/>
              </w:rPr>
            </w:pPr>
            <w:r w:rsidRPr="00B86ED7">
              <w:rPr>
                <w:b/>
              </w:rPr>
              <w:t>3</w:t>
            </w:r>
          </w:p>
        </w:tc>
        <w:tc>
          <w:tcPr>
            <w:tcW w:w="702" w:type="dxa"/>
            <w:vAlign w:val="center"/>
          </w:tcPr>
          <w:p w:rsidR="006F1A25" w:rsidRPr="00B86ED7" w:rsidRDefault="006F1A25" w:rsidP="00674497">
            <w:pPr>
              <w:jc w:val="center"/>
              <w:rPr>
                <w:b/>
              </w:rPr>
            </w:pPr>
            <w:r w:rsidRPr="00B86ED7">
              <w:rPr>
                <w:b/>
              </w:rPr>
              <w:t>4</w:t>
            </w:r>
          </w:p>
        </w:tc>
        <w:tc>
          <w:tcPr>
            <w:tcW w:w="703" w:type="dxa"/>
            <w:vAlign w:val="center"/>
          </w:tcPr>
          <w:p w:rsidR="006F1A25" w:rsidRPr="00B86ED7" w:rsidRDefault="006F1A25" w:rsidP="00674497">
            <w:pPr>
              <w:jc w:val="center"/>
              <w:rPr>
                <w:b/>
              </w:rPr>
            </w:pPr>
            <w:r w:rsidRPr="00B86ED7">
              <w:rPr>
                <w:b/>
              </w:rPr>
              <w:t>5</w:t>
            </w:r>
          </w:p>
        </w:tc>
        <w:tc>
          <w:tcPr>
            <w:tcW w:w="703" w:type="dxa"/>
            <w:vAlign w:val="center"/>
          </w:tcPr>
          <w:p w:rsidR="006F1A25" w:rsidRPr="00B86ED7" w:rsidRDefault="006F1A25" w:rsidP="00674497">
            <w:pPr>
              <w:jc w:val="center"/>
              <w:rPr>
                <w:b/>
              </w:rPr>
            </w:pPr>
            <w:r w:rsidRPr="00B86ED7">
              <w:rPr>
                <w:b/>
              </w:rPr>
              <w:t>6</w:t>
            </w:r>
          </w:p>
        </w:tc>
        <w:tc>
          <w:tcPr>
            <w:tcW w:w="702" w:type="dxa"/>
            <w:vAlign w:val="center"/>
          </w:tcPr>
          <w:p w:rsidR="006F1A25" w:rsidRPr="00B86ED7" w:rsidRDefault="006F1A25" w:rsidP="00674497">
            <w:pPr>
              <w:jc w:val="center"/>
              <w:rPr>
                <w:b/>
              </w:rPr>
            </w:pPr>
            <w:r w:rsidRPr="00B86ED7">
              <w:rPr>
                <w:b/>
              </w:rPr>
              <w:t>7</w:t>
            </w:r>
          </w:p>
        </w:tc>
        <w:tc>
          <w:tcPr>
            <w:tcW w:w="705" w:type="dxa"/>
            <w:vAlign w:val="center"/>
          </w:tcPr>
          <w:p w:rsidR="006F1A25" w:rsidRPr="00B86ED7" w:rsidRDefault="006F1A25" w:rsidP="00674497">
            <w:pPr>
              <w:jc w:val="center"/>
              <w:rPr>
                <w:b/>
              </w:rPr>
            </w:pPr>
            <w:r w:rsidRPr="00B86ED7">
              <w:rPr>
                <w:b/>
              </w:rPr>
              <w:t>8</w:t>
            </w:r>
          </w:p>
        </w:tc>
        <w:tc>
          <w:tcPr>
            <w:tcW w:w="690" w:type="dxa"/>
            <w:vAlign w:val="center"/>
          </w:tcPr>
          <w:p w:rsidR="006F1A25" w:rsidRPr="00B86ED7" w:rsidRDefault="006F1A25" w:rsidP="00674497">
            <w:pPr>
              <w:jc w:val="center"/>
              <w:rPr>
                <w:b/>
              </w:rPr>
            </w:pPr>
            <w:r w:rsidRPr="00B86ED7">
              <w:rPr>
                <w:b/>
              </w:rPr>
              <w:t>9</w:t>
            </w:r>
          </w:p>
        </w:tc>
        <w:tc>
          <w:tcPr>
            <w:tcW w:w="705" w:type="dxa"/>
            <w:vAlign w:val="center"/>
          </w:tcPr>
          <w:p w:rsidR="006F1A25" w:rsidRPr="00B86ED7" w:rsidRDefault="006F1A25" w:rsidP="00674497">
            <w:pPr>
              <w:jc w:val="center"/>
              <w:rPr>
                <w:b/>
              </w:rPr>
            </w:pPr>
            <w:r w:rsidRPr="00B86ED7">
              <w:rPr>
                <w:b/>
              </w:rPr>
              <w:t>10</w:t>
            </w:r>
          </w:p>
        </w:tc>
        <w:tc>
          <w:tcPr>
            <w:tcW w:w="651" w:type="dxa"/>
            <w:vAlign w:val="center"/>
          </w:tcPr>
          <w:p w:rsidR="006F1A25" w:rsidRPr="00B86ED7" w:rsidRDefault="006F1A25" w:rsidP="00674497">
            <w:pPr>
              <w:jc w:val="center"/>
              <w:rPr>
                <w:b/>
              </w:rPr>
            </w:pPr>
            <w:r w:rsidRPr="00B86ED7">
              <w:rPr>
                <w:b/>
              </w:rPr>
              <w:t>11</w:t>
            </w:r>
          </w:p>
        </w:tc>
        <w:tc>
          <w:tcPr>
            <w:tcW w:w="651" w:type="dxa"/>
            <w:vAlign w:val="center"/>
          </w:tcPr>
          <w:p w:rsidR="006F1A25" w:rsidRPr="00B86ED7" w:rsidRDefault="006F1A25" w:rsidP="00674497">
            <w:pPr>
              <w:jc w:val="center"/>
              <w:rPr>
                <w:b/>
              </w:rPr>
            </w:pPr>
            <w:r w:rsidRPr="00B86ED7">
              <w:rPr>
                <w:b/>
              </w:rPr>
              <w:t>12</w:t>
            </w:r>
          </w:p>
        </w:tc>
      </w:tr>
      <w:tr w:rsidR="006F1A25" w:rsidRPr="00B86ED7" w:rsidTr="00EA2E20">
        <w:trPr>
          <w:trHeight w:val="513"/>
          <w:jc w:val="center"/>
        </w:trPr>
        <w:tc>
          <w:tcPr>
            <w:tcW w:w="650" w:type="dxa"/>
            <w:vAlign w:val="center"/>
          </w:tcPr>
          <w:p w:rsidR="006F1A25" w:rsidRPr="00B86ED7" w:rsidRDefault="006F1A25" w:rsidP="006F1A25">
            <w:pPr>
              <w:jc w:val="center"/>
            </w:pPr>
            <w:r w:rsidRPr="00B86ED7">
              <w:rPr>
                <w:rFonts w:hint="eastAsia"/>
              </w:rPr>
              <w:t>答案</w:t>
            </w:r>
          </w:p>
        </w:tc>
        <w:tc>
          <w:tcPr>
            <w:tcW w:w="706" w:type="dxa"/>
            <w:vAlign w:val="center"/>
          </w:tcPr>
          <w:p w:rsidR="006F1A25" w:rsidRPr="00B86ED7" w:rsidRDefault="00F45B62" w:rsidP="006F1A25">
            <w:pPr>
              <w:jc w:val="center"/>
            </w:pPr>
            <w:r w:rsidRPr="00B86ED7">
              <w:rPr>
                <w:rFonts w:hint="eastAsia"/>
              </w:rPr>
              <w:t>D</w:t>
            </w:r>
          </w:p>
        </w:tc>
        <w:tc>
          <w:tcPr>
            <w:tcW w:w="703" w:type="dxa"/>
            <w:vAlign w:val="center"/>
          </w:tcPr>
          <w:p w:rsidR="006F1A25" w:rsidRPr="00B86ED7" w:rsidRDefault="00F45B62" w:rsidP="006F1A25">
            <w:pPr>
              <w:jc w:val="center"/>
            </w:pPr>
            <w:r w:rsidRPr="00B86ED7">
              <w:rPr>
                <w:rFonts w:hint="eastAsia"/>
              </w:rPr>
              <w:t>D</w:t>
            </w:r>
          </w:p>
        </w:tc>
        <w:tc>
          <w:tcPr>
            <w:tcW w:w="705" w:type="dxa"/>
            <w:vAlign w:val="center"/>
          </w:tcPr>
          <w:p w:rsidR="006F1A25" w:rsidRPr="00B86ED7" w:rsidRDefault="00F45B62" w:rsidP="006F1A25">
            <w:pPr>
              <w:jc w:val="center"/>
            </w:pPr>
            <w:r w:rsidRPr="00B86ED7">
              <w:rPr>
                <w:rFonts w:hint="eastAsia"/>
              </w:rPr>
              <w:t>B</w:t>
            </w:r>
          </w:p>
        </w:tc>
        <w:tc>
          <w:tcPr>
            <w:tcW w:w="702" w:type="dxa"/>
            <w:vAlign w:val="center"/>
          </w:tcPr>
          <w:p w:rsidR="006F1A25" w:rsidRPr="00B86ED7" w:rsidRDefault="00F45B62" w:rsidP="006F1A25">
            <w:pPr>
              <w:jc w:val="center"/>
            </w:pPr>
            <w:r w:rsidRPr="00B86ED7">
              <w:rPr>
                <w:rFonts w:hint="eastAsia"/>
              </w:rPr>
              <w:t>C</w:t>
            </w:r>
          </w:p>
        </w:tc>
        <w:tc>
          <w:tcPr>
            <w:tcW w:w="703" w:type="dxa"/>
            <w:vAlign w:val="center"/>
          </w:tcPr>
          <w:p w:rsidR="006F1A25" w:rsidRPr="00B86ED7" w:rsidRDefault="00F45B62" w:rsidP="006F1A25">
            <w:pPr>
              <w:jc w:val="center"/>
            </w:pPr>
            <w:r w:rsidRPr="00B86ED7">
              <w:rPr>
                <w:rFonts w:hint="eastAsia"/>
              </w:rPr>
              <w:t>B</w:t>
            </w:r>
          </w:p>
        </w:tc>
        <w:tc>
          <w:tcPr>
            <w:tcW w:w="703" w:type="dxa"/>
            <w:vAlign w:val="center"/>
          </w:tcPr>
          <w:p w:rsidR="006F1A25" w:rsidRPr="00B86ED7" w:rsidRDefault="00F45B62" w:rsidP="006F1A25">
            <w:pPr>
              <w:jc w:val="center"/>
            </w:pPr>
            <w:r w:rsidRPr="00B86ED7">
              <w:rPr>
                <w:rFonts w:hint="eastAsia"/>
              </w:rPr>
              <w:t>B</w:t>
            </w:r>
          </w:p>
        </w:tc>
        <w:tc>
          <w:tcPr>
            <w:tcW w:w="702" w:type="dxa"/>
            <w:vAlign w:val="center"/>
          </w:tcPr>
          <w:p w:rsidR="006F1A25" w:rsidRPr="00B86ED7" w:rsidRDefault="00F45B62" w:rsidP="006F1A25">
            <w:pPr>
              <w:jc w:val="center"/>
            </w:pPr>
            <w:r w:rsidRPr="00B86ED7">
              <w:rPr>
                <w:rFonts w:hint="eastAsia"/>
              </w:rPr>
              <w:t>A</w:t>
            </w:r>
          </w:p>
        </w:tc>
        <w:tc>
          <w:tcPr>
            <w:tcW w:w="705" w:type="dxa"/>
            <w:vAlign w:val="center"/>
          </w:tcPr>
          <w:p w:rsidR="006F1A25" w:rsidRPr="00B86ED7" w:rsidRDefault="00F45B62" w:rsidP="006F1A25">
            <w:pPr>
              <w:jc w:val="center"/>
            </w:pPr>
            <w:r w:rsidRPr="00B86ED7">
              <w:rPr>
                <w:rFonts w:hint="eastAsia"/>
              </w:rPr>
              <w:t>C</w:t>
            </w:r>
          </w:p>
        </w:tc>
        <w:tc>
          <w:tcPr>
            <w:tcW w:w="690" w:type="dxa"/>
            <w:vAlign w:val="center"/>
          </w:tcPr>
          <w:p w:rsidR="006F1A25" w:rsidRPr="00B86ED7" w:rsidRDefault="00F45B62" w:rsidP="006F1A25">
            <w:pPr>
              <w:jc w:val="center"/>
            </w:pPr>
            <w:r w:rsidRPr="00B86ED7">
              <w:rPr>
                <w:rFonts w:hint="eastAsia"/>
              </w:rPr>
              <w:t>A</w:t>
            </w:r>
          </w:p>
        </w:tc>
        <w:tc>
          <w:tcPr>
            <w:tcW w:w="705" w:type="dxa"/>
            <w:vAlign w:val="center"/>
          </w:tcPr>
          <w:p w:rsidR="006F1A25" w:rsidRPr="00B86ED7" w:rsidRDefault="00F45B62" w:rsidP="006F1A25">
            <w:pPr>
              <w:jc w:val="center"/>
            </w:pPr>
            <w:r w:rsidRPr="00B86ED7">
              <w:rPr>
                <w:rFonts w:hint="eastAsia"/>
              </w:rPr>
              <w:t>D</w:t>
            </w:r>
          </w:p>
        </w:tc>
        <w:tc>
          <w:tcPr>
            <w:tcW w:w="651" w:type="dxa"/>
            <w:vAlign w:val="center"/>
          </w:tcPr>
          <w:p w:rsidR="006F1A25" w:rsidRPr="00B86ED7" w:rsidRDefault="00F45B62" w:rsidP="006F1A25">
            <w:pPr>
              <w:jc w:val="center"/>
            </w:pPr>
            <w:r w:rsidRPr="00B86ED7">
              <w:rPr>
                <w:rFonts w:hint="eastAsia"/>
              </w:rPr>
              <w:t>A</w:t>
            </w:r>
          </w:p>
        </w:tc>
        <w:tc>
          <w:tcPr>
            <w:tcW w:w="651" w:type="dxa"/>
            <w:vAlign w:val="center"/>
          </w:tcPr>
          <w:p w:rsidR="006F1A25" w:rsidRPr="00B86ED7" w:rsidRDefault="00F45B62" w:rsidP="006F1A25">
            <w:pPr>
              <w:jc w:val="center"/>
            </w:pPr>
            <w:r w:rsidRPr="00B86ED7">
              <w:rPr>
                <w:rFonts w:hint="eastAsia"/>
              </w:rPr>
              <w:t>C</w:t>
            </w:r>
          </w:p>
        </w:tc>
      </w:tr>
    </w:tbl>
    <w:p w:rsidR="00642031" w:rsidRPr="00B86ED7" w:rsidRDefault="00642031" w:rsidP="00C16C94">
      <w:pPr>
        <w:spacing w:line="360" w:lineRule="atLeast"/>
      </w:pPr>
    </w:p>
    <w:p w:rsidR="00C16C94" w:rsidRPr="00B86ED7" w:rsidRDefault="00642031" w:rsidP="00C16C94">
      <w:pPr>
        <w:spacing w:line="360" w:lineRule="atLeast"/>
      </w:pPr>
      <w:r w:rsidRPr="00B86ED7">
        <w:rPr>
          <w:rFonts w:eastAsia="黑体" w:hint="eastAsia"/>
        </w:rPr>
        <w:t>二</w:t>
      </w:r>
      <w:r w:rsidRPr="00B86ED7">
        <w:rPr>
          <w:rFonts w:eastAsia="黑体"/>
        </w:rPr>
        <w:t>．填空题（共</w:t>
      </w:r>
      <w:r w:rsidRPr="00B86ED7">
        <w:rPr>
          <w:rFonts w:eastAsia="黑体"/>
        </w:rPr>
        <w:t>20</w:t>
      </w:r>
      <w:r w:rsidRPr="00B86ED7">
        <w:rPr>
          <w:rFonts w:eastAsia="黑体"/>
        </w:rPr>
        <w:t>分，每小题</w:t>
      </w:r>
      <w:r w:rsidR="006F01C7" w:rsidRPr="00B86ED7">
        <w:rPr>
          <w:rFonts w:eastAsia="黑体" w:hint="eastAsia"/>
        </w:rPr>
        <w:t>4</w:t>
      </w:r>
      <w:r w:rsidRPr="00B86ED7">
        <w:rPr>
          <w:rFonts w:eastAsia="黑体"/>
        </w:rPr>
        <w:t>分。）</w:t>
      </w:r>
    </w:p>
    <w:p w:rsidR="00F45B62" w:rsidRPr="00B86ED7" w:rsidRDefault="00642031" w:rsidP="00F45B62">
      <w:pPr>
        <w:tabs>
          <w:tab w:val="left" w:pos="3402"/>
          <w:tab w:val="left" w:pos="4678"/>
          <w:tab w:val="left" w:pos="6237"/>
        </w:tabs>
        <w:adjustRightInd w:val="0"/>
        <w:snapToGrid w:val="0"/>
        <w:rPr>
          <w:szCs w:val="21"/>
        </w:rPr>
      </w:pPr>
      <w:r w:rsidRPr="00B86ED7">
        <w:rPr>
          <w:rFonts w:eastAsia="黑体"/>
          <w:szCs w:val="21"/>
        </w:rPr>
        <w:t>1</w:t>
      </w:r>
      <w:r w:rsidR="006F1A25" w:rsidRPr="00B86ED7">
        <w:rPr>
          <w:rFonts w:eastAsia="黑体"/>
          <w:szCs w:val="21"/>
        </w:rPr>
        <w:t>3</w:t>
      </w:r>
      <w:r w:rsidR="006F1A25" w:rsidRPr="00B86ED7">
        <w:rPr>
          <w:rFonts w:eastAsia="黑体"/>
          <w:szCs w:val="21"/>
        </w:rPr>
        <w:t>．</w:t>
      </w:r>
      <w:r w:rsidR="00F45B62" w:rsidRPr="00B86ED7">
        <w:rPr>
          <w:rFonts w:hint="eastAsia"/>
          <w:szCs w:val="21"/>
        </w:rPr>
        <w:t>惯性，质量</w:t>
      </w:r>
      <w:r w:rsidR="00F45B62" w:rsidRPr="00B86ED7">
        <w:rPr>
          <w:rFonts w:eastAsia="黑体"/>
          <w:szCs w:val="21"/>
        </w:rPr>
        <w:tab/>
      </w:r>
      <w:r w:rsidRPr="00B86ED7">
        <w:rPr>
          <w:rFonts w:eastAsia="黑体"/>
          <w:szCs w:val="21"/>
        </w:rPr>
        <w:t>1</w:t>
      </w:r>
      <w:r w:rsidR="006F1A25" w:rsidRPr="00B86ED7">
        <w:rPr>
          <w:rFonts w:eastAsia="黑体"/>
          <w:szCs w:val="21"/>
        </w:rPr>
        <w:t>4</w:t>
      </w:r>
      <w:r w:rsidR="001843B7" w:rsidRPr="00B86ED7">
        <w:rPr>
          <w:rFonts w:eastAsia="黑体"/>
          <w:szCs w:val="21"/>
        </w:rPr>
        <w:t>．</w:t>
      </w:r>
      <w:r w:rsidR="00F45B62" w:rsidRPr="00B86ED7">
        <w:rPr>
          <w:szCs w:val="21"/>
        </w:rPr>
        <w:t xml:space="preserve"> </w:t>
      </w:r>
      <w:r w:rsidR="00F45B62" w:rsidRPr="00B86ED7">
        <w:rPr>
          <w:rFonts w:hint="eastAsia"/>
        </w:rPr>
        <w:t>=</w:t>
      </w:r>
      <w:r w:rsidR="00F45B62" w:rsidRPr="00B86ED7">
        <w:rPr>
          <w:rFonts w:hint="eastAsia"/>
        </w:rPr>
        <w:t>，向右</w:t>
      </w:r>
      <w:r w:rsidR="00F45B62" w:rsidRPr="00B86ED7">
        <w:tab/>
      </w:r>
      <w:r w:rsidR="00F45B62" w:rsidRPr="00B86ED7">
        <w:tab/>
      </w:r>
      <w:r w:rsidR="006F1A25" w:rsidRPr="00B86ED7">
        <w:rPr>
          <w:rFonts w:eastAsia="黑体"/>
          <w:szCs w:val="21"/>
        </w:rPr>
        <w:t>15</w:t>
      </w:r>
      <w:r w:rsidR="006F1A25" w:rsidRPr="00B86ED7">
        <w:rPr>
          <w:rFonts w:eastAsia="黑体"/>
          <w:szCs w:val="21"/>
        </w:rPr>
        <w:t>．</w:t>
      </w:r>
      <w:r w:rsidR="00F45B62" w:rsidRPr="00B86ED7">
        <w:rPr>
          <w:szCs w:val="21"/>
        </w:rPr>
        <w:t>1.25</w:t>
      </w:r>
      <w:r w:rsidR="00F45B62" w:rsidRPr="00B86ED7">
        <w:rPr>
          <w:rFonts w:hint="eastAsia"/>
          <w:szCs w:val="21"/>
        </w:rPr>
        <w:t>，</w:t>
      </w:r>
      <w:r w:rsidR="00F45B62" w:rsidRPr="00B86ED7">
        <w:rPr>
          <w:rFonts w:hint="eastAsia"/>
          <w:szCs w:val="21"/>
        </w:rPr>
        <w:t>5</w:t>
      </w:r>
    </w:p>
    <w:p w:rsidR="00F45B62" w:rsidRPr="00B86ED7" w:rsidRDefault="006F1A25" w:rsidP="00F45B62">
      <w:pPr>
        <w:tabs>
          <w:tab w:val="left" w:pos="3402"/>
          <w:tab w:val="left" w:pos="4678"/>
          <w:tab w:val="left" w:pos="6237"/>
        </w:tabs>
        <w:adjustRightInd w:val="0"/>
        <w:snapToGrid w:val="0"/>
      </w:pPr>
      <w:r w:rsidRPr="00B86ED7">
        <w:rPr>
          <w:rFonts w:eastAsia="黑体" w:hint="eastAsia"/>
          <w:szCs w:val="21"/>
        </w:rPr>
        <w:t>16.</w:t>
      </w:r>
      <w:r w:rsidR="003265E4" w:rsidRPr="00B86ED7">
        <w:rPr>
          <w:rFonts w:eastAsia="黑体"/>
          <w:szCs w:val="21"/>
        </w:rPr>
        <w:t xml:space="preserve"> </w:t>
      </w:r>
      <w:r w:rsidR="003265E4" w:rsidRPr="00B86ED7">
        <w:rPr>
          <w:rFonts w:hint="eastAsia"/>
          <w:szCs w:val="21"/>
        </w:rPr>
        <w:t xml:space="preserve"> </w:t>
      </w:r>
      <w:r w:rsidR="00F45B62" w:rsidRPr="00B86ED7">
        <w:rPr>
          <w:rFonts w:hint="eastAsia"/>
          <w:szCs w:val="21"/>
        </w:rPr>
        <w:t>9</w:t>
      </w:r>
      <w:r w:rsidR="00F45B62" w:rsidRPr="00B86ED7">
        <w:rPr>
          <w:szCs w:val="21"/>
        </w:rPr>
        <w:t>0</w:t>
      </w:r>
      <w:r w:rsidR="00F45B62" w:rsidRPr="00B86ED7">
        <w:rPr>
          <w:rFonts w:hint="eastAsia"/>
          <w:szCs w:val="21"/>
        </w:rPr>
        <w:t>，</w:t>
      </w:r>
      <w:r w:rsidR="006C7D05" w:rsidRPr="00B86ED7">
        <w:rPr>
          <w:szCs w:val="21"/>
        </w:rPr>
        <w:t>368</w:t>
      </w:r>
      <w:r w:rsidR="00870383" w:rsidRPr="00B86ED7">
        <w:rPr>
          <w:rFonts w:hint="eastAsia"/>
          <w:szCs w:val="21"/>
        </w:rPr>
        <w:tab/>
      </w:r>
      <w:r w:rsidR="00642031" w:rsidRPr="00B86ED7">
        <w:rPr>
          <w:rFonts w:eastAsia="黑体"/>
          <w:szCs w:val="21"/>
        </w:rPr>
        <w:t>1</w:t>
      </w:r>
      <w:r w:rsidRPr="00B86ED7">
        <w:rPr>
          <w:rFonts w:eastAsia="黑体"/>
          <w:szCs w:val="21"/>
        </w:rPr>
        <w:t>7</w:t>
      </w:r>
      <w:r w:rsidR="00C16C94" w:rsidRPr="00B86ED7">
        <w:rPr>
          <w:rFonts w:eastAsia="黑体"/>
          <w:szCs w:val="21"/>
        </w:rPr>
        <w:t>．</w:t>
      </w:r>
      <w:r w:rsidR="00F45B62" w:rsidRPr="00B86ED7">
        <w:rPr>
          <w:rFonts w:ascii="Book Antiqua" w:hAnsi="Book Antiqua"/>
          <w:i/>
        </w:rPr>
        <w:t>&lt;</w:t>
      </w:r>
      <w:r w:rsidR="00F45B62" w:rsidRPr="00B86ED7">
        <w:rPr>
          <w:rFonts w:hint="eastAsia"/>
        </w:rPr>
        <w:t>；</w:t>
      </w:r>
      <w:r w:rsidR="00F45B62" w:rsidRPr="00B86ED7">
        <w:fldChar w:fldCharType="begin"/>
      </w:r>
      <w:r w:rsidR="00F45B62" w:rsidRPr="00B86ED7">
        <w:instrText>eq \f(</w:instrText>
      </w:r>
      <w:r w:rsidR="000504A1">
        <w:instrText>2</w:instrText>
      </w:r>
      <w:r w:rsidR="000504A1">
        <w:rPr>
          <w:rFonts w:hint="eastAsia"/>
        </w:rPr>
        <w:instrText>（</w:instrText>
      </w:r>
      <w:r w:rsidR="000504A1" w:rsidRPr="00B86ED7">
        <w:rPr>
          <w:rFonts w:ascii="Book Antiqua" w:hAnsi="Book Antiqua"/>
          <w:i/>
        </w:rPr>
        <w:ruby>
          <w:rubyPr>
            <w:rubyAlign w:val="distributeSpace"/>
            <w:hps w:val="10"/>
            <w:hpsRaise w:val="18"/>
            <w:hpsBaseText w:val="21"/>
            <w:lid w:val="zh-CN"/>
          </w:rubyPr>
          <w:rt>
            <w:r w:rsidR="000504A1" w:rsidRPr="00B86ED7">
              <w:rPr>
                <w:rFonts w:ascii="Book Antiqua" w:hAnsi="Book Antiqua"/>
                <w:i/>
                <w:sz w:val="10"/>
              </w:rPr>
              <w:t>—</w:t>
            </w:r>
          </w:rt>
          <w:rubyBase>
            <w:r w:rsidR="000504A1" w:rsidRPr="00B86ED7">
              <w:rPr>
                <w:rFonts w:ascii="Book Antiqua" w:hAnsi="Book Antiqua"/>
                <w:i/>
              </w:rPr>
              <w:t>v</w:t>
            </w:r>
          </w:rubyBase>
        </w:ruby>
      </w:r>
      <w:r w:rsidR="000504A1" w:rsidRPr="00B86ED7">
        <w:rPr>
          <w:vertAlign w:val="subscript"/>
        </w:rPr>
        <w:instrText>2</w:instrText>
      </w:r>
      <w:r w:rsidR="000504A1" w:rsidRPr="00B86ED7">
        <w:instrText>-</w:instrText>
      </w:r>
      <w:r w:rsidR="000504A1" w:rsidRPr="00B86ED7">
        <w:rPr>
          <w:rFonts w:ascii="Book Antiqua" w:hAnsi="Book Antiqua"/>
          <w:i/>
        </w:rPr>
        <w:ruby>
          <w:rubyPr>
            <w:rubyAlign w:val="distributeSpace"/>
            <w:hps w:val="10"/>
            <w:hpsRaise w:val="18"/>
            <w:hpsBaseText w:val="21"/>
            <w:lid w:val="zh-CN"/>
          </w:rubyPr>
          <w:rt>
            <w:r w:rsidR="000504A1" w:rsidRPr="00B86ED7">
              <w:rPr>
                <w:rFonts w:ascii="Book Antiqua" w:hAnsi="Book Antiqua"/>
                <w:i/>
                <w:sz w:val="10"/>
              </w:rPr>
              <w:t>—</w:t>
            </w:r>
          </w:rt>
          <w:rubyBase>
            <w:r w:rsidR="000504A1" w:rsidRPr="00B86ED7">
              <w:rPr>
                <w:rFonts w:ascii="Book Antiqua" w:hAnsi="Book Antiqua"/>
                <w:i/>
              </w:rPr>
              <w:t>v</w:t>
            </w:r>
          </w:rubyBase>
        </w:ruby>
      </w:r>
      <w:r w:rsidR="000504A1" w:rsidRPr="00B86ED7">
        <w:rPr>
          <w:rFonts w:hint="eastAsia"/>
          <w:vertAlign w:val="subscript"/>
        </w:rPr>
        <w:instrText>1</w:instrText>
      </w:r>
      <w:r w:rsidR="000504A1">
        <w:rPr>
          <w:rFonts w:hint="eastAsia"/>
        </w:rPr>
        <w:instrText>）</w:instrText>
      </w:r>
      <w:r w:rsidR="00F45B62" w:rsidRPr="00B86ED7">
        <w:instrText>,</w:instrText>
      </w:r>
      <w:r w:rsidR="00F45B62" w:rsidRPr="00B86ED7">
        <w:rPr>
          <w:rFonts w:hint="eastAsia"/>
        </w:rPr>
        <w:instrText>△</w:instrText>
      </w:r>
      <w:r w:rsidR="00F45B62" w:rsidRPr="00B86ED7">
        <w:rPr>
          <w:rFonts w:hint="eastAsia"/>
          <w:i/>
        </w:rPr>
        <w:instrText>t</w:instrText>
      </w:r>
      <w:r w:rsidR="00F45B62" w:rsidRPr="00B86ED7">
        <w:rPr>
          <w:vertAlign w:val="subscript"/>
        </w:rPr>
        <w:instrText>2</w:instrText>
      </w:r>
      <w:r w:rsidR="00F45B62" w:rsidRPr="00B86ED7">
        <w:instrText>-</w:instrText>
      </w:r>
      <w:r w:rsidR="00F45B62" w:rsidRPr="00B86ED7">
        <w:rPr>
          <w:rFonts w:hint="eastAsia"/>
        </w:rPr>
        <w:instrText>△</w:instrText>
      </w:r>
      <w:r w:rsidR="00F45B62" w:rsidRPr="00B86ED7">
        <w:rPr>
          <w:rFonts w:hint="eastAsia"/>
          <w:i/>
        </w:rPr>
        <w:instrText>t</w:instrText>
      </w:r>
      <w:r w:rsidR="00F45B62" w:rsidRPr="00B86ED7">
        <w:rPr>
          <w:vertAlign w:val="subscript"/>
        </w:rPr>
        <w:instrText>1</w:instrText>
      </w:r>
      <w:r w:rsidR="00F45B62" w:rsidRPr="00B86ED7">
        <w:instrText>)</w:instrText>
      </w:r>
      <w:r w:rsidR="00F45B62" w:rsidRPr="00B86ED7">
        <w:fldChar w:fldCharType="end"/>
      </w:r>
    </w:p>
    <w:p w:rsidR="006F01C7" w:rsidRPr="00B86ED7" w:rsidRDefault="006F01C7" w:rsidP="00AA0101">
      <w:pPr>
        <w:adjustRightInd w:val="0"/>
        <w:snapToGrid w:val="0"/>
        <w:rPr>
          <w:rFonts w:eastAsia="黑体"/>
        </w:rPr>
      </w:pPr>
    </w:p>
    <w:p w:rsidR="00642031" w:rsidRPr="00B86ED7" w:rsidRDefault="00642031" w:rsidP="00AA0101">
      <w:pPr>
        <w:adjustRightInd w:val="0"/>
        <w:snapToGrid w:val="0"/>
        <w:rPr>
          <w:rFonts w:eastAsia="黑体"/>
        </w:rPr>
      </w:pPr>
      <w:r w:rsidRPr="00B86ED7">
        <w:rPr>
          <w:rFonts w:eastAsia="黑体" w:hint="eastAsia"/>
        </w:rPr>
        <w:t>三</w:t>
      </w:r>
      <w:r w:rsidRPr="00B86ED7">
        <w:rPr>
          <w:rFonts w:eastAsia="黑体"/>
        </w:rPr>
        <w:t>．</w:t>
      </w:r>
      <w:r w:rsidRPr="00B86ED7">
        <w:rPr>
          <w:rFonts w:eastAsia="黑体" w:hint="eastAsia"/>
        </w:rPr>
        <w:t>综合</w:t>
      </w:r>
      <w:r w:rsidRPr="00B86ED7">
        <w:rPr>
          <w:rFonts w:eastAsia="黑体"/>
        </w:rPr>
        <w:t>题（共</w:t>
      </w:r>
      <w:r w:rsidRPr="00B86ED7">
        <w:rPr>
          <w:rFonts w:eastAsia="黑体"/>
        </w:rPr>
        <w:t>40</w:t>
      </w:r>
      <w:r w:rsidRPr="00B86ED7">
        <w:rPr>
          <w:rFonts w:eastAsia="黑体"/>
        </w:rPr>
        <w:t>分）</w:t>
      </w:r>
    </w:p>
    <w:p w:rsidR="00312DE4" w:rsidRPr="00B86ED7" w:rsidRDefault="00642031" w:rsidP="00AA0101">
      <w:pPr>
        <w:adjustRightInd w:val="0"/>
        <w:snapToGrid w:val="0"/>
        <w:rPr>
          <w:szCs w:val="21"/>
        </w:rPr>
      </w:pPr>
      <w:r w:rsidRPr="00B86ED7">
        <w:t>1</w:t>
      </w:r>
      <w:r w:rsidR="005F2CD5" w:rsidRPr="00B86ED7">
        <w:t>8</w:t>
      </w:r>
      <w:r w:rsidR="00A54CB9" w:rsidRPr="00B86ED7">
        <w:rPr>
          <w:rFonts w:hint="eastAsia"/>
        </w:rPr>
        <w:t>．</w:t>
      </w:r>
      <w:r w:rsidR="005F5110" w:rsidRPr="00B86ED7">
        <w:rPr>
          <w:rFonts w:hint="eastAsia"/>
          <w:b/>
        </w:rPr>
        <w:t>（</w:t>
      </w:r>
      <w:r w:rsidR="00913DF3" w:rsidRPr="00B86ED7">
        <w:rPr>
          <w:b/>
        </w:rPr>
        <w:t>1</w:t>
      </w:r>
      <w:r w:rsidR="00312DE4" w:rsidRPr="00B86ED7">
        <w:rPr>
          <w:b/>
        </w:rPr>
        <w:t>0</w:t>
      </w:r>
      <w:r w:rsidR="005F5110" w:rsidRPr="00B86ED7">
        <w:rPr>
          <w:rFonts w:hint="eastAsia"/>
          <w:b/>
        </w:rPr>
        <w:t>分）</w:t>
      </w:r>
      <w:r w:rsidR="00AA0101" w:rsidRPr="00B86ED7">
        <w:rPr>
          <w:rFonts w:hint="eastAsia"/>
          <w:szCs w:val="21"/>
        </w:rPr>
        <w:t xml:space="preserve">   </w:t>
      </w:r>
    </w:p>
    <w:p w:rsidR="00F45B62" w:rsidRPr="00B86ED7" w:rsidRDefault="00F45B62" w:rsidP="00F45B62">
      <w:pPr>
        <w:shd w:val="clear" w:color="auto" w:fill="FFFFFF"/>
        <w:adjustRightInd w:val="0"/>
        <w:snapToGrid w:val="0"/>
        <w:spacing w:line="360" w:lineRule="auto"/>
        <w:jc w:val="left"/>
        <w:rPr>
          <w:szCs w:val="21"/>
        </w:rPr>
      </w:pPr>
      <w:r w:rsidRPr="00B86ED7">
        <w:rPr>
          <w:szCs w:val="21"/>
        </w:rPr>
        <w:t>（</w:t>
      </w:r>
      <w:r w:rsidRPr="00B86ED7">
        <w:rPr>
          <w:szCs w:val="21"/>
        </w:rPr>
        <w:t>1</w:t>
      </w:r>
      <w:r w:rsidRPr="00B86ED7">
        <w:rPr>
          <w:szCs w:val="21"/>
        </w:rPr>
        <w:t>）</w:t>
      </w:r>
      <w:r w:rsidRPr="00B86ED7">
        <w:rPr>
          <w:szCs w:val="21"/>
        </w:rPr>
        <w:t xml:space="preserve">B  </w:t>
      </w:r>
      <w:r w:rsidRPr="00B86ED7">
        <w:rPr>
          <w:rFonts w:hint="eastAsia"/>
          <w:szCs w:val="21"/>
        </w:rPr>
        <w:t>（</w:t>
      </w:r>
      <w:r w:rsidRPr="00B86ED7">
        <w:rPr>
          <w:rFonts w:hint="eastAsia"/>
          <w:szCs w:val="21"/>
        </w:rPr>
        <w:t>2</w:t>
      </w:r>
      <w:r w:rsidRPr="00B86ED7">
        <w:rPr>
          <w:rFonts w:hint="eastAsia"/>
          <w:szCs w:val="21"/>
        </w:rPr>
        <w:t>）</w:t>
      </w:r>
      <w:r w:rsidRPr="00B86ED7">
        <w:rPr>
          <w:rFonts w:hint="eastAsia"/>
          <w:szCs w:val="21"/>
        </w:rPr>
        <w:t>3.6</w:t>
      </w:r>
      <w:r w:rsidR="000504A1">
        <w:rPr>
          <w:szCs w:val="21"/>
        </w:rPr>
        <w:t>8</w:t>
      </w:r>
      <w:r w:rsidRPr="00B86ED7">
        <w:rPr>
          <w:rFonts w:hint="eastAsia"/>
          <w:szCs w:val="21"/>
        </w:rPr>
        <w:t>，</w:t>
      </w:r>
      <w:r w:rsidRPr="00B86ED7">
        <w:rPr>
          <w:rFonts w:hint="eastAsia"/>
          <w:szCs w:val="21"/>
        </w:rPr>
        <w:t xml:space="preserve">7.35  </w:t>
      </w:r>
      <w:bookmarkStart w:id="0" w:name="_GoBack"/>
      <w:bookmarkEnd w:id="0"/>
    </w:p>
    <w:p w:rsidR="00F45B62" w:rsidRPr="00B86ED7" w:rsidRDefault="00F45B62" w:rsidP="00F45B62">
      <w:pPr>
        <w:shd w:val="clear" w:color="auto" w:fill="FFFFFF"/>
        <w:adjustRightInd w:val="0"/>
        <w:snapToGrid w:val="0"/>
        <w:spacing w:line="360" w:lineRule="auto"/>
        <w:jc w:val="left"/>
        <w:rPr>
          <w:szCs w:val="21"/>
        </w:rPr>
      </w:pPr>
      <w:r w:rsidRPr="00B86ED7">
        <w:rPr>
          <w:rFonts w:hint="eastAsia"/>
          <w:szCs w:val="21"/>
        </w:rPr>
        <w:t>（</w:t>
      </w:r>
      <w:r w:rsidRPr="00B86ED7">
        <w:rPr>
          <w:rFonts w:hint="eastAsia"/>
          <w:szCs w:val="21"/>
        </w:rPr>
        <w:t>3</w:t>
      </w:r>
      <w:r w:rsidRPr="00B86ED7">
        <w:rPr>
          <w:rFonts w:hint="eastAsia"/>
          <w:szCs w:val="21"/>
        </w:rPr>
        <w:t>）</w:t>
      </w:r>
      <w:r w:rsidRPr="00B86ED7">
        <w:rPr>
          <w:rFonts w:hint="eastAsia"/>
          <w:szCs w:val="21"/>
        </w:rPr>
        <w:t>A</w:t>
      </w:r>
      <w:r w:rsidRPr="00B86ED7">
        <w:rPr>
          <w:rFonts w:hint="eastAsia"/>
          <w:szCs w:val="21"/>
        </w:rPr>
        <w:t>，向下运动</w:t>
      </w:r>
      <w:r w:rsidRPr="00B86ED7">
        <w:rPr>
          <w:szCs w:val="21"/>
        </w:rPr>
        <w:t>过程空气阻力做负功，使机械能减少</w:t>
      </w:r>
      <w:r w:rsidRPr="00B86ED7">
        <w:rPr>
          <w:rFonts w:hint="eastAsia"/>
          <w:szCs w:val="21"/>
        </w:rPr>
        <w:t>；</w:t>
      </w:r>
      <w:r w:rsidRPr="00B86ED7">
        <w:rPr>
          <w:szCs w:val="21"/>
        </w:rPr>
        <w:t>运动的</w:t>
      </w:r>
      <w:r w:rsidRPr="00B86ED7">
        <w:rPr>
          <w:rFonts w:hint="eastAsia"/>
          <w:szCs w:val="21"/>
        </w:rPr>
        <w:t>路程</w:t>
      </w:r>
      <w:r w:rsidRPr="00B86ED7">
        <w:rPr>
          <w:szCs w:val="21"/>
        </w:rPr>
        <w:t>越长，机械能减少越多。</w:t>
      </w:r>
    </w:p>
    <w:p w:rsidR="00312DE4" w:rsidRPr="00B86ED7" w:rsidRDefault="004541D6" w:rsidP="007F6118">
      <w:pPr>
        <w:adjustRightInd w:val="0"/>
        <w:snapToGrid w:val="0"/>
        <w:spacing w:line="360" w:lineRule="atLeast"/>
        <w:rPr>
          <w:b/>
        </w:rPr>
      </w:pPr>
      <w:r w:rsidRPr="00B86ED7">
        <w:rPr>
          <w:noProof/>
        </w:rPr>
        <mc:AlternateContent>
          <mc:Choice Requires="wpc">
            <w:drawing>
              <wp:anchor distT="0" distB="0" distL="114300" distR="114300" simplePos="0" relativeHeight="251659264" behindDoc="0" locked="0" layoutInCell="1" allowOverlap="1" wp14:anchorId="1FC04A3E" wp14:editId="2EED0085">
                <wp:simplePos x="0" y="0"/>
                <wp:positionH relativeFrom="margin">
                  <wp:posOffset>4486304</wp:posOffset>
                </wp:positionH>
                <wp:positionV relativeFrom="paragraph">
                  <wp:posOffset>145170</wp:posOffset>
                </wp:positionV>
                <wp:extent cx="1205230" cy="897890"/>
                <wp:effectExtent l="0" t="0" r="0" b="0"/>
                <wp:wrapSquare wrapText="bothSides"/>
                <wp:docPr id="1908" name="画布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0" name="矩形 60"/>
                        <wps:cNvSpPr/>
                        <wps:spPr>
                          <a:xfrm rot="19750563">
                            <a:off x="-63745" y="522299"/>
                            <a:ext cx="1047325" cy="28800"/>
                          </a:xfrm>
                          <a:prstGeom prst="rect">
                            <a:avLst/>
                          </a:prstGeom>
                          <a:pattFill prst="wdDn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直接连接符 1904"/>
                        <wps:cNvCnPr/>
                        <wps:spPr>
                          <a:xfrm flipV="1">
                            <a:off x="340" y="256013"/>
                            <a:ext cx="899209" cy="53757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6" name="矩形 1906"/>
                        <wps:cNvSpPr/>
                        <wps:spPr>
                          <a:xfrm rot="19788084">
                            <a:off x="623596" y="341417"/>
                            <a:ext cx="60597" cy="526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AutoShape 6"/>
                        <wps:cNvCnPr>
                          <a:cxnSpLocks noChangeShapeType="1"/>
                        </wps:cNvCnPr>
                        <wps:spPr bwMode="auto">
                          <a:xfrm flipV="1">
                            <a:off x="652602" y="256007"/>
                            <a:ext cx="192980" cy="110992"/>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6"/>
                        <wps:cNvCnPr>
                          <a:cxnSpLocks noChangeShapeType="1"/>
                        </wps:cNvCnPr>
                        <wps:spPr bwMode="auto">
                          <a:xfrm>
                            <a:off x="656270" y="378081"/>
                            <a:ext cx="259" cy="360000"/>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6"/>
                        <wps:cNvCnPr>
                          <a:cxnSpLocks noChangeShapeType="1"/>
                        </wps:cNvCnPr>
                        <wps:spPr bwMode="auto">
                          <a:xfrm rot="14456082">
                            <a:off x="390569" y="209446"/>
                            <a:ext cx="360000" cy="296"/>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Text Box 1793"/>
                        <wps:cNvSpPr txBox="1">
                          <a:spLocks noChangeArrowheads="1"/>
                        </wps:cNvSpPr>
                        <wps:spPr bwMode="auto">
                          <a:xfrm>
                            <a:off x="609279" y="554406"/>
                            <a:ext cx="36882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mg</w:t>
                              </w:r>
                            </w:p>
                          </w:txbxContent>
                        </wps:txbx>
                        <wps:bodyPr rot="0" vert="horz" wrap="square" lIns="91440" tIns="45720" rIns="91440" bIns="45720" anchor="t" anchorCtr="0" upright="1">
                          <a:noAutofit/>
                        </wps:bodyPr>
                      </wps:wsp>
                      <wps:wsp>
                        <wps:cNvPr id="486" name="Text Box 1793"/>
                        <wps:cNvSpPr txBox="1">
                          <a:spLocks noChangeArrowheads="1"/>
                        </wps:cNvSpPr>
                        <wps:spPr bwMode="auto">
                          <a:xfrm>
                            <a:off x="693331" y="41758"/>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f</w:t>
                              </w:r>
                            </w:p>
                          </w:txbxContent>
                        </wps:txbx>
                        <wps:bodyPr rot="0" vert="horz" wrap="square" lIns="91440" tIns="45720" rIns="91440" bIns="45720" anchor="t" anchorCtr="0" upright="1">
                          <a:noAutofit/>
                        </wps:bodyPr>
                      </wps:wsp>
                      <wps:wsp>
                        <wps:cNvPr id="487" name="Text Box 1793"/>
                        <wps:cNvSpPr txBox="1">
                          <a:spLocks noChangeArrowheads="1"/>
                        </wps:cNvSpPr>
                        <wps:spPr bwMode="auto">
                          <a:xfrm>
                            <a:off x="275808" y="0"/>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N</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80056E9" id="画布 19" o:spid="_x0000_s1026" editas="canvas" style="position:absolute;left:0;text-align:left;margin-left:353.25pt;margin-top:11.45pt;width:94.9pt;height:70.7pt;z-index:251659264;mso-position-horizontal-relative:margin" coordsize="12052,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052;height:8978;visibility:visible;mso-wrap-style:square">
                  <v:fill o:detectmouseclick="t"/>
                  <v:path o:connecttype="none"/>
                </v:shape>
                <v:rect id="矩形 60" o:spid="_x0000_s1028" style="position:absolute;left:-637;top:5222;width:10472;height:288;rotation:-20200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inysEA&#10;AADbAAAADwAAAGRycy9kb3ducmV2LnhtbERPz2vCMBS+D/Y/hDfYbaZuUKQaRQeDDXaorXh+Ns+2&#10;mLyUJrPt/npzEDx+fL9Xm9EacaXet44VzGcJCOLK6ZZrBYfy620BwgdkjcYxKZjIw2b9/LTCTLuB&#10;93QtQi1iCPsMFTQhdJmUvmrIop+5jjhyZ9dbDBH2tdQ9DjHcGvmeJKm02HJsaLCjz4aqS/FnFZym&#10;/P+nXNQ60LT7OFa54fLXKPX6Mm6XIAKN4SG+u7+1gjSuj1/i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Yp8rBAAAA2wAAAA8AAAAAAAAAAAAAAAAAmAIAAGRycy9kb3du&#10;cmV2LnhtbFBLBQYAAAAABAAEAPUAAACGAwAAAAA=&#10;" fillcolor="black [3213]" stroked="f" strokeweight="1pt">
                  <v:fill r:id="rId8" o:title="" color2="white [3212]" type="pattern"/>
                </v:rect>
                <v:line id="直接连接符 1904" o:spid="_x0000_s1029" style="position:absolute;flip:y;visibility:visible;mso-wrap-style:square" from="3,2560" to="8995,7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If7MMAAADdAAAADwAAAGRycy9kb3ducmV2LnhtbERP22oCMRB9L/gPYQp9kZpYRHQ1iliK&#10;UkVQ+wHDZtxdupksSdTVrzcFoW9zONeZzltbiwv5UDnW0O8pEMS5MxUXGn6OX+8jECEiG6wdk4Yb&#10;BZjPOi9TzIy78p4uh1iIFMIhQw1ljE0mZchLshh6riFO3Ml5izFBX0jj8ZrCbS0/lBpKixWnhhIb&#10;WpaU/x7OVoM9F816s1WrsPseD/x9dd8fu59av722iwmISG38Fz/da5Pmj9UA/r5JJ8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SH+zDAAAA3QAAAA8AAAAAAAAAAAAA&#10;AAAAoQIAAGRycy9kb3ducmV2LnhtbFBLBQYAAAAABAAEAPkAAACRAwAAAAA=&#10;" strokecolor="black [3213]">
                  <v:stroke joinstyle="miter"/>
                </v:line>
                <v:rect id="矩形 1906" o:spid="_x0000_s1030" style="position:absolute;left:6235;top:3414;width:606;height:526;rotation:-19790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6acQA&#10;AADdAAAADwAAAGRycy9kb3ducmV2LnhtbERPS2vCQBC+F/wPywi91Y0phJq6ihYKherBB/Q6ZMck&#10;mJ1Nsttk21/fFQre5uN7znIdTCMG6l1tWcF8loAgLqyuuVRwPr0/vYBwHlljY5kU/JCD9WrysMRc&#10;25EPNBx9KWIIuxwVVN63uZSuqMigm9mWOHIX2xv0Efal1D2OMdw0Mk2STBqsOTZU2NJbRcX1+G0U&#10;mM/uiuF5sQ+/XboLxVe62x5SpR6nYfMKwlPwd/G/+0PH+Yskg9s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jemnEAAAA3QAAAA8AAAAAAAAAAAAAAAAAmAIAAGRycy9k&#10;b3ducmV2LnhtbFBLBQYAAAAABAAEAPUAAACJAwAAAAA=&#10;" fillcolor="black [3213]" strokecolor="black [3213]" strokeweight="1pt"/>
                <v:shapetype id="_x0000_t32" coordsize="21600,21600" o:spt="32" o:oned="t" path="m,l21600,21600e" filled="f">
                  <v:path arrowok="t" fillok="f" o:connecttype="none"/>
                  <o:lock v:ext="edit" shapetype="t"/>
                </v:shapetype>
                <v:shape id="AutoShape 6" o:spid="_x0000_s1031" type="#_x0000_t32" style="position:absolute;left:6526;top:2560;width:1929;height:1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UkcQAAADcAAAADwAAAGRycy9kb3ducmV2LnhtbESPUWvCMBSF3wf+h3AHvs1UkSHVKEMc&#10;TBnoMtnzpblri81NSWJb/70RBns8nHO+w1ltBtuIjnyoHSuYTjIQxIUzNZcKzt/vLwsQISIbbByT&#10;ghsF2KxHTyvMjev5izodS5EgHHJUUMXY5lKGoiKLYeJa4uT9Om8xJulLaTz2CW4bOcuyV2mx5rRQ&#10;YUvbioqLvloFn6fpUZ+ilvvDjn+2fXa7dF4rNX4e3pYgIg3xP/zX/jAK5osZPM6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uFSRxAAAANwAAAAPAAAAAAAAAAAA&#10;AAAAAKECAABkcnMvZG93bnJldi54bWxQSwUGAAAAAAQABAD5AAAAkgMAAAAA&#10;">
                  <v:stroke endarrow="block" endarrowwidth="narrow"/>
                </v:shape>
                <v:shape id="AutoShape 6" o:spid="_x0000_s1032" type="#_x0000_t32" style="position:absolute;left:6562;top:3780;width:3;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dO5ccAAADcAAAADwAAAGRycy9kb3ducmV2LnhtbESPQWvCQBSE74L/YXlCL6Vu2orV1FXa&#10;UsWDF2Mp9PbIPpNg9m3cXWP8965Q8DjMzDfMbNGZWrTkfGVZwfMwAUGcW11xoeBnt3yagPABWWNt&#10;mRRcyMNi3u/NMNX2zFtqs1CICGGfooIyhCaV0uclGfRD2xBHb2+dwRClK6R2eI5wU8uXJBlLgxXH&#10;hRIb+iopP2Qno+C4mx6Xb7+mZXeaPv6tqtX35tMo9TDoPt5BBOrCPfzfXmsFo8kr3M7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t07lxwAAANwAAAAPAAAAAAAA&#10;AAAAAAAAAKECAABkcnMvZG93bnJldi54bWxQSwUGAAAAAAQABAD5AAAAlQMAAAAA&#10;">
                  <v:stroke endarrow="block" endarrowwidth="narrow"/>
                </v:shape>
                <v:shape id="AutoShape 6" o:spid="_x0000_s1033" type="#_x0000_t32" style="position:absolute;left:3906;top:2093;width:3600;height:3;rotation:-7803064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SEzMIAAADcAAAADwAAAGRycy9kb3ducmV2LnhtbESPQUsDMRSE7wX/Q3iCtzZraUtZmy4i&#10;COpFbcXzY/PcXXbzEvLSNv57Iwgeh5n5htk12U3qTFEGzwZuFxUo4tbbgTsDH8fH+RaUJGSLk2cy&#10;8E0Czf5qtsPa+gu/0/mQOlUgLDUa6FMKtdbS9uRQFj4QF+/LR4epyNhpG/FS4G7Sy6raaIcDl4Ue&#10;Az301I6HkzMgXdRh/byRKr+8foqMwb3ltTE31/n+DlSinP7Df+0na2C1XcHvmXIE9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SEzMIAAADcAAAADwAAAAAAAAAAAAAA&#10;AAChAgAAZHJzL2Rvd25yZXYueG1sUEsFBgAAAAAEAAQA+QAAAJADAAAAAA==&#10;">
                  <v:stroke endarrow="block" endarrowwidth="narrow"/>
                </v:shape>
                <v:shapetype id="_x0000_t202" coordsize="21600,21600" o:spt="202" path="m,l,21600r21600,l21600,xe">
                  <v:stroke joinstyle="miter"/>
                  <v:path gradientshapeok="t" o:connecttype="rect"/>
                </v:shapetype>
                <v:shape id="Text Box 1793" o:spid="_x0000_s1034" type="#_x0000_t202" style="position:absolute;left:6092;top:5544;width:3688;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F45B62" w:rsidRPr="003339FD" w:rsidRDefault="00F45B62" w:rsidP="00F45B62">
                        <w:pPr>
                          <w:rPr>
                            <w:sz w:val="18"/>
                            <w:szCs w:val="18"/>
                          </w:rPr>
                        </w:pPr>
                        <w:r>
                          <w:rPr>
                            <w:i/>
                            <w:iCs/>
                            <w:sz w:val="18"/>
                            <w:szCs w:val="18"/>
                          </w:rPr>
                          <w:t>mg</w:t>
                        </w:r>
                      </w:p>
                    </w:txbxContent>
                  </v:textbox>
                </v:shape>
                <v:shape id="Text Box 1793" o:spid="_x0000_s1035" type="#_x0000_t202" style="position:absolute;left:6933;top:417;width:476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0cQA&#10;AADcAAAADwAAAGRycy9kb3ducmV2LnhtbESPQWvCQBSE70L/w/IKveluiw2augliKfSkGFuht0f2&#10;mYRm34bs1sR/3xUEj8PMfMOs8tG24ky9bxxreJ4pEMSlMw1XGr4OH9MFCB+QDbaOScOFPOTZw2SF&#10;qXED7+lchEpECPsUNdQhdKmUvqzJop+5jjh6J9dbDFH2lTQ9DhFuW/miVCItNhwXauxoU1P5W/xZ&#10;Dd/b089xrnbVu33tBjcqyXYptX56HNdvIAKN4R6+tT+Nhvki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gtHEAAAA3AAAAA8AAAAAAAAAAAAAAAAAmAIAAGRycy9k&#10;b3ducmV2LnhtbFBLBQYAAAAABAAEAPUAAACJAwAAAAA=&#10;" filled="f" stroked="f">
                  <v:textbox>
                    <w:txbxContent>
                      <w:p w:rsidR="00F45B62" w:rsidRPr="003339FD" w:rsidRDefault="00F45B62" w:rsidP="00F45B62">
                        <w:pPr>
                          <w:rPr>
                            <w:sz w:val="18"/>
                            <w:szCs w:val="18"/>
                          </w:rPr>
                        </w:pPr>
                        <w:r>
                          <w:rPr>
                            <w:i/>
                            <w:iCs/>
                            <w:sz w:val="18"/>
                            <w:szCs w:val="18"/>
                          </w:rPr>
                          <w:t>f</w:t>
                        </w:r>
                      </w:p>
                    </w:txbxContent>
                  </v:textbox>
                </v:shape>
                <v:shape id="Text Box 1793" o:spid="_x0000_s1036" type="#_x0000_t202" style="position:absolute;left:2758;width:476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F45B62" w:rsidRPr="003339FD" w:rsidRDefault="00F45B62" w:rsidP="00F45B62">
                        <w:pPr>
                          <w:rPr>
                            <w:sz w:val="18"/>
                            <w:szCs w:val="18"/>
                          </w:rPr>
                        </w:pPr>
                        <w:r>
                          <w:rPr>
                            <w:i/>
                            <w:iCs/>
                            <w:sz w:val="18"/>
                            <w:szCs w:val="18"/>
                          </w:rPr>
                          <w:t>N</w:t>
                        </w:r>
                      </w:p>
                    </w:txbxContent>
                  </v:textbox>
                </v:shape>
                <w10:wrap type="square" anchorx="margin"/>
              </v:group>
            </w:pict>
          </mc:Fallback>
        </mc:AlternateContent>
      </w:r>
      <w:r w:rsidR="007F6118" w:rsidRPr="00B86ED7">
        <w:rPr>
          <w:rFonts w:hint="eastAsia"/>
        </w:rPr>
        <w:t>1</w:t>
      </w:r>
      <w:r w:rsidR="005F2CD5" w:rsidRPr="00B86ED7">
        <w:t>9</w:t>
      </w:r>
      <w:r w:rsidR="007F6118" w:rsidRPr="00B86ED7">
        <w:rPr>
          <w:rFonts w:hint="eastAsia"/>
        </w:rPr>
        <w:t xml:space="preserve">. </w:t>
      </w:r>
      <w:r w:rsidR="007F6118" w:rsidRPr="00B86ED7">
        <w:rPr>
          <w:rFonts w:hint="eastAsia"/>
          <w:b/>
        </w:rPr>
        <w:t>（</w:t>
      </w:r>
      <w:r w:rsidR="00BB11EC" w:rsidRPr="00B86ED7">
        <w:rPr>
          <w:b/>
        </w:rPr>
        <w:t>14</w:t>
      </w:r>
      <w:r w:rsidR="007F6118" w:rsidRPr="00B86ED7">
        <w:rPr>
          <w:rFonts w:hint="eastAsia"/>
          <w:b/>
        </w:rPr>
        <w:t>分）</w:t>
      </w:r>
      <w:r w:rsidR="00FB67D0" w:rsidRPr="00B86ED7">
        <w:rPr>
          <w:rFonts w:hint="eastAsia"/>
          <w:b/>
        </w:rPr>
        <w:t>(5+6+2+1)</w:t>
      </w:r>
    </w:p>
    <w:p w:rsidR="00F45B62" w:rsidRPr="00B86ED7" w:rsidRDefault="00F45B62" w:rsidP="00F45B62">
      <w:pPr>
        <w:pStyle w:val="ac"/>
        <w:tabs>
          <w:tab w:val="left" w:pos="4620"/>
        </w:tabs>
        <w:snapToGrid w:val="0"/>
        <w:spacing w:line="360" w:lineRule="auto"/>
        <w:rPr>
          <w:rFonts w:ascii="Times New Roman" w:hAnsi="Times New Roman"/>
        </w:rPr>
      </w:pPr>
      <w:r w:rsidRPr="00B86ED7">
        <w:rPr>
          <w:rFonts w:ascii="Times New Roman" w:hAnsi="Times New Roman"/>
          <w:szCs w:val="24"/>
        </w:rPr>
        <w:t xml:space="preserve"> </w:t>
      </w:r>
      <w:r w:rsidRPr="00B86ED7">
        <w:rPr>
          <w:rFonts w:ascii="Times New Roman" w:hAnsi="Times New Roman" w:hint="eastAsia"/>
        </w:rPr>
        <w:t>（</w:t>
      </w:r>
      <w:r w:rsidRPr="00B86ED7">
        <w:rPr>
          <w:rFonts w:ascii="Times New Roman" w:hAnsi="Times New Roman" w:hint="eastAsia"/>
        </w:rPr>
        <w:t>1</w:t>
      </w:r>
      <w:r w:rsidRPr="00B86ED7">
        <w:rPr>
          <w:rFonts w:ascii="Times New Roman" w:hAnsi="Times New Roman" w:hint="eastAsia"/>
        </w:rPr>
        <w:t>）</w:t>
      </w:r>
      <w:r w:rsidRPr="00B86ED7">
        <w:rPr>
          <w:rFonts w:ascii="Times New Roman" w:hAnsi="Times New Roman"/>
        </w:rPr>
        <w:t>小物块在</w:t>
      </w:r>
      <w:r w:rsidRPr="00B86ED7">
        <w:rPr>
          <w:rFonts w:ascii="Times New Roman" w:hAnsi="Times New Roman" w:hint="eastAsia"/>
        </w:rPr>
        <w:t>斜面上</w:t>
      </w:r>
      <w:r w:rsidRPr="00B86ED7">
        <w:rPr>
          <w:rFonts w:ascii="Times New Roman" w:hAnsi="Times New Roman"/>
        </w:rPr>
        <w:t>匀速运动</w:t>
      </w:r>
      <w:r w:rsidRPr="00B86ED7">
        <w:rPr>
          <w:rFonts w:ascii="Times New Roman" w:hAnsi="Times New Roman" w:hint="eastAsia"/>
        </w:rPr>
        <w:t>时</w:t>
      </w:r>
      <w:r w:rsidRPr="00B86ED7">
        <w:rPr>
          <w:rFonts w:ascii="Times New Roman" w:hAnsi="Times New Roman"/>
        </w:rPr>
        <w:t>，受力情况如</w:t>
      </w:r>
      <w:r w:rsidRPr="00B86ED7">
        <w:rPr>
          <w:rFonts w:ascii="Times New Roman" w:hAnsi="Times New Roman" w:hint="eastAsia"/>
        </w:rPr>
        <w:t>右</w:t>
      </w:r>
      <w:r w:rsidRPr="00B86ED7">
        <w:rPr>
          <w:rFonts w:ascii="Times New Roman" w:hAnsi="Times New Roman"/>
        </w:rPr>
        <w:t>图。</w:t>
      </w:r>
      <w:r w:rsidR="00FB67D0" w:rsidRPr="00B86ED7">
        <w:rPr>
          <w:b/>
          <w:szCs w:val="21"/>
        </w:rPr>
        <w:t>（1分）</w:t>
      </w:r>
    </w:p>
    <w:p w:rsidR="00F45B62" w:rsidRPr="00B86ED7" w:rsidRDefault="00F45B62" w:rsidP="00F45B62">
      <w:pPr>
        <w:pStyle w:val="ac"/>
        <w:tabs>
          <w:tab w:val="left" w:pos="4620"/>
        </w:tabs>
        <w:snapToGrid w:val="0"/>
        <w:spacing w:line="360" w:lineRule="auto"/>
        <w:rPr>
          <w:rFonts w:ascii="Times New Roman" w:hAnsi="Times New Roman"/>
        </w:rPr>
      </w:pPr>
      <w:r w:rsidRPr="00B86ED7">
        <w:rPr>
          <w:rFonts w:ascii="Times New Roman" w:hAnsi="Times New Roman" w:hint="eastAsia"/>
        </w:rPr>
        <w:t>垂直于斜面</w:t>
      </w:r>
      <w:r w:rsidRPr="00B86ED7">
        <w:rPr>
          <w:rFonts w:ascii="Times New Roman" w:hAnsi="Times New Roman"/>
        </w:rPr>
        <w:t>方向受力平衡</w:t>
      </w:r>
      <w:r w:rsidRPr="00B86ED7">
        <w:rPr>
          <w:rFonts w:ascii="Times New Roman" w:hAnsi="Times New Roman" w:hint="eastAsia"/>
        </w:rPr>
        <w:t xml:space="preserve"> </w:t>
      </w:r>
      <w:r w:rsidRPr="00B86ED7">
        <w:rPr>
          <w:rFonts w:ascii="Times New Roman" w:hAnsi="Times New Roman"/>
          <w:i/>
        </w:rPr>
        <w:t>N</w:t>
      </w:r>
      <w:r w:rsidR="004541D6" w:rsidRPr="00B86ED7">
        <w:rPr>
          <w:rFonts w:ascii="Times New Roman" w:hAnsi="Times New Roman" w:hint="eastAsia"/>
          <w:i/>
        </w:rPr>
        <w:t>-</w:t>
      </w:r>
      <w:r w:rsidRPr="00B86ED7">
        <w:rPr>
          <w:rFonts w:ascii="Times New Roman" w:hAnsi="Times New Roman"/>
          <w:i/>
        </w:rPr>
        <w:t>mg</w:t>
      </w:r>
      <w:r w:rsidRPr="00B86ED7">
        <w:rPr>
          <w:rFonts w:ascii="Times New Roman" w:hAnsi="Times New Roman"/>
        </w:rPr>
        <w:t>cos</w:t>
      </w:r>
      <w:r w:rsidRPr="00B86ED7">
        <w:rPr>
          <w:rFonts w:ascii="Times New Roman" w:hAnsi="Times New Roman"/>
          <w:i/>
        </w:rPr>
        <w:t>θ</w:t>
      </w:r>
      <w:r w:rsidR="004541D6" w:rsidRPr="00B86ED7">
        <w:rPr>
          <w:rFonts w:ascii="Times New Roman" w:hAnsi="Times New Roman"/>
        </w:rPr>
        <w:t>=0</w:t>
      </w:r>
      <w:r w:rsidR="00FB67D0" w:rsidRPr="00B86ED7">
        <w:rPr>
          <w:b/>
          <w:szCs w:val="21"/>
        </w:rPr>
        <w:t>（1分）</w:t>
      </w:r>
    </w:p>
    <w:p w:rsidR="00F45B62" w:rsidRPr="00B86ED7" w:rsidRDefault="00F45B62" w:rsidP="00F45B62">
      <w:pPr>
        <w:tabs>
          <w:tab w:val="left" w:pos="4620"/>
        </w:tabs>
        <w:snapToGrid w:val="0"/>
        <w:spacing w:line="360" w:lineRule="auto"/>
        <w:rPr>
          <w:szCs w:val="21"/>
        </w:rPr>
      </w:pPr>
      <w:r w:rsidRPr="00B86ED7">
        <w:rPr>
          <w:szCs w:val="21"/>
        </w:rPr>
        <w:t>滑动摩擦力</w:t>
      </w:r>
      <w:r w:rsidRPr="00B86ED7">
        <w:rPr>
          <w:i/>
          <w:szCs w:val="21"/>
        </w:rPr>
        <w:t>f</w:t>
      </w:r>
      <w:r w:rsidRPr="00B86ED7">
        <w:rPr>
          <w:i/>
          <w:szCs w:val="21"/>
        </w:rPr>
        <w:t>＝</w:t>
      </w:r>
      <w:r w:rsidRPr="00B86ED7">
        <w:rPr>
          <w:i/>
          <w:szCs w:val="21"/>
        </w:rPr>
        <w:t>μN</w:t>
      </w:r>
      <w:r w:rsidRPr="00B86ED7">
        <w:rPr>
          <w:rFonts w:ascii="宋体" w:hAnsi="Courier New"/>
          <w:b/>
          <w:szCs w:val="21"/>
        </w:rPr>
        <w:t>（1分）</w:t>
      </w:r>
    </w:p>
    <w:p w:rsidR="00F45B62" w:rsidRPr="00B86ED7" w:rsidRDefault="00F45B62" w:rsidP="00F45B62">
      <w:pPr>
        <w:tabs>
          <w:tab w:val="left" w:pos="4620"/>
        </w:tabs>
        <w:snapToGrid w:val="0"/>
        <w:spacing w:line="360" w:lineRule="auto"/>
        <w:rPr>
          <w:szCs w:val="21"/>
        </w:rPr>
      </w:pPr>
      <w:r w:rsidRPr="00B86ED7">
        <w:rPr>
          <w:rFonts w:hint="eastAsia"/>
          <w:szCs w:val="21"/>
        </w:rPr>
        <w:t>沿斜面方向</w:t>
      </w:r>
      <w:r w:rsidRPr="00B86ED7">
        <w:rPr>
          <w:szCs w:val="21"/>
        </w:rPr>
        <w:t>受力平衡</w:t>
      </w:r>
      <w:r w:rsidRPr="00B86ED7">
        <w:rPr>
          <w:rFonts w:hint="eastAsia"/>
          <w:szCs w:val="21"/>
        </w:rPr>
        <w:t xml:space="preserve">   </w:t>
      </w:r>
      <w:r w:rsidRPr="00B86ED7">
        <w:rPr>
          <w:i/>
          <w:szCs w:val="21"/>
        </w:rPr>
        <w:t>mg</w:t>
      </w:r>
      <w:r w:rsidRPr="00B86ED7">
        <w:rPr>
          <w:szCs w:val="21"/>
        </w:rPr>
        <w:t>sinθ</w:t>
      </w:r>
      <w:r w:rsidR="004541D6" w:rsidRPr="00B86ED7">
        <w:rPr>
          <w:rFonts w:hint="eastAsia"/>
          <w:szCs w:val="21"/>
        </w:rPr>
        <w:t>-</w:t>
      </w:r>
      <w:r w:rsidRPr="00B86ED7">
        <w:rPr>
          <w:i/>
          <w:szCs w:val="21"/>
        </w:rPr>
        <w:t>μmg</w:t>
      </w:r>
      <w:r w:rsidRPr="00B86ED7">
        <w:rPr>
          <w:szCs w:val="21"/>
        </w:rPr>
        <w:t>cos</w:t>
      </w:r>
      <w:r w:rsidRPr="00B86ED7">
        <w:rPr>
          <w:i/>
          <w:szCs w:val="21"/>
        </w:rPr>
        <w:t>θ</w:t>
      </w:r>
      <w:r w:rsidR="004541D6" w:rsidRPr="00B86ED7">
        <w:t>=0</w:t>
      </w:r>
      <w:r w:rsidRPr="00B86ED7">
        <w:rPr>
          <w:rFonts w:ascii="宋体" w:hAnsi="Courier New"/>
          <w:b/>
          <w:szCs w:val="21"/>
        </w:rPr>
        <w:t>（1分）</w:t>
      </w:r>
    </w:p>
    <w:p w:rsidR="00F45B62" w:rsidRPr="00B86ED7" w:rsidRDefault="004541D6" w:rsidP="00F45B62">
      <w:pPr>
        <w:tabs>
          <w:tab w:val="left" w:pos="4620"/>
        </w:tabs>
        <w:snapToGrid w:val="0"/>
        <w:spacing w:line="360" w:lineRule="auto"/>
        <w:rPr>
          <w:szCs w:val="21"/>
        </w:rPr>
      </w:pPr>
      <w:r w:rsidRPr="00B86ED7">
        <w:rPr>
          <w:noProof/>
        </w:rPr>
        <mc:AlternateContent>
          <mc:Choice Requires="wpc">
            <w:drawing>
              <wp:anchor distT="0" distB="0" distL="114300" distR="114300" simplePos="0" relativeHeight="251660288" behindDoc="0" locked="0" layoutInCell="1" allowOverlap="1" wp14:anchorId="5539B98B" wp14:editId="228FF16C">
                <wp:simplePos x="0" y="0"/>
                <wp:positionH relativeFrom="margin">
                  <wp:posOffset>4579620</wp:posOffset>
                </wp:positionH>
                <wp:positionV relativeFrom="paragraph">
                  <wp:posOffset>213360</wp:posOffset>
                </wp:positionV>
                <wp:extent cx="995680" cy="1283970"/>
                <wp:effectExtent l="0" t="0" r="0" b="0"/>
                <wp:wrapSquare wrapText="bothSides"/>
                <wp:docPr id="70" name="画布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909" name="矩形 1909"/>
                        <wps:cNvSpPr/>
                        <wps:spPr>
                          <a:xfrm rot="19750563">
                            <a:off x="-28086" y="647434"/>
                            <a:ext cx="1047325" cy="28800"/>
                          </a:xfrm>
                          <a:prstGeom prst="rect">
                            <a:avLst/>
                          </a:prstGeom>
                          <a:pattFill prst="wdDnDiag">
                            <a:fgClr>
                              <a:schemeClr val="tx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6" name="直接连接符 1916"/>
                        <wps:cNvCnPr/>
                        <wps:spPr>
                          <a:xfrm flipV="1">
                            <a:off x="35999" y="381148"/>
                            <a:ext cx="899209" cy="53757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7" name="矩形 1917"/>
                        <wps:cNvSpPr/>
                        <wps:spPr>
                          <a:xfrm rot="19788084">
                            <a:off x="366485" y="633297"/>
                            <a:ext cx="60597" cy="5268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AutoShape 6"/>
                        <wps:cNvCnPr>
                          <a:cxnSpLocks noChangeShapeType="1"/>
                        </wps:cNvCnPr>
                        <wps:spPr bwMode="auto">
                          <a:xfrm flipV="1">
                            <a:off x="395491" y="474868"/>
                            <a:ext cx="282864" cy="184011"/>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AutoShape 6"/>
                        <wps:cNvCnPr>
                          <a:cxnSpLocks noChangeShapeType="1"/>
                        </wps:cNvCnPr>
                        <wps:spPr bwMode="auto">
                          <a:xfrm>
                            <a:off x="399159" y="669961"/>
                            <a:ext cx="259" cy="360000"/>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AutoShape 6"/>
                        <wps:cNvCnPr>
                          <a:cxnSpLocks noChangeShapeType="1"/>
                        </wps:cNvCnPr>
                        <wps:spPr bwMode="auto">
                          <a:xfrm flipH="1" flipV="1">
                            <a:off x="136807" y="166893"/>
                            <a:ext cx="263967" cy="491985"/>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1793"/>
                        <wps:cNvSpPr txBox="1">
                          <a:spLocks noChangeArrowheads="1"/>
                        </wps:cNvSpPr>
                        <wps:spPr bwMode="auto">
                          <a:xfrm>
                            <a:off x="302706" y="940006"/>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mg</w:t>
                              </w:r>
                            </w:p>
                          </w:txbxContent>
                        </wps:txbx>
                        <wps:bodyPr rot="0" vert="horz" wrap="square" lIns="91440" tIns="45720" rIns="91440" bIns="45720" anchor="t" anchorCtr="0" upright="1">
                          <a:noAutofit/>
                        </wps:bodyPr>
                      </wps:wsp>
                      <wps:wsp>
                        <wps:cNvPr id="68" name="Text Box 1793"/>
                        <wps:cNvSpPr txBox="1">
                          <a:spLocks noChangeArrowheads="1"/>
                        </wps:cNvSpPr>
                        <wps:spPr bwMode="auto">
                          <a:xfrm>
                            <a:off x="519641" y="258333"/>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f’</w:t>
                              </w:r>
                            </w:p>
                          </w:txbxContent>
                        </wps:txbx>
                        <wps:bodyPr rot="0" vert="horz" wrap="square" lIns="91440" tIns="45720" rIns="91440" bIns="45720" anchor="t" anchorCtr="0" upright="1">
                          <a:noAutofit/>
                        </wps:bodyPr>
                      </wps:wsp>
                      <wps:wsp>
                        <wps:cNvPr id="69" name="Text Box 1793"/>
                        <wps:cNvSpPr txBox="1">
                          <a:spLocks noChangeArrowheads="1"/>
                        </wps:cNvSpPr>
                        <wps:spPr bwMode="auto">
                          <a:xfrm>
                            <a:off x="77209" y="0"/>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N’</w:t>
                              </w:r>
                            </w:p>
                          </w:txbxContent>
                        </wps:txbx>
                        <wps:bodyPr rot="0" vert="horz" wrap="square" lIns="91440" tIns="45720" rIns="91440" bIns="45720" anchor="t" anchorCtr="0" upright="1">
                          <a:noAutofit/>
                        </wps:bodyPr>
                      </wps:wsp>
                      <wps:wsp>
                        <wps:cNvPr id="488" name="AutoShape 6"/>
                        <wps:cNvCnPr>
                          <a:cxnSpLocks noChangeShapeType="1"/>
                        </wps:cNvCnPr>
                        <wps:spPr bwMode="auto">
                          <a:xfrm>
                            <a:off x="395491" y="652857"/>
                            <a:ext cx="151506" cy="289669"/>
                          </a:xfrm>
                          <a:prstGeom prst="straightConnector1">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9" name="Text Box 1793"/>
                        <wps:cNvSpPr txBox="1">
                          <a:spLocks noChangeArrowheads="1"/>
                        </wps:cNvSpPr>
                        <wps:spPr bwMode="auto">
                          <a:xfrm>
                            <a:off x="476399" y="723846"/>
                            <a:ext cx="47625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Pr="003339FD" w:rsidRDefault="00F45B62" w:rsidP="00F45B62">
                              <w:pPr>
                                <w:rPr>
                                  <w:sz w:val="18"/>
                                  <w:szCs w:val="18"/>
                                </w:rPr>
                              </w:pPr>
                              <w:r>
                                <w:rPr>
                                  <w:i/>
                                  <w:iCs/>
                                  <w:sz w:val="18"/>
                                  <w:szCs w:val="18"/>
                                </w:rPr>
                                <w:t>Eq</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AC04C36" id="_x0000_s1037" editas="canvas" style="position:absolute;left:0;text-align:left;margin-left:360.6pt;margin-top:16.8pt;width:78.4pt;height:101.1pt;z-index:251660288;mso-position-horizontal-relative:margin" coordsize="9956,12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">
                <v:shape id="_x0000_s1038" type="#_x0000_t75" style="position:absolute;width:9956;height:12839;visibility:visible;mso-wrap-style:square">
                  <v:fill o:detectmouseclick="t"/>
                  <v:path o:connecttype="none"/>
                </v:shape>
                <v:rect id="矩形 1909" o:spid="_x0000_s1039" style="position:absolute;left:-280;top:6474;width:10472;height:288;rotation:-20200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nzsIA&#10;AADdAAAADwAAAGRycy9kb3ducmV2LnhtbERPTYvCMBC9C/6HMII3TVdh0WqUVRB2YQ9qlz2PzdgW&#10;k0lpstrurzeC4G0e73OW69YacaXGV44VvI0TEMS50xUXCn6y3WgGwgdkjcYxKejIw3rV7y0x1e7G&#10;B7oeQyFiCPsUFZQh1KmUPi/Joh+7mjhyZ9dYDBE2hdQN3mK4NXKSJO/SYsWxocSatiXll+OfVXDq&#10;9v9f2azQgbrN9DffG86+jVLDQfuxABGoDS/x0/2p4/x5MofHN/EE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yfOwgAAAN0AAAAPAAAAAAAAAAAAAAAAAJgCAABkcnMvZG93&#10;bnJldi54bWxQSwUGAAAAAAQABAD1AAAAhwMAAAAA&#10;" fillcolor="black [3213]" stroked="f" strokeweight="1pt">
                  <v:fill r:id="rId8" o:title="" color2="white [3212]" type="pattern"/>
                </v:rect>
                <v:line id="直接连接符 1916" o:spid="_x0000_s1040" style="position:absolute;flip:y;visibility:visible;mso-wrap-style:square" from="359,3811" to="9352,9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Wy3cMAAADdAAAADwAAAGRycy9kb3ducmV2LnhtbERP24rCMBB9F/Yfwiz4ImuqiKxdo4gi&#10;ioqg7gcMzWxbtpmUJGr1640g+DaHc53xtDGVuJDzpWUFvW4CgjizuuRcwe9p+fUNwgdkjZVlUnAj&#10;D9PJR2uMqbZXPtDlGHIRQ9inqKAIoU6l9FlBBn3X1sSR+7POYIjQ5VI7vMZwU8l+kgylwZJjQ4E1&#10;zQvK/o9no8Cc83q93SUrv9+MBu6+uh9OnYVS7c9m9gMiUBPe4pd7reP8UW8Iz2/iC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Vst3DAAAA3QAAAA8AAAAAAAAAAAAA&#10;AAAAoQIAAGRycy9kb3ducmV2LnhtbFBLBQYAAAAABAAEAPkAAACRAwAAAAA=&#10;" strokecolor="black [3213]">
                  <v:stroke joinstyle="miter"/>
                </v:line>
                <v:rect id="矩形 1917" o:spid="_x0000_s1041" style="position:absolute;left:3664;top:6332;width:606;height:527;rotation:-19790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ZJL8MA&#10;AADdAAAADwAAAGRycy9kb3ducmV2LnhtbERPTYvCMBC9L/gfwix4W1MruFqN4i4IgnrQXfA6NLNt&#10;sZnUJmr01xthwds83udM58HU4kKtqywr6PcSEMS51RUXCn5/lh8jEM4ja6wtk4IbOZjPOm9TzLS9&#10;8o4ue1+IGMIuQwWl900mpctLMuh6tiGO3J9tDfoI20LqFq8x3NQyTZKhNFhxbCixoe+S8uP+bBSY&#10;9emIYTDehvsp3YT8kG6+dqlS3fewmIDwFPxL/O9e6Th/3P+E5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ZJL8MAAADdAAAADwAAAAAAAAAAAAAAAACYAgAAZHJzL2Rv&#10;d25yZXYueG1sUEsFBgAAAAAEAAQA9QAAAIgDAAAAAA==&#10;" fillcolor="black [3213]" strokecolor="black [3213]" strokeweight="1pt"/>
                <v:shape id="AutoShape 6" o:spid="_x0000_s1042" type="#_x0000_t32" style="position:absolute;left:3954;top:4748;width:2829;height:18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6CPsMAAADbAAAADwAAAGRycy9kb3ducmV2LnhtbESPUWvCMBSF3wf+h3CFvc1UGTI6owxR&#10;0DFQo+z50ty1xeamJLGt/34ZCHs8nHO+w1msBtuIjnyoHSuYTjIQxIUzNZcKLuftyxuIEJENNo5J&#10;wZ0CrJajpwXmxvV8ok7HUiQIhxwVVDG2uZShqMhimLiWOHk/zluMSfpSGo99gttGzrJsLi3WnBYq&#10;bGldUXHVN6vg6zg96GPUcv+54e91n92vnddKPY+Hj3cQkYb4H360d0bB/BX+vq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Ogj7DAAAA2wAAAA8AAAAAAAAAAAAA&#10;AAAAoQIAAGRycy9kb3ducmV2LnhtbFBLBQYAAAAABAAEAPkAAACRAwAAAAA=&#10;">
                  <v:stroke endarrow="block" endarrowwidth="narrow"/>
                </v:shape>
                <v:shape id="AutoShape 6" o:spid="_x0000_s1043" type="#_x0000_t32" style="position:absolute;left:3991;top:6699;width:3;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0z8YAAADbAAAADwAAAGRycy9kb3ducmV2LnhtbESPzWsCMRTE74L/Q3hCL0WzFvzaGkVF&#10;pQcvfiD09ti87i7dvKxJXLf/fVMoeBxm5jfMfNmaSjTkfGlZwXCQgCDOrC45V3A57/pTED4ga6ws&#10;k4If8rBcdDtzTLV98JGaU8hFhLBPUUERQp1K6bOCDPqBrYmj92WdwRCly6V2+IhwU8m3JBlLgyXH&#10;hQJr2hSUfZ/uRsHtPLvtJlfTsLvPXj/35X57WBulXnrt6h1EoDY8w//tD61gPIK/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dM/GAAAA2wAAAA8AAAAAAAAA&#10;AAAAAAAAoQIAAGRycy9kb3ducmV2LnhtbFBLBQYAAAAABAAEAPkAAACUAwAAAAA=&#10;">
                  <v:stroke endarrow="block" endarrowwidth="narrow"/>
                </v:shape>
                <v:shape id="AutoShape 6" o:spid="_x0000_s1044" type="#_x0000_t32" style="position:absolute;left:1368;top:1668;width:2639;height:49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pa78AAADbAAAADwAAAGRycy9kb3ducmV2LnhtbESP0YrCMBRE34X9h3AXfNNUwbp0jeKu&#10;LPio1g+4NNem2NyUJpru3xtB8HGYmTPMajPYVtyp941jBbNpBoK4crrhWsG5/Jt8gfABWWPrmBT8&#10;k4fN+mO0wkK7yEe6n0ItEoR9gQpMCF0hpa8MWfRT1xEn7+J6iyHJvpa6x5jgtpXzLMulxYbTgsGO&#10;fg1V19PNKijzn8VtF7fXjnxrDksTneOo1Phz2H6DCDSEd/jV3msFeQ7PL+kHyP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c6pa78AAADbAAAADwAAAAAAAAAAAAAAAACh&#10;AgAAZHJzL2Rvd25yZXYueG1sUEsFBgAAAAAEAAQA+QAAAI0DAAAAAA==&#10;">
                  <v:stroke endarrow="block" endarrowwidth="narrow"/>
                </v:shape>
                <v:shape id="Text Box 1793" o:spid="_x0000_s1045" type="#_x0000_t202" style="position:absolute;left:3027;top:9400;width:476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F45B62" w:rsidRPr="003339FD" w:rsidRDefault="00F45B62" w:rsidP="00F45B62">
                        <w:pPr>
                          <w:rPr>
                            <w:sz w:val="18"/>
                            <w:szCs w:val="18"/>
                          </w:rPr>
                        </w:pPr>
                        <w:r>
                          <w:rPr>
                            <w:i/>
                            <w:iCs/>
                            <w:sz w:val="18"/>
                            <w:szCs w:val="18"/>
                          </w:rPr>
                          <w:t>mg</w:t>
                        </w:r>
                      </w:p>
                    </w:txbxContent>
                  </v:textbox>
                </v:shape>
                <v:shape id="Text Box 1793" o:spid="_x0000_s1046" type="#_x0000_t202" style="position:absolute;left:5196;top:2583;width:4762;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F45B62" w:rsidRPr="003339FD" w:rsidRDefault="00F45B62" w:rsidP="00F45B62">
                        <w:pPr>
                          <w:rPr>
                            <w:sz w:val="18"/>
                            <w:szCs w:val="18"/>
                          </w:rPr>
                        </w:pPr>
                        <w:r>
                          <w:rPr>
                            <w:i/>
                            <w:iCs/>
                            <w:sz w:val="18"/>
                            <w:szCs w:val="18"/>
                          </w:rPr>
                          <w:t>f’</w:t>
                        </w:r>
                      </w:p>
                    </w:txbxContent>
                  </v:textbox>
                </v:shape>
                <v:shape id="Text Box 1793" o:spid="_x0000_s1047" type="#_x0000_t202" style="position:absolute;left:772;width:476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F45B62" w:rsidRPr="003339FD" w:rsidRDefault="00F45B62" w:rsidP="00F45B62">
                        <w:pPr>
                          <w:rPr>
                            <w:sz w:val="18"/>
                            <w:szCs w:val="18"/>
                          </w:rPr>
                        </w:pPr>
                        <w:r>
                          <w:rPr>
                            <w:i/>
                            <w:iCs/>
                            <w:sz w:val="18"/>
                            <w:szCs w:val="18"/>
                          </w:rPr>
                          <w:t>N’</w:t>
                        </w:r>
                      </w:p>
                    </w:txbxContent>
                  </v:textbox>
                </v:shape>
                <v:shape id="AutoShape 6" o:spid="_x0000_s1048" type="#_x0000_t32" style="position:absolute;left:3954;top:6528;width:1515;height:2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PclMQAAADcAAAADwAAAGRycy9kb3ducmV2LnhtbERPz2vCMBS+D/Y/hDfwMtZ0IputRtmG&#10;yg67rIrg7dE822LzUpNY639vDoMdP77f8+VgWtGT841lBa9JCoK4tLrhSsFuu36ZgvABWWNrmRTc&#10;yMNy8fgwx1zbK/9SX4RKxBD2OSqoQ+hyKX1Zk0Gf2I44ckfrDIYIXSW1w2sMN60cp+mbNNhwbKix&#10;o6+aylNxMQrO2+y8ft+bnt0lez5sms3q59MoNXoaPmYgAg3hX/zn/tYKJtO4Np6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E9yUxAAAANwAAAAPAAAAAAAAAAAA&#10;AAAAAKECAABkcnMvZG93bnJldi54bWxQSwUGAAAAAAQABAD5AAAAkgMAAAAA&#10;">
                  <v:stroke endarrow="block" endarrowwidth="narrow"/>
                </v:shape>
                <v:shape id="Text Box 1793" o:spid="_x0000_s1049" type="#_x0000_t202" style="position:absolute;left:4763;top:7238;width:4763;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F45B62" w:rsidRPr="003339FD" w:rsidRDefault="00F45B62" w:rsidP="00F45B62">
                        <w:pPr>
                          <w:rPr>
                            <w:sz w:val="18"/>
                            <w:szCs w:val="18"/>
                          </w:rPr>
                        </w:pPr>
                        <w:r>
                          <w:rPr>
                            <w:i/>
                            <w:iCs/>
                            <w:sz w:val="18"/>
                            <w:szCs w:val="18"/>
                          </w:rPr>
                          <w:t>Eq</w:t>
                        </w:r>
                      </w:p>
                    </w:txbxContent>
                  </v:textbox>
                </v:shape>
                <w10:wrap type="square" anchorx="margin"/>
              </v:group>
            </w:pict>
          </mc:Fallback>
        </mc:AlternateContent>
      </w:r>
      <w:r w:rsidR="00F45B62" w:rsidRPr="00B86ED7">
        <w:rPr>
          <w:szCs w:val="21"/>
        </w:rPr>
        <w:t>解得</w:t>
      </w:r>
      <w:r w:rsidR="00F45B62" w:rsidRPr="00B86ED7">
        <w:rPr>
          <w:rFonts w:hint="eastAsia"/>
          <w:szCs w:val="21"/>
        </w:rPr>
        <w:t xml:space="preserve">  </w:t>
      </w:r>
      <w:r w:rsidR="00F45B62" w:rsidRPr="00B86ED7">
        <w:rPr>
          <w:i/>
          <w:szCs w:val="21"/>
        </w:rPr>
        <w:t>μ</w:t>
      </w:r>
      <w:r w:rsidR="00F45B62" w:rsidRPr="00B86ED7">
        <w:rPr>
          <w:i/>
          <w:szCs w:val="21"/>
        </w:rPr>
        <w:t>＝</w:t>
      </w:r>
      <w:r w:rsidR="00F45B62" w:rsidRPr="00B86ED7">
        <w:rPr>
          <w:szCs w:val="21"/>
        </w:rPr>
        <w:t>tan</w:t>
      </w:r>
      <w:r w:rsidR="00F45B62" w:rsidRPr="00B86ED7">
        <w:rPr>
          <w:i/>
          <w:szCs w:val="21"/>
        </w:rPr>
        <w:t>θ</w:t>
      </w:r>
      <w:r w:rsidR="00F45B62" w:rsidRPr="00B86ED7">
        <w:rPr>
          <w:szCs w:val="21"/>
        </w:rPr>
        <w:t>（</w:t>
      </w:r>
      <w:r w:rsidR="00F45B62" w:rsidRPr="00B86ED7">
        <w:rPr>
          <w:szCs w:val="21"/>
        </w:rPr>
        <w:t>1</w:t>
      </w:r>
      <w:r w:rsidR="00F45B62" w:rsidRPr="00B86ED7">
        <w:rPr>
          <w:szCs w:val="21"/>
        </w:rPr>
        <w:t>分）</w:t>
      </w:r>
    </w:p>
    <w:p w:rsidR="00F45B62" w:rsidRPr="00B86ED7" w:rsidRDefault="00F45B62" w:rsidP="00F45B62">
      <w:pPr>
        <w:tabs>
          <w:tab w:val="left" w:pos="4620"/>
        </w:tabs>
        <w:snapToGrid w:val="0"/>
        <w:spacing w:line="360" w:lineRule="auto"/>
        <w:rPr>
          <w:szCs w:val="21"/>
        </w:rPr>
      </w:pPr>
      <w:r w:rsidRPr="00B86ED7">
        <w:rPr>
          <w:rFonts w:hint="eastAsia"/>
          <w:szCs w:val="21"/>
        </w:rPr>
        <w:t>（</w:t>
      </w:r>
      <w:r w:rsidRPr="00B86ED7">
        <w:rPr>
          <w:rFonts w:hint="eastAsia"/>
          <w:szCs w:val="21"/>
        </w:rPr>
        <w:t>2</w:t>
      </w:r>
      <w:r w:rsidRPr="00B86ED7">
        <w:rPr>
          <w:rFonts w:hint="eastAsia"/>
          <w:szCs w:val="21"/>
        </w:rPr>
        <w:t>）</w:t>
      </w:r>
      <w:r w:rsidRPr="00B86ED7">
        <w:rPr>
          <w:szCs w:val="21"/>
        </w:rPr>
        <w:t>小物块</w:t>
      </w:r>
      <w:r w:rsidRPr="00B86ED7">
        <w:rPr>
          <w:rFonts w:hint="eastAsia"/>
          <w:szCs w:val="21"/>
        </w:rPr>
        <w:t>进入</w:t>
      </w:r>
      <w:r w:rsidRPr="00B86ED7">
        <w:rPr>
          <w:szCs w:val="21"/>
        </w:rPr>
        <w:t>电场匀</w:t>
      </w:r>
      <w:r w:rsidRPr="00B86ED7">
        <w:rPr>
          <w:rFonts w:hint="eastAsia"/>
          <w:szCs w:val="21"/>
        </w:rPr>
        <w:t>减速</w:t>
      </w:r>
      <w:r w:rsidRPr="00B86ED7">
        <w:rPr>
          <w:szCs w:val="21"/>
        </w:rPr>
        <w:t>直线运动</w:t>
      </w:r>
      <w:r w:rsidRPr="00B86ED7">
        <w:rPr>
          <w:rFonts w:hint="eastAsia"/>
          <w:szCs w:val="21"/>
        </w:rPr>
        <w:t>，</w:t>
      </w:r>
      <w:r w:rsidRPr="00B86ED7">
        <w:rPr>
          <w:szCs w:val="21"/>
        </w:rPr>
        <w:t>受力情况如右图</w:t>
      </w:r>
      <w:r w:rsidR="00FB67D0" w:rsidRPr="00B86ED7">
        <w:rPr>
          <w:rFonts w:ascii="宋体" w:hAnsi="Courier New"/>
          <w:b/>
          <w:szCs w:val="21"/>
        </w:rPr>
        <w:t>（1分）</w:t>
      </w:r>
    </w:p>
    <w:p w:rsidR="00F45B62" w:rsidRPr="00B86ED7" w:rsidRDefault="00F45B62" w:rsidP="00F45B62">
      <w:pPr>
        <w:tabs>
          <w:tab w:val="left" w:pos="4620"/>
        </w:tabs>
        <w:snapToGrid w:val="0"/>
        <w:spacing w:line="360" w:lineRule="auto"/>
        <w:rPr>
          <w:szCs w:val="21"/>
        </w:rPr>
      </w:pPr>
      <w:r w:rsidRPr="00B86ED7">
        <w:rPr>
          <w:rFonts w:hint="eastAsia"/>
          <w:szCs w:val="21"/>
        </w:rPr>
        <w:t>垂直</w:t>
      </w:r>
      <w:r w:rsidRPr="00B86ED7">
        <w:rPr>
          <w:szCs w:val="21"/>
        </w:rPr>
        <w:t>于斜面方向上受力平衡</w:t>
      </w:r>
    </w:p>
    <w:p w:rsidR="00F45B62" w:rsidRPr="00B86ED7" w:rsidRDefault="00F45B62" w:rsidP="00F45B62">
      <w:pPr>
        <w:tabs>
          <w:tab w:val="left" w:pos="4620"/>
        </w:tabs>
        <w:snapToGrid w:val="0"/>
        <w:spacing w:line="360" w:lineRule="auto"/>
        <w:rPr>
          <w:szCs w:val="21"/>
        </w:rPr>
      </w:pPr>
      <w:r w:rsidRPr="00B86ED7">
        <w:rPr>
          <w:i/>
          <w:szCs w:val="21"/>
        </w:rPr>
        <w:t xml:space="preserve">N </w:t>
      </w:r>
      <w:r w:rsidRPr="00B86ED7">
        <w:rPr>
          <w:szCs w:val="21"/>
        </w:rPr>
        <w:t>′</w:t>
      </w:r>
      <w:r w:rsidR="004541D6" w:rsidRPr="00B86ED7">
        <w:rPr>
          <w:rFonts w:hint="eastAsia"/>
          <w:szCs w:val="21"/>
        </w:rPr>
        <w:t>-</w:t>
      </w:r>
      <w:r w:rsidRPr="00B86ED7">
        <w:rPr>
          <w:i/>
          <w:szCs w:val="21"/>
        </w:rPr>
        <w:t>mg</w:t>
      </w:r>
      <w:r w:rsidRPr="00B86ED7">
        <w:rPr>
          <w:szCs w:val="21"/>
        </w:rPr>
        <w:t>cos</w:t>
      </w:r>
      <w:r w:rsidRPr="00B86ED7">
        <w:rPr>
          <w:i/>
          <w:szCs w:val="21"/>
        </w:rPr>
        <w:t>θ</w:t>
      </w:r>
      <w:r w:rsidR="004541D6" w:rsidRPr="00B86ED7">
        <w:rPr>
          <w:szCs w:val="21"/>
        </w:rPr>
        <w:t>-</w:t>
      </w:r>
      <w:r w:rsidRPr="00B86ED7">
        <w:rPr>
          <w:i/>
          <w:szCs w:val="21"/>
        </w:rPr>
        <w:t>qE</w:t>
      </w:r>
      <w:r w:rsidR="004541D6" w:rsidRPr="00B86ED7">
        <w:rPr>
          <w:i/>
          <w:szCs w:val="21"/>
        </w:rPr>
        <w:t>=</w:t>
      </w:r>
      <w:r w:rsidR="004541D6" w:rsidRPr="00B86ED7">
        <w:t>0</w:t>
      </w:r>
      <w:r w:rsidRPr="00B86ED7">
        <w:rPr>
          <w:i/>
          <w:szCs w:val="21"/>
        </w:rPr>
        <w:t xml:space="preserve">  </w:t>
      </w:r>
      <w:r w:rsidRPr="00B86ED7">
        <w:rPr>
          <w:szCs w:val="21"/>
        </w:rPr>
        <w:t xml:space="preserve">  </w:t>
      </w:r>
      <w:r w:rsidRPr="00B86ED7">
        <w:rPr>
          <w:rFonts w:ascii="宋体" w:hAnsi="宋体" w:cs="宋体" w:hint="eastAsia"/>
          <w:szCs w:val="21"/>
          <w:lang w:eastAsia="ja-JP"/>
        </w:rPr>
        <w:t>①</w:t>
      </w:r>
      <w:r w:rsidRPr="00B86ED7">
        <w:rPr>
          <w:rFonts w:ascii="宋体" w:hAnsi="宋体" w:cs="宋体" w:hint="eastAsia"/>
          <w:szCs w:val="21"/>
        </w:rPr>
        <w:t xml:space="preserve"> </w:t>
      </w:r>
      <w:r w:rsidRPr="00B86ED7">
        <w:rPr>
          <w:rFonts w:ascii="宋体" w:hAnsi="Courier New"/>
          <w:b/>
          <w:szCs w:val="21"/>
        </w:rPr>
        <w:t>（1分）</w:t>
      </w:r>
    </w:p>
    <w:p w:rsidR="00F45B62" w:rsidRPr="00B86ED7" w:rsidRDefault="00F45B62" w:rsidP="00F45B62">
      <w:pPr>
        <w:tabs>
          <w:tab w:val="left" w:pos="4620"/>
        </w:tabs>
        <w:snapToGrid w:val="0"/>
        <w:spacing w:line="360" w:lineRule="auto"/>
        <w:rPr>
          <w:szCs w:val="21"/>
        </w:rPr>
      </w:pPr>
      <w:r w:rsidRPr="00B86ED7">
        <w:rPr>
          <w:rFonts w:hint="eastAsia"/>
          <w:szCs w:val="21"/>
        </w:rPr>
        <w:t>沿斜面</w:t>
      </w:r>
      <w:r w:rsidRPr="00B86ED7">
        <w:rPr>
          <w:szCs w:val="21"/>
        </w:rPr>
        <w:t>方向，根据牛顿第二定律</w:t>
      </w:r>
      <w:r w:rsidRPr="00B86ED7">
        <w:rPr>
          <w:rFonts w:hint="eastAsia"/>
          <w:szCs w:val="21"/>
        </w:rPr>
        <w:t>，</w:t>
      </w:r>
      <w:r w:rsidRPr="00B86ED7">
        <w:rPr>
          <w:szCs w:val="21"/>
        </w:rPr>
        <w:t>（</w:t>
      </w:r>
      <w:r w:rsidRPr="00B86ED7">
        <w:rPr>
          <w:rFonts w:hint="eastAsia"/>
          <w:szCs w:val="21"/>
        </w:rPr>
        <w:t>设</w:t>
      </w:r>
      <w:r w:rsidRPr="00B86ED7">
        <w:rPr>
          <w:szCs w:val="21"/>
        </w:rPr>
        <w:t>沿斜面向下为正方向）</w:t>
      </w:r>
    </w:p>
    <w:p w:rsidR="00F45B62" w:rsidRPr="00B86ED7" w:rsidRDefault="004541D6" w:rsidP="00F45B62">
      <w:pPr>
        <w:tabs>
          <w:tab w:val="left" w:pos="4620"/>
        </w:tabs>
        <w:snapToGrid w:val="0"/>
        <w:spacing w:line="360" w:lineRule="auto"/>
        <w:rPr>
          <w:rFonts w:ascii="宋体" w:eastAsia="MS Mincho" w:hAnsi="宋体" w:cs="宋体"/>
          <w:i/>
          <w:szCs w:val="21"/>
          <w:lang w:eastAsia="ja-JP"/>
        </w:rPr>
      </w:pPr>
      <w:r w:rsidRPr="00B86ED7">
        <w:rPr>
          <w:i/>
          <w:szCs w:val="21"/>
        </w:rPr>
        <w:t>mg</w:t>
      </w:r>
      <w:r w:rsidRPr="00B86ED7">
        <w:rPr>
          <w:szCs w:val="21"/>
        </w:rPr>
        <w:t>sin</w:t>
      </w:r>
      <w:r w:rsidRPr="00B86ED7">
        <w:rPr>
          <w:i/>
          <w:szCs w:val="21"/>
        </w:rPr>
        <w:t>θ- f ′</w:t>
      </w:r>
      <w:r w:rsidR="00F45B62" w:rsidRPr="00B86ED7">
        <w:rPr>
          <w:i/>
          <w:szCs w:val="21"/>
        </w:rPr>
        <w:t xml:space="preserve">= </w:t>
      </w:r>
      <w:r w:rsidRPr="00B86ED7">
        <w:rPr>
          <w:i/>
          <w:szCs w:val="21"/>
        </w:rPr>
        <w:t>ma</w:t>
      </w:r>
      <w:r w:rsidR="00F45B62" w:rsidRPr="00B86ED7">
        <w:rPr>
          <w:i/>
          <w:szCs w:val="21"/>
        </w:rPr>
        <w:t xml:space="preserve">    </w:t>
      </w:r>
      <w:r w:rsidR="00F45B62" w:rsidRPr="00B86ED7">
        <w:rPr>
          <w:rFonts w:ascii="宋体" w:hAnsi="宋体" w:cs="宋体" w:hint="eastAsia"/>
          <w:szCs w:val="21"/>
          <w:lang w:eastAsia="ja-JP"/>
        </w:rPr>
        <w:t>②</w:t>
      </w:r>
      <w:r w:rsidR="00FB67D0" w:rsidRPr="00B86ED7">
        <w:rPr>
          <w:rFonts w:ascii="宋体" w:hAnsi="Courier New"/>
          <w:b/>
          <w:szCs w:val="21"/>
        </w:rPr>
        <w:t>（1分）</w:t>
      </w:r>
    </w:p>
    <w:p w:rsidR="00F45B62" w:rsidRPr="00B86ED7" w:rsidRDefault="00F45B62" w:rsidP="00F45B62">
      <w:pPr>
        <w:tabs>
          <w:tab w:val="left" w:pos="4620"/>
        </w:tabs>
        <w:snapToGrid w:val="0"/>
        <w:spacing w:line="360" w:lineRule="auto"/>
        <w:rPr>
          <w:rFonts w:ascii="宋体" w:eastAsia="MS Mincho" w:hAnsi="宋体" w:cs="宋体"/>
          <w:szCs w:val="21"/>
          <w:lang w:eastAsia="ja-JP"/>
        </w:rPr>
      </w:pPr>
      <w:r w:rsidRPr="00B86ED7">
        <w:rPr>
          <w:rFonts w:hint="eastAsia"/>
          <w:szCs w:val="21"/>
        </w:rPr>
        <w:t>且</w:t>
      </w:r>
      <w:r w:rsidRPr="00B86ED7">
        <w:rPr>
          <w:i/>
          <w:szCs w:val="21"/>
        </w:rPr>
        <w:t>f</w:t>
      </w:r>
      <w:r w:rsidR="004541D6" w:rsidRPr="00B86ED7">
        <w:rPr>
          <w:i/>
          <w:szCs w:val="21"/>
        </w:rPr>
        <w:t xml:space="preserve"> </w:t>
      </w:r>
      <w:r w:rsidRPr="00B86ED7">
        <w:rPr>
          <w:i/>
          <w:szCs w:val="21"/>
        </w:rPr>
        <w:t>′</w:t>
      </w:r>
      <w:r w:rsidRPr="00B86ED7">
        <w:rPr>
          <w:i/>
          <w:szCs w:val="21"/>
        </w:rPr>
        <w:t>＝</w:t>
      </w:r>
      <w:r w:rsidRPr="00B86ED7">
        <w:rPr>
          <w:i/>
          <w:szCs w:val="21"/>
        </w:rPr>
        <w:t xml:space="preserve">μN′         </w:t>
      </w:r>
      <w:r w:rsidRPr="00B86ED7">
        <w:rPr>
          <w:rFonts w:ascii="宋体" w:hAnsi="宋体" w:cs="宋体" w:hint="eastAsia"/>
          <w:szCs w:val="21"/>
          <w:lang w:eastAsia="ja-JP"/>
        </w:rPr>
        <w:t>③</w:t>
      </w:r>
      <w:r w:rsidR="00FB67D0" w:rsidRPr="00B86ED7">
        <w:rPr>
          <w:rFonts w:ascii="宋体" w:hAnsi="Courier New"/>
          <w:b/>
          <w:szCs w:val="21"/>
        </w:rPr>
        <w:t>（1分）</w:t>
      </w:r>
    </w:p>
    <w:p w:rsidR="00F45B62" w:rsidRPr="00B86ED7" w:rsidRDefault="00F45B62" w:rsidP="00F45B62">
      <w:pPr>
        <w:tabs>
          <w:tab w:val="left" w:pos="4620"/>
        </w:tabs>
        <w:snapToGrid w:val="0"/>
        <w:spacing w:line="360" w:lineRule="auto"/>
        <w:rPr>
          <w:rFonts w:ascii="宋体" w:eastAsia="MS Mincho" w:hAnsi="宋体" w:cs="宋体"/>
          <w:lang w:eastAsia="ja-JP"/>
        </w:rPr>
      </w:pPr>
      <w:r w:rsidRPr="00B86ED7">
        <w:rPr>
          <w:rFonts w:hint="eastAsia"/>
          <w:szCs w:val="21"/>
        </w:rPr>
        <w:t>根据匀变速直线运动规律，得：</w:t>
      </w:r>
      <w:r w:rsidRPr="00B86ED7">
        <w:rPr>
          <w:rFonts w:hint="eastAsia"/>
          <w:i/>
          <w:szCs w:val="21"/>
        </w:rPr>
        <w:t>a</w:t>
      </w:r>
      <w:r w:rsidRPr="00B86ED7">
        <w:rPr>
          <w:szCs w:val="21"/>
        </w:rPr>
        <w:t>=</w:t>
      </w:r>
      <w:r w:rsidRPr="00B86ED7">
        <w:rPr>
          <w:i/>
          <w:szCs w:val="21"/>
        </w:rPr>
        <w:t>-</w:t>
      </w:r>
      <w:r w:rsidRPr="00B86ED7">
        <w:fldChar w:fldCharType="begin"/>
      </w:r>
      <w:r w:rsidRPr="00B86ED7">
        <w:instrText>eq \f(</w:instrText>
      </w:r>
      <w:r w:rsidRPr="00B86ED7">
        <w:rPr>
          <w:i/>
          <w:iCs/>
          <w:szCs w:val="21"/>
        </w:rPr>
        <w:instrText>v</w:instrText>
      </w:r>
      <w:r w:rsidRPr="00B86ED7">
        <w:rPr>
          <w:szCs w:val="21"/>
          <w:vertAlign w:val="subscript"/>
        </w:rPr>
        <w:instrText>0</w:instrText>
      </w:r>
      <w:r w:rsidRPr="00B86ED7">
        <w:rPr>
          <w:vertAlign w:val="superscript"/>
        </w:rPr>
        <w:instrText>2</w:instrText>
      </w:r>
      <w:r w:rsidRPr="00B86ED7">
        <w:instrText>,2</w:instrText>
      </w:r>
      <w:r w:rsidRPr="00B86ED7">
        <w:rPr>
          <w:i/>
        </w:rPr>
        <w:instrText>L</w:instrText>
      </w:r>
      <w:r w:rsidRPr="00B86ED7">
        <w:instrText>)</w:instrText>
      </w:r>
      <w:r w:rsidRPr="00B86ED7">
        <w:fldChar w:fldCharType="end"/>
      </w:r>
      <w:r w:rsidRPr="00B86ED7">
        <w:t xml:space="preserve">    </w:t>
      </w:r>
      <w:r w:rsidRPr="00B86ED7">
        <w:rPr>
          <w:rFonts w:ascii="宋体" w:hAnsi="宋体" w:cs="宋体" w:hint="eastAsia"/>
          <w:lang w:eastAsia="ja-JP"/>
        </w:rPr>
        <w:t>④</w:t>
      </w:r>
      <w:r w:rsidR="00FB67D0" w:rsidRPr="00B86ED7">
        <w:rPr>
          <w:rFonts w:ascii="宋体" w:hAnsi="Courier New"/>
          <w:b/>
          <w:szCs w:val="21"/>
        </w:rPr>
        <w:t>（1分）</w:t>
      </w:r>
    </w:p>
    <w:p w:rsidR="00F45B62" w:rsidRPr="00B86ED7" w:rsidRDefault="00F45B62" w:rsidP="00F45B62">
      <w:pPr>
        <w:tabs>
          <w:tab w:val="left" w:pos="4620"/>
        </w:tabs>
        <w:snapToGrid w:val="0"/>
        <w:spacing w:line="360" w:lineRule="auto"/>
        <w:rPr>
          <w:szCs w:val="21"/>
        </w:rPr>
      </w:pPr>
      <w:r w:rsidRPr="00B86ED7">
        <w:rPr>
          <w:rFonts w:hint="eastAsia"/>
          <w:szCs w:val="21"/>
        </w:rPr>
        <w:t>由</w:t>
      </w:r>
      <w:r w:rsidRPr="00B86ED7">
        <w:rPr>
          <w:rFonts w:ascii="宋体" w:hAnsi="宋体" w:cs="宋体" w:hint="eastAsia"/>
          <w:szCs w:val="21"/>
          <w:lang w:eastAsia="ja-JP"/>
        </w:rPr>
        <w:t>①</w:t>
      </w:r>
      <w:r w:rsidRPr="00B86ED7">
        <w:rPr>
          <w:rFonts w:ascii="宋体" w:hAnsi="宋体" w:cs="宋体" w:hint="eastAsia"/>
          <w:szCs w:val="21"/>
        </w:rPr>
        <w:t>、</w:t>
      </w:r>
      <w:r w:rsidRPr="00B86ED7">
        <w:rPr>
          <w:rFonts w:ascii="宋体" w:hAnsi="宋体" w:cs="宋体" w:hint="eastAsia"/>
          <w:szCs w:val="21"/>
          <w:lang w:eastAsia="ja-JP"/>
        </w:rPr>
        <w:t>②</w:t>
      </w:r>
      <w:r w:rsidRPr="00B86ED7">
        <w:rPr>
          <w:rFonts w:ascii="宋体" w:hAnsi="宋体" w:cs="宋体" w:hint="eastAsia"/>
          <w:szCs w:val="21"/>
        </w:rPr>
        <w:t>、</w:t>
      </w:r>
      <w:r w:rsidRPr="00B86ED7">
        <w:rPr>
          <w:rFonts w:ascii="宋体" w:hAnsi="宋体" w:cs="宋体" w:hint="eastAsia"/>
          <w:szCs w:val="21"/>
          <w:lang w:eastAsia="ja-JP"/>
        </w:rPr>
        <w:t>③</w:t>
      </w:r>
      <w:r w:rsidRPr="00B86ED7">
        <w:rPr>
          <w:rFonts w:ascii="宋体" w:hAnsi="宋体" w:cs="宋体" w:hint="eastAsia"/>
          <w:szCs w:val="21"/>
        </w:rPr>
        <w:t>、</w:t>
      </w:r>
      <w:r w:rsidRPr="00B86ED7">
        <w:rPr>
          <w:rFonts w:ascii="宋体" w:hAnsi="宋体" w:cs="宋体" w:hint="eastAsia"/>
          <w:lang w:eastAsia="ja-JP"/>
        </w:rPr>
        <w:t>④</w:t>
      </w:r>
      <w:r w:rsidRPr="00B86ED7">
        <w:rPr>
          <w:rFonts w:ascii="宋体" w:hAnsi="宋体" w:cs="宋体" w:hint="eastAsia"/>
        </w:rPr>
        <w:t>式</w:t>
      </w:r>
      <w:r w:rsidRPr="00B86ED7">
        <w:rPr>
          <w:rFonts w:ascii="宋体" w:hAnsi="宋体" w:cs="宋体"/>
        </w:rPr>
        <w:t>，</w:t>
      </w:r>
      <w:r w:rsidRPr="00B86ED7">
        <w:rPr>
          <w:rFonts w:ascii="宋体" w:hAnsi="宋体" w:cs="宋体" w:hint="eastAsia"/>
        </w:rPr>
        <w:t>可</w:t>
      </w:r>
      <w:r w:rsidRPr="00B86ED7">
        <w:rPr>
          <w:rFonts w:ascii="宋体" w:hAnsi="宋体" w:cs="宋体"/>
        </w:rPr>
        <w:t>解得</w:t>
      </w:r>
      <w:r w:rsidRPr="00B86ED7">
        <w:rPr>
          <w:i/>
        </w:rPr>
        <w:t>E</w:t>
      </w:r>
      <w:r w:rsidRPr="00B86ED7">
        <w:rPr>
          <w:rFonts w:ascii="宋体" w:hAnsi="宋体" w:cs="宋体"/>
        </w:rPr>
        <w:t>=</w:t>
      </w:r>
      <w:r w:rsidRPr="00B86ED7">
        <w:fldChar w:fldCharType="begin"/>
      </w:r>
      <w:r w:rsidRPr="00B86ED7">
        <w:instrText>eq \f(</w:instrText>
      </w:r>
      <w:r w:rsidRPr="00B86ED7">
        <w:rPr>
          <w:i/>
        </w:rPr>
        <w:instrText>m</w:instrText>
      </w:r>
      <w:r w:rsidRPr="00B86ED7">
        <w:rPr>
          <w:i/>
          <w:iCs/>
          <w:szCs w:val="21"/>
        </w:rPr>
        <w:instrText>v</w:instrText>
      </w:r>
      <w:r w:rsidRPr="00B86ED7">
        <w:rPr>
          <w:szCs w:val="21"/>
          <w:vertAlign w:val="subscript"/>
        </w:rPr>
        <w:instrText>0</w:instrText>
      </w:r>
      <w:r w:rsidRPr="00B86ED7">
        <w:rPr>
          <w:vertAlign w:val="superscript"/>
        </w:rPr>
        <w:instrText>2</w:instrText>
      </w:r>
      <w:r w:rsidRPr="00B86ED7">
        <w:instrText>,2</w:instrText>
      </w:r>
      <w:r w:rsidRPr="00B86ED7">
        <w:rPr>
          <w:i/>
        </w:rPr>
        <w:instrText>Lq</w:instrText>
      </w:r>
      <w:r w:rsidRPr="00B86ED7">
        <w:instrText>tan</w:instrText>
      </w:r>
      <w:r w:rsidRPr="00B86ED7">
        <w:rPr>
          <w:i/>
          <w:szCs w:val="21"/>
        </w:rPr>
        <w:instrText>θ</w:instrText>
      </w:r>
      <w:r w:rsidRPr="00B86ED7">
        <w:instrText>)</w:instrText>
      </w:r>
      <w:r w:rsidRPr="00B86ED7">
        <w:fldChar w:fldCharType="end"/>
      </w:r>
      <w:r w:rsidR="00FB67D0" w:rsidRPr="00B86ED7">
        <w:rPr>
          <w:rFonts w:ascii="宋体" w:hAnsi="Courier New"/>
          <w:b/>
          <w:szCs w:val="21"/>
        </w:rPr>
        <w:t>（1分）</w:t>
      </w:r>
    </w:p>
    <w:p w:rsidR="00F45B62" w:rsidRPr="00B86ED7" w:rsidRDefault="00F45B62" w:rsidP="004541D6">
      <w:pPr>
        <w:pStyle w:val="ab"/>
        <w:rPr>
          <w:b/>
          <w:szCs w:val="22"/>
        </w:rPr>
      </w:pPr>
      <w:r w:rsidRPr="00B86ED7">
        <w:rPr>
          <w:rFonts w:hint="eastAsia"/>
        </w:rPr>
        <w:t>（</w:t>
      </w:r>
      <w:r w:rsidRPr="00B86ED7">
        <w:rPr>
          <w:rFonts w:hint="eastAsia"/>
        </w:rPr>
        <w:t>3</w:t>
      </w:r>
      <w:r w:rsidRPr="00B86ED7">
        <w:rPr>
          <w:rFonts w:hint="eastAsia"/>
        </w:rPr>
        <w:t>）物块</w:t>
      </w:r>
      <w:r w:rsidRPr="00B86ED7">
        <w:t>在电场中运动</w:t>
      </w:r>
      <w:r w:rsidRPr="00B86ED7">
        <w:rPr>
          <w:rFonts w:hint="eastAsia"/>
        </w:rPr>
        <w:t>时</w:t>
      </w:r>
      <w:r w:rsidRPr="00B86ED7">
        <w:t>，运动方向垂直于电场强度的方向，电场力不做</w:t>
      </w:r>
      <w:r w:rsidRPr="00B86ED7">
        <w:rPr>
          <w:rFonts w:hint="eastAsia"/>
        </w:rPr>
        <w:t>功</w:t>
      </w:r>
      <w:r w:rsidRPr="00B86ED7">
        <w:t>，因此电势能的变化量为零。</w:t>
      </w:r>
      <w:r w:rsidR="00FB67D0" w:rsidRPr="00B86ED7">
        <w:rPr>
          <w:rFonts w:ascii="宋体" w:hAnsi="Courier New"/>
          <w:b/>
          <w:szCs w:val="21"/>
        </w:rPr>
        <w:t>（</w:t>
      </w:r>
      <w:r w:rsidR="00FB67D0" w:rsidRPr="00B86ED7">
        <w:rPr>
          <w:rFonts w:ascii="宋体" w:hAnsi="Courier New" w:hint="eastAsia"/>
          <w:b/>
          <w:szCs w:val="21"/>
        </w:rPr>
        <w:t>2</w:t>
      </w:r>
      <w:r w:rsidR="00FB67D0" w:rsidRPr="00B86ED7">
        <w:rPr>
          <w:rFonts w:ascii="宋体" w:hAnsi="Courier New"/>
          <w:b/>
          <w:szCs w:val="21"/>
        </w:rPr>
        <w:t>分）</w:t>
      </w:r>
    </w:p>
    <w:p w:rsidR="00F45B62" w:rsidRPr="00B86ED7" w:rsidRDefault="00F45B62" w:rsidP="00F45B62">
      <w:pPr>
        <w:spacing w:line="380" w:lineRule="atLeast"/>
        <w:ind w:leftChars="201" w:left="422" w:firstLine="2"/>
        <w:rPr>
          <w:b/>
          <w:szCs w:val="22"/>
        </w:rPr>
      </w:pPr>
      <w:r w:rsidRPr="00B86ED7">
        <w:rPr>
          <w:rFonts w:hint="eastAsia"/>
          <w:b/>
          <w:szCs w:val="22"/>
        </w:rPr>
        <w:t>逻辑</w:t>
      </w:r>
      <w:r w:rsidRPr="00B86ED7">
        <w:rPr>
          <w:b/>
          <w:szCs w:val="22"/>
        </w:rPr>
        <w:t>推理及表述</w:t>
      </w:r>
      <w:r w:rsidRPr="00B86ED7">
        <w:rPr>
          <w:rFonts w:hint="eastAsia"/>
          <w:b/>
          <w:szCs w:val="22"/>
        </w:rPr>
        <w:t>：</w:t>
      </w:r>
    </w:p>
    <w:tbl>
      <w:tblPr>
        <w:tblStyle w:val="aa"/>
        <w:tblpPr w:leftFromText="180" w:rightFromText="180" w:vertAnchor="text" w:horzAnchor="margin" w:tblpY="294"/>
        <w:tblW w:w="8387" w:type="dxa"/>
        <w:tblLook w:val="04A0" w:firstRow="1" w:lastRow="0" w:firstColumn="1" w:lastColumn="0" w:noHBand="0" w:noVBand="1"/>
      </w:tblPr>
      <w:tblGrid>
        <w:gridCol w:w="1271"/>
        <w:gridCol w:w="7116"/>
      </w:tblGrid>
      <w:tr w:rsidR="00B86ED7" w:rsidRPr="00B86ED7" w:rsidTr="00EF05E2">
        <w:trPr>
          <w:trHeight w:val="325"/>
        </w:trPr>
        <w:tc>
          <w:tcPr>
            <w:tcW w:w="1271" w:type="dxa"/>
            <w:hideMark/>
          </w:tcPr>
          <w:p w:rsidR="00EF05E2" w:rsidRPr="00B86ED7" w:rsidRDefault="00EF05E2" w:rsidP="00EF05E2">
            <w:pPr>
              <w:widowControl/>
              <w:adjustRightInd w:val="0"/>
              <w:snapToGrid w:val="0"/>
              <w:jc w:val="center"/>
              <w:rPr>
                <w:rFonts w:ascii="Arial" w:hAnsi="Arial" w:cs="Arial"/>
                <w:kern w:val="0"/>
                <w:szCs w:val="21"/>
              </w:rPr>
            </w:pPr>
            <w:r w:rsidRPr="00B86ED7">
              <w:rPr>
                <w:rFonts w:ascii="Calibri" w:hAnsi="Arial" w:cs="Arial"/>
                <w:b/>
                <w:bCs/>
                <w:kern w:val="24"/>
                <w:szCs w:val="21"/>
              </w:rPr>
              <w:t>评分等级</w:t>
            </w:r>
          </w:p>
        </w:tc>
        <w:tc>
          <w:tcPr>
            <w:tcW w:w="7116" w:type="dxa"/>
            <w:hideMark/>
          </w:tcPr>
          <w:p w:rsidR="00EF05E2" w:rsidRPr="00B86ED7" w:rsidRDefault="00EF05E2" w:rsidP="00EF05E2">
            <w:pPr>
              <w:widowControl/>
              <w:adjustRightInd w:val="0"/>
              <w:snapToGrid w:val="0"/>
              <w:jc w:val="center"/>
              <w:rPr>
                <w:rFonts w:ascii="Arial" w:hAnsi="Arial" w:cs="Arial"/>
                <w:kern w:val="0"/>
                <w:szCs w:val="21"/>
              </w:rPr>
            </w:pPr>
            <w:r w:rsidRPr="00B86ED7">
              <w:rPr>
                <w:rFonts w:ascii="Calibri" w:hAnsi="Arial" w:cs="Arial"/>
                <w:b/>
                <w:bCs/>
                <w:kern w:val="24"/>
                <w:szCs w:val="21"/>
              </w:rPr>
              <w:t>描述</w:t>
            </w:r>
          </w:p>
        </w:tc>
      </w:tr>
      <w:tr w:rsidR="00B86ED7" w:rsidRPr="00B86ED7" w:rsidTr="00EF05E2">
        <w:trPr>
          <w:trHeight w:val="373"/>
        </w:trPr>
        <w:tc>
          <w:tcPr>
            <w:tcW w:w="1271" w:type="dxa"/>
            <w:hideMark/>
          </w:tcPr>
          <w:p w:rsidR="00EF05E2" w:rsidRPr="00B86ED7" w:rsidRDefault="00EF05E2" w:rsidP="00EF05E2">
            <w:pPr>
              <w:widowControl/>
              <w:adjustRightInd w:val="0"/>
              <w:snapToGrid w:val="0"/>
              <w:rPr>
                <w:rFonts w:ascii="Arial" w:hAnsi="Arial" w:cs="Arial"/>
                <w:kern w:val="0"/>
                <w:szCs w:val="21"/>
              </w:rPr>
            </w:pPr>
            <w:r w:rsidRPr="00B86ED7">
              <w:rPr>
                <w:rFonts w:ascii="Calibri" w:hAnsi="Calibri" w:cs="Calibri"/>
                <w:b/>
                <w:bCs/>
                <w:kern w:val="24"/>
                <w:szCs w:val="21"/>
              </w:rPr>
              <w:t>A</w:t>
            </w:r>
            <w:r w:rsidRPr="00B86ED7">
              <w:rPr>
                <w:rFonts w:ascii="Calibri" w:hAnsi="Arial" w:cs="Arial"/>
                <w:b/>
                <w:bCs/>
                <w:kern w:val="24"/>
                <w:szCs w:val="21"/>
              </w:rPr>
              <w:t>（</w:t>
            </w:r>
            <w:r w:rsidR="00FB67D0" w:rsidRPr="00B86ED7">
              <w:rPr>
                <w:rFonts w:ascii="Calibri" w:hAnsi="Calibri" w:cs="Calibri" w:hint="eastAsia"/>
                <w:b/>
                <w:bCs/>
                <w:kern w:val="24"/>
                <w:szCs w:val="21"/>
              </w:rPr>
              <w:t>1</w:t>
            </w:r>
            <w:r w:rsidRPr="00B86ED7">
              <w:rPr>
                <w:rFonts w:ascii="Calibri" w:hAnsi="Arial" w:cs="Arial"/>
                <w:b/>
                <w:bCs/>
                <w:kern w:val="24"/>
                <w:szCs w:val="21"/>
              </w:rPr>
              <w:t>分）</w:t>
            </w:r>
          </w:p>
        </w:tc>
        <w:tc>
          <w:tcPr>
            <w:tcW w:w="7116" w:type="dxa"/>
            <w:hideMark/>
          </w:tcPr>
          <w:p w:rsidR="00EF05E2" w:rsidRPr="00B86ED7" w:rsidRDefault="00EF05E2" w:rsidP="00EF05E2">
            <w:pPr>
              <w:widowControl/>
              <w:adjustRightInd w:val="0"/>
              <w:snapToGrid w:val="0"/>
              <w:rPr>
                <w:rFonts w:ascii="Arial" w:hAnsi="Arial" w:cs="Arial"/>
                <w:kern w:val="0"/>
                <w:szCs w:val="21"/>
              </w:rPr>
            </w:pPr>
            <w:r w:rsidRPr="00B86ED7">
              <w:rPr>
                <w:rFonts w:ascii="Calibri" w:hAnsi="Arial" w:cs="Arial"/>
                <w:kern w:val="24"/>
                <w:szCs w:val="21"/>
              </w:rPr>
              <w:t>从基本原理出发，说明清晰，推理合乎逻辑</w:t>
            </w:r>
            <w:r w:rsidRPr="00B86ED7">
              <w:rPr>
                <w:rFonts w:ascii="Arial" w:hAnsi="Arial" w:cs="Arial"/>
                <w:kern w:val="0"/>
                <w:szCs w:val="21"/>
              </w:rPr>
              <w:t xml:space="preserve"> </w:t>
            </w:r>
          </w:p>
        </w:tc>
      </w:tr>
      <w:tr w:rsidR="00B86ED7" w:rsidRPr="00B86ED7" w:rsidTr="00EF05E2">
        <w:trPr>
          <w:trHeight w:val="266"/>
        </w:trPr>
        <w:tc>
          <w:tcPr>
            <w:tcW w:w="1271" w:type="dxa"/>
            <w:hideMark/>
          </w:tcPr>
          <w:p w:rsidR="00EF05E2" w:rsidRPr="00B86ED7" w:rsidRDefault="00FB67D0" w:rsidP="00EF05E2">
            <w:pPr>
              <w:widowControl/>
              <w:adjustRightInd w:val="0"/>
              <w:snapToGrid w:val="0"/>
              <w:rPr>
                <w:rFonts w:ascii="Arial" w:hAnsi="Arial" w:cs="Arial"/>
                <w:kern w:val="0"/>
                <w:szCs w:val="21"/>
              </w:rPr>
            </w:pPr>
            <w:r w:rsidRPr="00B86ED7">
              <w:rPr>
                <w:rFonts w:ascii="Calibri" w:hAnsi="Calibri" w:cs="Calibri" w:hint="eastAsia"/>
                <w:b/>
                <w:bCs/>
                <w:kern w:val="24"/>
                <w:szCs w:val="21"/>
              </w:rPr>
              <w:t>B</w:t>
            </w:r>
            <w:r w:rsidR="00EF05E2" w:rsidRPr="00B86ED7">
              <w:rPr>
                <w:rFonts w:ascii="Calibri" w:hAnsi="Arial" w:cs="Arial"/>
                <w:b/>
                <w:bCs/>
                <w:kern w:val="24"/>
                <w:szCs w:val="21"/>
              </w:rPr>
              <w:t>（</w:t>
            </w:r>
            <w:r w:rsidR="00EF05E2" w:rsidRPr="00B86ED7">
              <w:rPr>
                <w:rFonts w:ascii="Calibri" w:hAnsi="Calibri" w:cs="Calibri"/>
                <w:b/>
                <w:bCs/>
                <w:kern w:val="24"/>
                <w:szCs w:val="21"/>
              </w:rPr>
              <w:t>0</w:t>
            </w:r>
            <w:r w:rsidR="00EF05E2" w:rsidRPr="00B86ED7">
              <w:rPr>
                <w:rFonts w:ascii="Calibri" w:hAnsi="Arial" w:cs="Arial"/>
                <w:b/>
                <w:bCs/>
                <w:kern w:val="24"/>
                <w:szCs w:val="21"/>
              </w:rPr>
              <w:t>分）</w:t>
            </w:r>
          </w:p>
        </w:tc>
        <w:tc>
          <w:tcPr>
            <w:tcW w:w="7116" w:type="dxa"/>
          </w:tcPr>
          <w:p w:rsidR="00EF05E2" w:rsidRPr="00B86ED7" w:rsidRDefault="00EF05E2" w:rsidP="00EF05E2">
            <w:pPr>
              <w:widowControl/>
              <w:adjustRightInd w:val="0"/>
              <w:snapToGrid w:val="0"/>
              <w:rPr>
                <w:rFonts w:ascii="Arial" w:hAnsi="Arial" w:cs="Arial"/>
                <w:kern w:val="0"/>
                <w:szCs w:val="21"/>
              </w:rPr>
            </w:pPr>
            <w:r w:rsidRPr="00B86ED7">
              <w:rPr>
                <w:rFonts w:ascii="Calibri" w:hAnsi="Arial" w:cs="Arial"/>
                <w:kern w:val="24"/>
                <w:szCs w:val="21"/>
              </w:rPr>
              <w:t>解题</w:t>
            </w:r>
            <w:r w:rsidRPr="00B86ED7">
              <w:rPr>
                <w:rFonts w:ascii="Calibri" w:hAnsi="Arial" w:cs="Arial" w:hint="eastAsia"/>
                <w:kern w:val="24"/>
                <w:szCs w:val="21"/>
              </w:rPr>
              <w:t>过程无任何文字说明；或未从基本关系出发，解题思路或逻辑不清晰</w:t>
            </w:r>
          </w:p>
        </w:tc>
      </w:tr>
    </w:tbl>
    <w:p w:rsidR="0004062A" w:rsidRPr="00B86ED7" w:rsidRDefault="0004062A" w:rsidP="0075691C">
      <w:pPr>
        <w:pStyle w:val="a7"/>
        <w:spacing w:before="120" w:beforeAutospacing="0" w:after="0" w:afterAutospacing="0"/>
        <w:ind w:firstLine="803"/>
        <w:textAlignment w:val="baseline"/>
        <w:rPr>
          <w:sz w:val="6"/>
        </w:rPr>
      </w:pPr>
    </w:p>
    <w:p w:rsidR="0075691C" w:rsidRPr="00B86ED7" w:rsidRDefault="0075691C" w:rsidP="0004062A">
      <w:pPr>
        <w:pStyle w:val="a7"/>
        <w:spacing w:before="120" w:beforeAutospacing="0" w:after="0" w:afterAutospacing="0"/>
        <w:ind w:firstLine="803"/>
        <w:textAlignment w:val="baseline"/>
        <w:rPr>
          <w:sz w:val="6"/>
        </w:rPr>
      </w:pPr>
    </w:p>
    <w:p w:rsidR="00A44F07" w:rsidRPr="00B86ED7" w:rsidRDefault="00A44F07" w:rsidP="00A44F07">
      <w:pPr>
        <w:adjustRightInd w:val="0"/>
        <w:snapToGrid w:val="0"/>
        <w:spacing w:line="360" w:lineRule="atLeast"/>
        <w:rPr>
          <w:b/>
        </w:rPr>
      </w:pPr>
      <w:r w:rsidRPr="00B86ED7">
        <w:t>20</w:t>
      </w:r>
      <w:r w:rsidRPr="00B86ED7">
        <w:rPr>
          <w:rFonts w:hint="eastAsia"/>
        </w:rPr>
        <w:t xml:space="preserve">. </w:t>
      </w:r>
      <w:r w:rsidRPr="00B86ED7">
        <w:rPr>
          <w:rFonts w:hint="eastAsia"/>
          <w:b/>
        </w:rPr>
        <w:t>（</w:t>
      </w:r>
      <w:r w:rsidRPr="00B86ED7">
        <w:rPr>
          <w:rFonts w:hint="eastAsia"/>
          <w:b/>
        </w:rPr>
        <w:t>1</w:t>
      </w:r>
      <w:r w:rsidR="00BB11EC" w:rsidRPr="00B86ED7">
        <w:rPr>
          <w:b/>
        </w:rPr>
        <w:t>6</w:t>
      </w:r>
      <w:r w:rsidRPr="00B86ED7">
        <w:rPr>
          <w:rFonts w:hint="eastAsia"/>
          <w:b/>
        </w:rPr>
        <w:t>分）</w:t>
      </w:r>
      <w:r w:rsidR="00FB67D0" w:rsidRPr="00B86ED7">
        <w:rPr>
          <w:rFonts w:hint="eastAsia"/>
          <w:b/>
        </w:rPr>
        <w:t>(2+</w:t>
      </w:r>
      <w:r w:rsidR="000504A1">
        <w:rPr>
          <w:b/>
        </w:rPr>
        <w:t>6</w:t>
      </w:r>
      <w:r w:rsidR="00FB67D0" w:rsidRPr="00B86ED7">
        <w:rPr>
          <w:rFonts w:hint="eastAsia"/>
          <w:b/>
        </w:rPr>
        <w:t>+</w:t>
      </w:r>
      <w:r w:rsidR="00E71806" w:rsidRPr="00B86ED7">
        <w:rPr>
          <w:b/>
        </w:rPr>
        <w:t>7+</w:t>
      </w:r>
      <w:r w:rsidR="000504A1">
        <w:rPr>
          <w:b/>
        </w:rPr>
        <w:t>1</w:t>
      </w:r>
      <w:r w:rsidR="00E71806" w:rsidRPr="00B86ED7">
        <w:rPr>
          <w:rFonts w:hint="eastAsia"/>
          <w:b/>
        </w:rPr>
        <w:t>)</w:t>
      </w:r>
    </w:p>
    <w:p w:rsidR="00F45B62" w:rsidRPr="00B86ED7" w:rsidRDefault="00F45B62" w:rsidP="00F45B62">
      <w:pPr>
        <w:spacing w:line="380" w:lineRule="atLeast"/>
      </w:pPr>
      <w:r w:rsidRPr="00B86ED7">
        <w:rPr>
          <w:rFonts w:hint="eastAsia"/>
        </w:rPr>
        <w:t>（</w:t>
      </w:r>
      <w:r w:rsidRPr="00B86ED7">
        <w:rPr>
          <w:rFonts w:hint="eastAsia"/>
        </w:rPr>
        <w:t>1</w:t>
      </w:r>
      <w:r w:rsidRPr="00B86ED7">
        <w:rPr>
          <w:rFonts w:hint="eastAsia"/>
        </w:rPr>
        <w:t>）根据</w:t>
      </w:r>
      <w:r w:rsidRPr="00B86ED7">
        <w:t>图（</w:t>
      </w:r>
      <w:r w:rsidRPr="00B86ED7">
        <w:rPr>
          <w:rFonts w:hint="eastAsia"/>
        </w:rPr>
        <w:t>b</w:t>
      </w:r>
      <w:r w:rsidRPr="00B86ED7">
        <w:t>）</w:t>
      </w:r>
      <w:r w:rsidRPr="00B86ED7">
        <w:rPr>
          <w:rFonts w:hint="eastAsia"/>
        </w:rPr>
        <w:t>，导体棒</w:t>
      </w:r>
      <w:r w:rsidRPr="00B86ED7">
        <w:t>的加速度</w:t>
      </w:r>
    </w:p>
    <w:p w:rsidR="00F45B62" w:rsidRPr="00B86ED7" w:rsidRDefault="00F45B62" w:rsidP="00F45B62">
      <w:pPr>
        <w:spacing w:line="380" w:lineRule="atLeast"/>
      </w:pPr>
      <w:r w:rsidRPr="00B86ED7">
        <w:rPr>
          <w:i/>
        </w:rPr>
        <w:t>a</w:t>
      </w:r>
      <w:r w:rsidRPr="00B86ED7">
        <w:t>=</w:t>
      </w:r>
      <w:r w:rsidRPr="00B86ED7">
        <w:fldChar w:fldCharType="begin"/>
      </w:r>
      <w:r w:rsidRPr="00B86ED7">
        <w:instrText>eq \f(</w:instrText>
      </w:r>
      <w:r w:rsidRPr="00B86ED7">
        <w:rPr>
          <w:rFonts w:ascii="Cambria Math" w:hAnsi="Cambria Math" w:cs="Cambria Math"/>
        </w:rPr>
        <w:instrText>△</w:instrText>
      </w:r>
      <w:r w:rsidRPr="00B86ED7">
        <w:rPr>
          <w:rFonts w:ascii="Bell MT" w:hAnsi="Bell MT"/>
          <w:i/>
        </w:rPr>
        <w:instrText>v</w:instrText>
      </w:r>
      <w:r w:rsidRPr="00B86ED7">
        <w:rPr>
          <w:rFonts w:hint="eastAsia"/>
        </w:rPr>
        <w:instrText>,</w:instrText>
      </w:r>
      <w:r w:rsidRPr="00B86ED7">
        <w:rPr>
          <w:rFonts w:ascii="Cambria Math" w:hAnsi="Cambria Math" w:cs="Cambria Math"/>
        </w:rPr>
        <w:instrText>△</w:instrText>
      </w:r>
      <w:r w:rsidRPr="00B86ED7">
        <w:rPr>
          <w:i/>
        </w:rPr>
        <w:instrText>t</w:instrText>
      </w:r>
      <w:r w:rsidRPr="00B86ED7">
        <w:instrText>)</w:instrText>
      </w:r>
      <w:r w:rsidRPr="00B86ED7">
        <w:fldChar w:fldCharType="end"/>
      </w:r>
      <w:r w:rsidRPr="00B86ED7">
        <w:t xml:space="preserve"> =</w:t>
      </w:r>
      <w:r w:rsidR="004541D6" w:rsidRPr="00B86ED7">
        <w:fldChar w:fldCharType="begin"/>
      </w:r>
      <w:r w:rsidR="004541D6" w:rsidRPr="00B86ED7">
        <w:instrText>eq \f(3.2,0.8)</w:instrText>
      </w:r>
      <w:r w:rsidR="004541D6" w:rsidRPr="00B86ED7">
        <w:fldChar w:fldCharType="end"/>
      </w:r>
      <w:r w:rsidR="004541D6" w:rsidRPr="00B86ED7">
        <w:t xml:space="preserve"> m/s =</w:t>
      </w:r>
      <w:r w:rsidRPr="00B86ED7">
        <w:t>4m/s</w:t>
      </w:r>
      <w:r w:rsidR="00FB67D0" w:rsidRPr="00B86ED7">
        <w:rPr>
          <w:rFonts w:ascii="宋体" w:hAnsi="Courier New"/>
          <w:b/>
          <w:szCs w:val="21"/>
        </w:rPr>
        <w:t>（</w:t>
      </w:r>
      <w:r w:rsidR="00FB67D0" w:rsidRPr="00B86ED7">
        <w:rPr>
          <w:rFonts w:ascii="宋体" w:hAnsi="Courier New" w:hint="eastAsia"/>
          <w:b/>
          <w:szCs w:val="21"/>
        </w:rPr>
        <w:t>2</w:t>
      </w:r>
      <w:r w:rsidR="00FB67D0" w:rsidRPr="00B86ED7">
        <w:rPr>
          <w:rFonts w:ascii="宋体" w:hAnsi="Courier New"/>
          <w:b/>
          <w:szCs w:val="21"/>
        </w:rPr>
        <w:t>分）</w:t>
      </w:r>
    </w:p>
    <w:p w:rsidR="00F45B62" w:rsidRPr="00B86ED7" w:rsidRDefault="00F45B62" w:rsidP="00F45B62">
      <w:pPr>
        <w:spacing w:line="380" w:lineRule="atLeast"/>
      </w:pPr>
      <w:r w:rsidRPr="00B86ED7">
        <w:rPr>
          <w:rFonts w:hint="eastAsia"/>
        </w:rPr>
        <w:t>（</w:t>
      </w:r>
      <w:r w:rsidRPr="00B86ED7">
        <w:rPr>
          <w:rFonts w:hint="eastAsia"/>
        </w:rPr>
        <w:t>2</w:t>
      </w:r>
      <w:r w:rsidRPr="00B86ED7">
        <w:rPr>
          <w:rFonts w:hint="eastAsia"/>
        </w:rPr>
        <w:t>）导体</w:t>
      </w:r>
      <w:r w:rsidRPr="00B86ED7">
        <w:t>棒进入磁场</w:t>
      </w:r>
      <w:r w:rsidRPr="00B86ED7">
        <w:rPr>
          <w:rFonts w:hint="eastAsia"/>
        </w:rPr>
        <w:t>前</w:t>
      </w:r>
      <w:r w:rsidRPr="00B86ED7">
        <w:t>，电压表示数为零</w:t>
      </w:r>
      <w:r w:rsidRPr="00B86ED7">
        <w:rPr>
          <w:rFonts w:hint="eastAsia"/>
        </w:rPr>
        <w:t>；</w:t>
      </w:r>
      <w:r w:rsidRPr="00B86ED7">
        <w:t>进入磁场后切割</w:t>
      </w:r>
      <w:r w:rsidRPr="00B86ED7">
        <w:rPr>
          <w:rFonts w:hint="eastAsia"/>
        </w:rPr>
        <w:t>磁感应线</w:t>
      </w:r>
      <w:r w:rsidRPr="00B86ED7">
        <w:t>产生感应电流</w:t>
      </w:r>
      <w:r w:rsidRPr="00B86ED7">
        <w:rPr>
          <w:rFonts w:hint="eastAsia"/>
        </w:rPr>
        <w:t>，</w:t>
      </w:r>
      <w:r w:rsidRPr="00B86ED7">
        <w:t>电压表有示数</w:t>
      </w:r>
      <w:r w:rsidRPr="00B86ED7">
        <w:rPr>
          <w:rFonts w:hint="eastAsia"/>
        </w:rPr>
        <w:t>。</w:t>
      </w:r>
    </w:p>
    <w:p w:rsidR="00F45B62" w:rsidRPr="00B86ED7" w:rsidRDefault="00F45B62" w:rsidP="00F45B62">
      <w:pPr>
        <w:spacing w:line="380" w:lineRule="atLeast"/>
      </w:pPr>
      <w:r w:rsidRPr="00B86ED7">
        <w:rPr>
          <w:rFonts w:hint="eastAsia"/>
        </w:rPr>
        <w:t>根据</w:t>
      </w:r>
      <w:r w:rsidRPr="00B86ED7">
        <w:rPr>
          <w:i/>
        </w:rPr>
        <w:t>s</w:t>
      </w:r>
      <w:r w:rsidRPr="00B86ED7">
        <w:t>=</w:t>
      </w:r>
      <w:r w:rsidRPr="00B86ED7">
        <w:fldChar w:fldCharType="begin"/>
      </w:r>
      <w:r w:rsidRPr="00B86ED7">
        <w:instrText>eq \f(1,2)</w:instrText>
      </w:r>
      <w:r w:rsidRPr="00B86ED7">
        <w:fldChar w:fldCharType="end"/>
      </w:r>
      <w:r w:rsidRPr="00B86ED7">
        <w:rPr>
          <w:i/>
        </w:rPr>
        <w:t>at</w:t>
      </w:r>
      <w:r w:rsidRPr="00B86ED7">
        <w:rPr>
          <w:vertAlign w:val="superscript"/>
        </w:rPr>
        <w:t>2</w:t>
      </w:r>
      <w:r w:rsidRPr="00B86ED7">
        <w:rPr>
          <w:rFonts w:hint="eastAsia"/>
        </w:rPr>
        <w:t>，</w:t>
      </w:r>
      <w:r w:rsidRPr="00B86ED7">
        <w:t>可算出</w:t>
      </w:r>
      <w:r w:rsidRPr="00B86ED7">
        <w:rPr>
          <w:rFonts w:hint="eastAsia"/>
        </w:rPr>
        <w:t>导体棒</w:t>
      </w:r>
      <w:r w:rsidRPr="00B86ED7">
        <w:t>进入磁场的时刻</w:t>
      </w:r>
      <w:r w:rsidRPr="00B86ED7">
        <w:rPr>
          <w:i/>
        </w:rPr>
        <w:t>t</w:t>
      </w:r>
      <w:r w:rsidRPr="00B86ED7">
        <w:rPr>
          <w:vertAlign w:val="subscript"/>
        </w:rPr>
        <w:t>0</w:t>
      </w:r>
      <w:r w:rsidRPr="00B86ED7">
        <w:rPr>
          <w:i/>
        </w:rPr>
        <w:t>=</w:t>
      </w:r>
      <w:r w:rsidRPr="00B86ED7">
        <w:rPr>
          <w:i/>
        </w:rPr>
        <w:fldChar w:fldCharType="begin"/>
      </w:r>
      <w:r w:rsidRPr="00B86ED7">
        <w:rPr>
          <w:rFonts w:hint="eastAsia"/>
        </w:rPr>
        <w:instrText xml:space="preserve">eq </w:instrText>
      </w:r>
      <w:r w:rsidRPr="00B86ED7">
        <w:instrText>\</w:instrText>
      </w:r>
      <w:r w:rsidRPr="00B86ED7">
        <w:rPr>
          <w:rFonts w:hint="eastAsia"/>
        </w:rPr>
        <w:instrText>r</w:instrText>
      </w:r>
      <w:r w:rsidRPr="00B86ED7">
        <w:rPr>
          <w:rFonts w:hint="eastAsia"/>
          <w:i/>
        </w:rPr>
        <w:instrText xml:space="preserve"> (</w:instrText>
      </w:r>
      <w:r w:rsidRPr="00B86ED7">
        <w:rPr>
          <w:i/>
        </w:rPr>
        <w:fldChar w:fldCharType="begin"/>
      </w:r>
      <w:r w:rsidRPr="00B86ED7">
        <w:rPr>
          <w:i/>
        </w:rPr>
        <w:instrText>eq \f(</w:instrText>
      </w:r>
      <w:r w:rsidRPr="00B86ED7">
        <w:instrText>2</w:instrText>
      </w:r>
      <w:r w:rsidRPr="00B86ED7">
        <w:rPr>
          <w:i/>
        </w:rPr>
        <w:instrText>s,a)</w:instrText>
      </w:r>
      <w:r w:rsidRPr="00B86ED7">
        <w:rPr>
          <w:i/>
        </w:rPr>
        <w:fldChar w:fldCharType="end"/>
      </w:r>
      <w:r w:rsidRPr="00B86ED7">
        <w:rPr>
          <w:rFonts w:hint="eastAsia"/>
          <w:i/>
        </w:rPr>
        <w:instrText>)</w:instrText>
      </w:r>
      <w:r w:rsidRPr="00B86ED7">
        <w:rPr>
          <w:i/>
        </w:rPr>
        <w:fldChar w:fldCharType="end"/>
      </w:r>
      <w:r w:rsidRPr="00B86ED7">
        <w:rPr>
          <w:i/>
        </w:rPr>
        <w:t xml:space="preserve"> </w:t>
      </w:r>
      <w:r w:rsidRPr="00B86ED7">
        <w:t>=</w:t>
      </w:r>
      <w:r w:rsidR="004541D6" w:rsidRPr="00B86ED7">
        <w:fldChar w:fldCharType="begin"/>
      </w:r>
      <w:r w:rsidR="004541D6" w:rsidRPr="00B86ED7">
        <w:rPr>
          <w:rFonts w:hint="eastAsia"/>
        </w:rPr>
        <w:instrText xml:space="preserve">eq </w:instrText>
      </w:r>
      <w:r w:rsidR="004541D6" w:rsidRPr="00B86ED7">
        <w:instrText>\</w:instrText>
      </w:r>
      <w:r w:rsidR="004541D6" w:rsidRPr="00B86ED7">
        <w:rPr>
          <w:rFonts w:hint="eastAsia"/>
        </w:rPr>
        <w:instrText>r (</w:instrText>
      </w:r>
      <w:r w:rsidR="004541D6" w:rsidRPr="00B86ED7">
        <w:fldChar w:fldCharType="begin"/>
      </w:r>
      <w:r w:rsidR="004541D6" w:rsidRPr="00B86ED7">
        <w:instrText>eq \f(2×</w:instrText>
      </w:r>
      <w:r w:rsidR="00C31E7F" w:rsidRPr="00B86ED7">
        <w:instrText>0.32</w:instrText>
      </w:r>
      <w:r w:rsidR="004541D6" w:rsidRPr="00B86ED7">
        <w:instrText>,</w:instrText>
      </w:r>
      <w:r w:rsidR="00C31E7F" w:rsidRPr="00B86ED7">
        <w:instrText>4</w:instrText>
      </w:r>
      <w:r w:rsidR="004541D6" w:rsidRPr="00B86ED7">
        <w:instrText>)</w:instrText>
      </w:r>
      <w:r w:rsidR="004541D6" w:rsidRPr="00B86ED7">
        <w:fldChar w:fldCharType="end"/>
      </w:r>
      <w:r w:rsidR="004541D6" w:rsidRPr="00B86ED7">
        <w:rPr>
          <w:rFonts w:hint="eastAsia"/>
        </w:rPr>
        <w:instrText>)</w:instrText>
      </w:r>
      <w:r w:rsidR="004541D6" w:rsidRPr="00B86ED7">
        <w:fldChar w:fldCharType="end"/>
      </w:r>
      <w:r w:rsidR="00C31E7F" w:rsidRPr="00B86ED7">
        <w:t xml:space="preserve"> s</w:t>
      </w:r>
      <w:r w:rsidR="004541D6" w:rsidRPr="00B86ED7">
        <w:rPr>
          <w:i/>
        </w:rPr>
        <w:t xml:space="preserve"> </w:t>
      </w:r>
      <w:r w:rsidR="004541D6" w:rsidRPr="00B86ED7">
        <w:t>=</w:t>
      </w:r>
      <w:r w:rsidRPr="00B86ED7">
        <w:t xml:space="preserve"> 0.4s</w:t>
      </w:r>
      <w:r w:rsidR="00FB67D0" w:rsidRPr="00B86ED7">
        <w:rPr>
          <w:rFonts w:ascii="宋体" w:hAnsi="Courier New"/>
          <w:b/>
          <w:szCs w:val="21"/>
        </w:rPr>
        <w:t>（</w:t>
      </w:r>
      <w:r w:rsidR="000504A1">
        <w:rPr>
          <w:rFonts w:ascii="宋体" w:hAnsi="Courier New"/>
          <w:b/>
          <w:szCs w:val="21"/>
        </w:rPr>
        <w:t>2</w:t>
      </w:r>
      <w:r w:rsidR="00FB67D0" w:rsidRPr="00B86ED7">
        <w:rPr>
          <w:rFonts w:ascii="宋体" w:hAnsi="Courier New"/>
          <w:b/>
          <w:szCs w:val="21"/>
        </w:rPr>
        <w:t>分）</w:t>
      </w:r>
    </w:p>
    <w:p w:rsidR="00F45B62" w:rsidRPr="00B86ED7" w:rsidRDefault="00F45B62" w:rsidP="00F45B62">
      <w:pPr>
        <w:spacing w:line="380" w:lineRule="atLeast"/>
      </w:pPr>
      <w:r w:rsidRPr="00B86ED7">
        <w:rPr>
          <w:rFonts w:hint="eastAsia"/>
        </w:rPr>
        <w:t>所以</w:t>
      </w:r>
      <w:r w:rsidRPr="00B86ED7">
        <w:rPr>
          <w:rFonts w:hint="eastAsia"/>
          <w:i/>
        </w:rPr>
        <w:t>t</w:t>
      </w:r>
      <w:r w:rsidRPr="00B86ED7">
        <w:rPr>
          <w:vertAlign w:val="subscript"/>
        </w:rPr>
        <w:t>1</w:t>
      </w:r>
      <w:r w:rsidRPr="00B86ED7">
        <w:t>=0.</w:t>
      </w:r>
      <w:r w:rsidRPr="00B86ED7">
        <w:rPr>
          <w:rFonts w:hint="eastAsia"/>
        </w:rPr>
        <w:t>3</w:t>
      </w:r>
      <w:r w:rsidRPr="00B86ED7">
        <w:t>s</w:t>
      </w:r>
      <w:r w:rsidRPr="00B86ED7">
        <w:rPr>
          <w:rFonts w:hint="eastAsia"/>
        </w:rPr>
        <w:t>时</w:t>
      </w:r>
      <w:r w:rsidRPr="00B86ED7">
        <w:t>，</w:t>
      </w:r>
      <w:r w:rsidRPr="00B86ED7">
        <w:rPr>
          <w:rFonts w:hint="eastAsia"/>
        </w:rPr>
        <w:t>电压表</w:t>
      </w:r>
      <w:r w:rsidRPr="00B86ED7">
        <w:t>示数</w:t>
      </w:r>
      <w:r w:rsidRPr="00B86ED7">
        <w:rPr>
          <w:rFonts w:hint="eastAsia"/>
          <w:i/>
        </w:rPr>
        <w:t>U</w:t>
      </w:r>
      <w:r w:rsidRPr="00B86ED7">
        <w:rPr>
          <w:vertAlign w:val="subscript"/>
        </w:rPr>
        <w:t>1</w:t>
      </w:r>
      <w:r w:rsidRPr="00B86ED7">
        <w:rPr>
          <w:rFonts w:hint="eastAsia"/>
        </w:rPr>
        <w:t>=</w:t>
      </w:r>
      <w:r w:rsidRPr="00B86ED7">
        <w:t>0V</w:t>
      </w:r>
      <w:r w:rsidR="00FB67D0" w:rsidRPr="00B86ED7">
        <w:rPr>
          <w:rFonts w:ascii="宋体" w:hAnsi="Courier New"/>
          <w:b/>
          <w:szCs w:val="21"/>
        </w:rPr>
        <w:t>（1分）</w:t>
      </w:r>
    </w:p>
    <w:p w:rsidR="00C31E7F" w:rsidRPr="00B86ED7" w:rsidRDefault="00F45B62" w:rsidP="00F45B62">
      <w:pPr>
        <w:spacing w:line="380" w:lineRule="atLeast"/>
      </w:pPr>
      <w:r w:rsidRPr="00B86ED7">
        <w:rPr>
          <w:rFonts w:hint="eastAsia"/>
          <w:i/>
        </w:rPr>
        <w:t>t</w:t>
      </w:r>
      <w:r w:rsidRPr="00B86ED7">
        <w:rPr>
          <w:vertAlign w:val="subscript"/>
        </w:rPr>
        <w:t>2</w:t>
      </w:r>
      <w:r w:rsidRPr="00B86ED7">
        <w:t>=0.5</w:t>
      </w:r>
      <w:r w:rsidRPr="00B86ED7">
        <w:rPr>
          <w:rFonts w:hint="eastAsia"/>
        </w:rPr>
        <w:t>s</w:t>
      </w:r>
      <w:r w:rsidRPr="00B86ED7">
        <w:t>时</w:t>
      </w:r>
      <w:r w:rsidRPr="00B86ED7">
        <w:rPr>
          <w:rFonts w:hint="eastAsia"/>
        </w:rPr>
        <w:t>，切割</w:t>
      </w:r>
      <w:r w:rsidRPr="00B86ED7">
        <w:t>速度</w:t>
      </w:r>
      <w:r w:rsidRPr="00B86ED7">
        <w:rPr>
          <w:rFonts w:ascii="Bell MT" w:hAnsi="Bell MT"/>
          <w:i/>
        </w:rPr>
        <w:t>v=</w:t>
      </w:r>
      <w:r w:rsidRPr="00B86ED7">
        <w:t>2.0</w:t>
      </w:r>
      <w:r w:rsidRPr="00B86ED7">
        <w:rPr>
          <w:rFonts w:hint="eastAsia"/>
        </w:rPr>
        <w:t>m/s</w:t>
      </w:r>
      <w:r w:rsidRPr="00B86ED7">
        <w:t>，感应电动势</w:t>
      </w:r>
      <w:r w:rsidRPr="00B86ED7">
        <w:rPr>
          <w:i/>
        </w:rPr>
        <w:t>E</w:t>
      </w:r>
      <w:r w:rsidRPr="00B86ED7">
        <w:t>=</w:t>
      </w:r>
      <w:r w:rsidRPr="00B86ED7">
        <w:rPr>
          <w:i/>
        </w:rPr>
        <w:t>BL</w:t>
      </w:r>
      <w:r w:rsidRPr="00B86ED7">
        <w:rPr>
          <w:rFonts w:ascii="Bell MT" w:hAnsi="Bell MT"/>
          <w:i/>
        </w:rPr>
        <w:t>v</w:t>
      </w:r>
      <w:r w:rsidR="00C31E7F" w:rsidRPr="00B86ED7">
        <w:t>=0.5×0.5×2V=0.5V</w:t>
      </w:r>
      <w:r w:rsidRPr="00B86ED7">
        <w:t>，</w:t>
      </w:r>
      <w:r w:rsidR="00FB67D0" w:rsidRPr="00B86ED7">
        <w:rPr>
          <w:rFonts w:ascii="宋体" w:hAnsi="Courier New"/>
          <w:b/>
          <w:szCs w:val="21"/>
        </w:rPr>
        <w:t>（1分）</w:t>
      </w:r>
    </w:p>
    <w:p w:rsidR="00F45B62" w:rsidRPr="00B86ED7" w:rsidRDefault="00F45B62" w:rsidP="00F45B62">
      <w:pPr>
        <w:spacing w:line="380" w:lineRule="atLeast"/>
      </w:pPr>
      <w:r w:rsidRPr="00B86ED7">
        <w:rPr>
          <w:i/>
        </w:rPr>
        <w:t>U</w:t>
      </w:r>
      <w:r w:rsidRPr="00B86ED7">
        <w:rPr>
          <w:vertAlign w:val="subscript"/>
        </w:rPr>
        <w:t>2</w:t>
      </w:r>
      <w:r w:rsidRPr="00B86ED7">
        <w:rPr>
          <w:rFonts w:hint="eastAsia"/>
        </w:rPr>
        <w:t>=</w:t>
      </w:r>
      <w:r w:rsidRPr="00B86ED7">
        <w:t xml:space="preserve"> </w:t>
      </w:r>
      <w:r w:rsidRPr="00B86ED7">
        <w:rPr>
          <w:i/>
        </w:rPr>
        <w:t>E</w:t>
      </w:r>
      <w:r w:rsidRPr="00B86ED7">
        <w:fldChar w:fldCharType="begin"/>
      </w:r>
      <w:r w:rsidRPr="00B86ED7">
        <w:instrText>eq \f(</w:instrText>
      </w:r>
      <w:r w:rsidRPr="00B86ED7">
        <w:rPr>
          <w:i/>
        </w:rPr>
        <w:instrText>R</w:instrText>
      </w:r>
      <w:r w:rsidRPr="00B86ED7">
        <w:rPr>
          <w:vertAlign w:val="subscript"/>
        </w:rPr>
        <w:instrText>1</w:instrText>
      </w:r>
      <w:r w:rsidRPr="00B86ED7">
        <w:instrText>,</w:instrText>
      </w:r>
      <w:r w:rsidRPr="00B86ED7">
        <w:rPr>
          <w:i/>
        </w:rPr>
        <w:instrText xml:space="preserve"> R</w:instrText>
      </w:r>
      <w:r w:rsidRPr="00B86ED7">
        <w:rPr>
          <w:vertAlign w:val="subscript"/>
        </w:rPr>
        <w:instrText>1</w:instrText>
      </w:r>
      <w:r w:rsidRPr="00B86ED7">
        <w:instrText>+</w:instrText>
      </w:r>
      <w:r w:rsidRPr="00B86ED7">
        <w:rPr>
          <w:i/>
        </w:rPr>
        <w:instrText>r</w:instrText>
      </w:r>
      <w:r w:rsidRPr="00B86ED7">
        <w:instrText>)</w:instrText>
      </w:r>
      <w:r w:rsidRPr="00B86ED7">
        <w:fldChar w:fldCharType="end"/>
      </w:r>
      <w:r w:rsidR="00C31E7F" w:rsidRPr="00B86ED7">
        <w:t xml:space="preserve"> =0.5×</w:t>
      </w:r>
      <w:r w:rsidR="00C31E7F" w:rsidRPr="00B86ED7">
        <w:fldChar w:fldCharType="begin"/>
      </w:r>
      <w:r w:rsidR="00C31E7F" w:rsidRPr="00B86ED7">
        <w:instrText>eq \f(1.5, 1.5+0.5)</w:instrText>
      </w:r>
      <w:r w:rsidR="00C31E7F" w:rsidRPr="00B86ED7">
        <w:fldChar w:fldCharType="end"/>
      </w:r>
      <w:r w:rsidR="00C31E7F" w:rsidRPr="00B86ED7">
        <w:t>V =0.375V</w:t>
      </w:r>
      <w:r w:rsidR="00FB67D0" w:rsidRPr="00B86ED7">
        <w:rPr>
          <w:rFonts w:ascii="宋体" w:hAnsi="Courier New"/>
          <w:b/>
          <w:szCs w:val="21"/>
        </w:rPr>
        <w:t>（</w:t>
      </w:r>
      <w:r w:rsidR="000504A1">
        <w:rPr>
          <w:rFonts w:ascii="宋体" w:hAnsi="Courier New"/>
          <w:b/>
          <w:szCs w:val="21"/>
        </w:rPr>
        <w:t>2</w:t>
      </w:r>
      <w:r w:rsidR="00FB67D0" w:rsidRPr="00B86ED7">
        <w:rPr>
          <w:rFonts w:ascii="宋体" w:hAnsi="Courier New"/>
          <w:b/>
          <w:szCs w:val="21"/>
        </w:rPr>
        <w:t>分）</w:t>
      </w:r>
    </w:p>
    <w:p w:rsidR="00F45B62" w:rsidRPr="00B86ED7" w:rsidRDefault="00F45B62" w:rsidP="00F45B62">
      <w:pPr>
        <w:spacing w:line="380" w:lineRule="atLeast"/>
      </w:pPr>
      <w:r w:rsidRPr="00B86ED7">
        <w:t>（</w:t>
      </w:r>
      <w:r w:rsidRPr="00B86ED7">
        <w:rPr>
          <w:rFonts w:hint="eastAsia"/>
        </w:rPr>
        <w:t>3</w:t>
      </w:r>
      <w:r w:rsidRPr="00B86ED7">
        <w:t>）</w:t>
      </w:r>
      <w:r w:rsidRPr="00B86ED7">
        <w:rPr>
          <w:rFonts w:hint="eastAsia"/>
        </w:rPr>
        <w:t>0-0.4s</w:t>
      </w:r>
      <w:r w:rsidRPr="00B86ED7">
        <w:rPr>
          <w:rFonts w:hint="eastAsia"/>
        </w:rPr>
        <w:t>内，导体棒</w:t>
      </w:r>
      <w:r w:rsidRPr="00B86ED7">
        <w:t>未进入磁场，</w:t>
      </w:r>
      <w:r w:rsidRPr="00B86ED7">
        <w:rPr>
          <w:rFonts w:hint="eastAsia"/>
        </w:rPr>
        <w:t>水平方向</w:t>
      </w:r>
      <w:r w:rsidRPr="00B86ED7">
        <w:t>仅受到</w:t>
      </w:r>
      <w:r w:rsidRPr="00B86ED7">
        <w:rPr>
          <w:i/>
        </w:rPr>
        <w:t>F</w:t>
      </w:r>
      <w:r w:rsidRPr="00B86ED7">
        <w:rPr>
          <w:rFonts w:hint="eastAsia"/>
        </w:rPr>
        <w:t>的</w:t>
      </w:r>
      <w:r w:rsidRPr="00B86ED7">
        <w:t>作用。</w:t>
      </w:r>
    </w:p>
    <w:p w:rsidR="00F45B62" w:rsidRPr="00B86ED7" w:rsidRDefault="00F45B62" w:rsidP="00F45B62">
      <w:pPr>
        <w:spacing w:line="380" w:lineRule="atLeast"/>
      </w:pPr>
      <w:r w:rsidRPr="00B86ED7">
        <w:t>根据</w:t>
      </w:r>
      <w:r w:rsidRPr="00B86ED7">
        <w:rPr>
          <w:rFonts w:hint="eastAsia"/>
        </w:rPr>
        <w:t>牛顿</w:t>
      </w:r>
      <w:r w:rsidRPr="00B86ED7">
        <w:t>第二定律</w:t>
      </w:r>
      <w:r w:rsidRPr="00B86ED7">
        <w:rPr>
          <w:rFonts w:hint="eastAsia"/>
        </w:rPr>
        <w:t>：</w:t>
      </w:r>
      <w:r w:rsidR="00C31E7F" w:rsidRPr="00B86ED7">
        <w:rPr>
          <w:i/>
        </w:rPr>
        <w:t xml:space="preserve"> F </w:t>
      </w:r>
      <w:r w:rsidRPr="00B86ED7">
        <w:rPr>
          <w:i/>
        </w:rPr>
        <w:t>=</w:t>
      </w:r>
      <w:r w:rsidR="00C31E7F" w:rsidRPr="00B86ED7">
        <w:rPr>
          <w:i/>
        </w:rPr>
        <w:t xml:space="preserve"> ma =</w:t>
      </w:r>
      <w:r w:rsidR="00C31E7F" w:rsidRPr="00B86ED7">
        <w:t>0.1×4 N =0.4N</w:t>
      </w:r>
    </w:p>
    <w:p w:rsidR="00F45B62" w:rsidRPr="00B86ED7" w:rsidRDefault="00F45B62" w:rsidP="00F45B62">
      <w:pPr>
        <w:spacing w:line="380" w:lineRule="atLeast"/>
      </w:pPr>
      <w:r w:rsidRPr="00B86ED7">
        <w:rPr>
          <w:rFonts w:hint="eastAsia"/>
        </w:rPr>
        <w:t>可</w:t>
      </w:r>
      <w:r w:rsidRPr="00B86ED7">
        <w:t>求得</w:t>
      </w:r>
      <w:r w:rsidRPr="00B86ED7">
        <w:rPr>
          <w:i/>
        </w:rPr>
        <w:t>F =</w:t>
      </w:r>
      <w:r w:rsidRPr="00B86ED7">
        <w:t>0.4N</w:t>
      </w:r>
      <w:r w:rsidR="00FB67D0" w:rsidRPr="00B86ED7">
        <w:rPr>
          <w:rFonts w:ascii="宋体" w:hAnsi="Courier New"/>
          <w:b/>
          <w:szCs w:val="21"/>
        </w:rPr>
        <w:t>（</w:t>
      </w:r>
      <w:r w:rsidR="00FB67D0" w:rsidRPr="00B86ED7">
        <w:rPr>
          <w:rFonts w:ascii="宋体" w:hAnsi="Courier New" w:hint="eastAsia"/>
          <w:b/>
          <w:szCs w:val="21"/>
        </w:rPr>
        <w:t>2</w:t>
      </w:r>
      <w:r w:rsidR="00FB67D0" w:rsidRPr="00B86ED7">
        <w:rPr>
          <w:rFonts w:ascii="宋体" w:hAnsi="Courier New"/>
          <w:b/>
          <w:szCs w:val="21"/>
        </w:rPr>
        <w:t>分）</w:t>
      </w:r>
    </w:p>
    <w:p w:rsidR="00F45B62" w:rsidRPr="00B86ED7" w:rsidRDefault="00F45B62" w:rsidP="00F45B62">
      <w:pPr>
        <w:spacing w:line="380" w:lineRule="atLeast"/>
      </w:pPr>
      <w:r w:rsidRPr="00B86ED7">
        <w:rPr>
          <w:noProof/>
        </w:rPr>
        <mc:AlternateContent>
          <mc:Choice Requires="wpc">
            <w:drawing>
              <wp:anchor distT="0" distB="0" distL="114300" distR="114300" simplePos="0" relativeHeight="251663360" behindDoc="0" locked="0" layoutInCell="1" allowOverlap="1" wp14:anchorId="072D939B" wp14:editId="7A844CD7">
                <wp:simplePos x="0" y="0"/>
                <wp:positionH relativeFrom="column">
                  <wp:posOffset>4130675</wp:posOffset>
                </wp:positionH>
                <wp:positionV relativeFrom="paragraph">
                  <wp:posOffset>152400</wp:posOffset>
                </wp:positionV>
                <wp:extent cx="1687830" cy="1858010"/>
                <wp:effectExtent l="0" t="0" r="0" b="0"/>
                <wp:wrapSquare wrapText="bothSides"/>
                <wp:docPr id="430" name="画布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直接连接符 274"/>
                        <wps:cNvCnPr>
                          <a:cxnSpLocks noChangeShapeType="1"/>
                        </wps:cNvCnPr>
                        <wps:spPr bwMode="auto">
                          <a:xfrm flipV="1">
                            <a:off x="310714" y="154637"/>
                            <a:ext cx="0" cy="1296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wpg:cNvPr id="276" name="组合 276"/>
                        <wpg:cNvGrpSpPr>
                          <a:grpSpLocks/>
                        </wpg:cNvGrpSpPr>
                        <wpg:grpSpPr bwMode="auto">
                          <a:xfrm>
                            <a:off x="310714" y="330497"/>
                            <a:ext cx="1219200" cy="1120140"/>
                            <a:chOff x="0" y="0"/>
                            <a:chExt cx="960" cy="960"/>
                          </a:xfrm>
                        </wpg:grpSpPr>
                        <wps:wsp>
                          <wps:cNvPr id="277" name="Freeform 8"/>
                          <wps:cNvSpPr>
                            <a:spLocks/>
                          </wps:cNvSpPr>
                          <wps:spPr bwMode="auto">
                            <a:xfrm>
                              <a:off x="0" y="0"/>
                              <a:ext cx="960" cy="960"/>
                            </a:xfrm>
                            <a:custGeom>
                              <a:avLst/>
                              <a:gdLst>
                                <a:gd name="T0" fmla="*/ 0 w 960"/>
                                <a:gd name="T1" fmla="*/ 0 h 960"/>
                                <a:gd name="T2" fmla="*/ 960 w 960"/>
                                <a:gd name="T3" fmla="*/ 0 h 960"/>
                                <a:gd name="T4" fmla="*/ 960 w 960"/>
                                <a:gd name="T5" fmla="*/ 160 h 960"/>
                                <a:gd name="T6" fmla="*/ 0 w 960"/>
                                <a:gd name="T7" fmla="*/ 160 h 960"/>
                                <a:gd name="T8" fmla="*/ 0 w 960"/>
                                <a:gd name="T9" fmla="*/ 320 h 960"/>
                                <a:gd name="T10" fmla="*/ 960 w 960"/>
                                <a:gd name="T11" fmla="*/ 320 h 960"/>
                                <a:gd name="T12" fmla="*/ 960 w 960"/>
                                <a:gd name="T13" fmla="*/ 480 h 960"/>
                                <a:gd name="T14" fmla="*/ 0 w 960"/>
                                <a:gd name="T15" fmla="*/ 480 h 960"/>
                                <a:gd name="T16" fmla="*/ 0 w 960"/>
                                <a:gd name="T17" fmla="*/ 640 h 960"/>
                                <a:gd name="T18" fmla="*/ 960 w 960"/>
                                <a:gd name="T19" fmla="*/ 640 h 960"/>
                                <a:gd name="T20" fmla="*/ 960 w 960"/>
                                <a:gd name="T21" fmla="*/ 800 h 960"/>
                                <a:gd name="T22" fmla="*/ 0 w 960"/>
                                <a:gd name="T23" fmla="*/ 800 h 960"/>
                                <a:gd name="T24" fmla="*/ 0 w 960"/>
                                <a:gd name="T25" fmla="*/ 960 h 960"/>
                                <a:gd name="T26" fmla="*/ 960 w 960"/>
                                <a:gd name="T27" fmla="*/ 960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60" h="960">
                                  <a:moveTo>
                                    <a:pt x="0" y="0"/>
                                  </a:moveTo>
                                  <a:lnTo>
                                    <a:pt x="960" y="0"/>
                                  </a:lnTo>
                                  <a:lnTo>
                                    <a:pt x="960" y="160"/>
                                  </a:lnTo>
                                  <a:lnTo>
                                    <a:pt x="0" y="160"/>
                                  </a:lnTo>
                                  <a:lnTo>
                                    <a:pt x="0" y="320"/>
                                  </a:lnTo>
                                  <a:lnTo>
                                    <a:pt x="960" y="320"/>
                                  </a:lnTo>
                                  <a:lnTo>
                                    <a:pt x="960" y="480"/>
                                  </a:lnTo>
                                  <a:lnTo>
                                    <a:pt x="0" y="480"/>
                                  </a:lnTo>
                                  <a:lnTo>
                                    <a:pt x="0" y="640"/>
                                  </a:lnTo>
                                  <a:lnTo>
                                    <a:pt x="960" y="640"/>
                                  </a:lnTo>
                                  <a:lnTo>
                                    <a:pt x="960" y="800"/>
                                  </a:lnTo>
                                  <a:lnTo>
                                    <a:pt x="0" y="800"/>
                                  </a:lnTo>
                                  <a:lnTo>
                                    <a:pt x="0" y="960"/>
                                  </a:lnTo>
                                  <a:lnTo>
                                    <a:pt x="960" y="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9"/>
                          <wps:cNvSpPr>
                            <a:spLocks/>
                          </wps:cNvSpPr>
                          <wps:spPr bwMode="auto">
                            <a:xfrm>
                              <a:off x="0" y="0"/>
                              <a:ext cx="960" cy="960"/>
                            </a:xfrm>
                            <a:custGeom>
                              <a:avLst/>
                              <a:gdLst>
                                <a:gd name="T0" fmla="*/ 0 w 960"/>
                                <a:gd name="T1" fmla="*/ 0 h 960"/>
                                <a:gd name="T2" fmla="*/ 0 w 960"/>
                                <a:gd name="T3" fmla="*/ 960 h 960"/>
                                <a:gd name="T4" fmla="*/ 160 w 960"/>
                                <a:gd name="T5" fmla="*/ 960 h 960"/>
                                <a:gd name="T6" fmla="*/ 160 w 960"/>
                                <a:gd name="T7" fmla="*/ 0 h 960"/>
                                <a:gd name="T8" fmla="*/ 320 w 960"/>
                                <a:gd name="T9" fmla="*/ 0 h 960"/>
                                <a:gd name="T10" fmla="*/ 320 w 960"/>
                                <a:gd name="T11" fmla="*/ 960 h 960"/>
                                <a:gd name="T12" fmla="*/ 480 w 960"/>
                                <a:gd name="T13" fmla="*/ 960 h 960"/>
                                <a:gd name="T14" fmla="*/ 480 w 960"/>
                                <a:gd name="T15" fmla="*/ 0 h 960"/>
                                <a:gd name="T16" fmla="*/ 640 w 960"/>
                                <a:gd name="T17" fmla="*/ 0 h 960"/>
                                <a:gd name="T18" fmla="*/ 640 w 960"/>
                                <a:gd name="T19" fmla="*/ 960 h 960"/>
                                <a:gd name="T20" fmla="*/ 800 w 960"/>
                                <a:gd name="T21" fmla="*/ 960 h 960"/>
                                <a:gd name="T22" fmla="*/ 800 w 960"/>
                                <a:gd name="T23" fmla="*/ 0 h 960"/>
                                <a:gd name="T24" fmla="*/ 960 w 960"/>
                                <a:gd name="T25" fmla="*/ 0 h 960"/>
                                <a:gd name="T26" fmla="*/ 960 w 960"/>
                                <a:gd name="T27" fmla="*/ 960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60" h="960">
                                  <a:moveTo>
                                    <a:pt x="0" y="0"/>
                                  </a:moveTo>
                                  <a:lnTo>
                                    <a:pt x="0" y="960"/>
                                  </a:lnTo>
                                  <a:lnTo>
                                    <a:pt x="160" y="960"/>
                                  </a:lnTo>
                                  <a:lnTo>
                                    <a:pt x="160" y="0"/>
                                  </a:lnTo>
                                  <a:lnTo>
                                    <a:pt x="320" y="0"/>
                                  </a:lnTo>
                                  <a:lnTo>
                                    <a:pt x="320" y="960"/>
                                  </a:lnTo>
                                  <a:lnTo>
                                    <a:pt x="480" y="960"/>
                                  </a:lnTo>
                                  <a:lnTo>
                                    <a:pt x="480" y="0"/>
                                  </a:lnTo>
                                  <a:lnTo>
                                    <a:pt x="640" y="0"/>
                                  </a:lnTo>
                                  <a:lnTo>
                                    <a:pt x="640" y="960"/>
                                  </a:lnTo>
                                  <a:lnTo>
                                    <a:pt x="800" y="960"/>
                                  </a:lnTo>
                                  <a:lnTo>
                                    <a:pt x="800" y="0"/>
                                  </a:lnTo>
                                  <a:lnTo>
                                    <a:pt x="960" y="0"/>
                                  </a:lnTo>
                                  <a:lnTo>
                                    <a:pt x="960" y="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79" name="组合 279"/>
                        <wpg:cNvGrpSpPr>
                          <a:grpSpLocks/>
                        </wpg:cNvGrpSpPr>
                        <wpg:grpSpPr bwMode="auto">
                          <a:xfrm>
                            <a:off x="310714" y="330497"/>
                            <a:ext cx="1219200" cy="1120140"/>
                            <a:chOff x="0" y="0"/>
                            <a:chExt cx="1920" cy="3840"/>
                          </a:xfrm>
                        </wpg:grpSpPr>
                        <wps:wsp>
                          <wps:cNvPr id="280" name="Freeform 5"/>
                          <wps:cNvSpPr>
                            <a:spLocks/>
                          </wps:cNvSpPr>
                          <wps:spPr bwMode="auto">
                            <a:xfrm>
                              <a:off x="0" y="0"/>
                              <a:ext cx="1920" cy="3840"/>
                            </a:xfrm>
                            <a:custGeom>
                              <a:avLst/>
                              <a:gdLst>
                                <a:gd name="T0" fmla="*/ 0 w 1920"/>
                                <a:gd name="T1" fmla="*/ 0 h 3840"/>
                                <a:gd name="T2" fmla="*/ 1920 w 1920"/>
                                <a:gd name="T3" fmla="*/ 0 h 3840"/>
                                <a:gd name="T4" fmla="*/ 1920 w 1920"/>
                                <a:gd name="T5" fmla="*/ 160 h 3840"/>
                                <a:gd name="T6" fmla="*/ 0 w 1920"/>
                                <a:gd name="T7" fmla="*/ 160 h 3840"/>
                                <a:gd name="T8" fmla="*/ 0 w 1920"/>
                                <a:gd name="T9" fmla="*/ 320 h 3840"/>
                                <a:gd name="T10" fmla="*/ 1920 w 1920"/>
                                <a:gd name="T11" fmla="*/ 320 h 3840"/>
                                <a:gd name="T12" fmla="*/ 1920 w 1920"/>
                                <a:gd name="T13" fmla="*/ 480 h 3840"/>
                                <a:gd name="T14" fmla="*/ 0 w 1920"/>
                                <a:gd name="T15" fmla="*/ 480 h 3840"/>
                                <a:gd name="T16" fmla="*/ 0 w 1920"/>
                                <a:gd name="T17" fmla="*/ 640 h 3840"/>
                                <a:gd name="T18" fmla="*/ 1920 w 1920"/>
                                <a:gd name="T19" fmla="*/ 640 h 3840"/>
                                <a:gd name="T20" fmla="*/ 1920 w 1920"/>
                                <a:gd name="T21" fmla="*/ 800 h 3840"/>
                                <a:gd name="T22" fmla="*/ 0 w 1920"/>
                                <a:gd name="T23" fmla="*/ 800 h 3840"/>
                                <a:gd name="T24" fmla="*/ 0 w 1920"/>
                                <a:gd name="T25" fmla="*/ 960 h 3840"/>
                                <a:gd name="T26" fmla="*/ 1920 w 1920"/>
                                <a:gd name="T27" fmla="*/ 960 h 3840"/>
                                <a:gd name="T28" fmla="*/ 1920 w 1920"/>
                                <a:gd name="T29" fmla="*/ 1120 h 3840"/>
                                <a:gd name="T30" fmla="*/ 0 w 1920"/>
                                <a:gd name="T31" fmla="*/ 1120 h 3840"/>
                                <a:gd name="T32" fmla="*/ 0 w 1920"/>
                                <a:gd name="T33" fmla="*/ 1280 h 3840"/>
                                <a:gd name="T34" fmla="*/ 1920 w 1920"/>
                                <a:gd name="T35" fmla="*/ 1280 h 3840"/>
                                <a:gd name="T36" fmla="*/ 1920 w 1920"/>
                                <a:gd name="T37" fmla="*/ 1440 h 3840"/>
                                <a:gd name="T38" fmla="*/ 0 w 1920"/>
                                <a:gd name="T39" fmla="*/ 1440 h 3840"/>
                                <a:gd name="T40" fmla="*/ 0 w 1920"/>
                                <a:gd name="T41" fmla="*/ 1600 h 3840"/>
                                <a:gd name="T42" fmla="*/ 1920 w 1920"/>
                                <a:gd name="T43" fmla="*/ 1600 h 3840"/>
                                <a:gd name="T44" fmla="*/ 1920 w 1920"/>
                                <a:gd name="T45" fmla="*/ 1760 h 3840"/>
                                <a:gd name="T46" fmla="*/ 0 w 1920"/>
                                <a:gd name="T47" fmla="*/ 1760 h 3840"/>
                                <a:gd name="T48" fmla="*/ 0 w 1920"/>
                                <a:gd name="T49" fmla="*/ 1920 h 3840"/>
                                <a:gd name="T50" fmla="*/ 1920 w 1920"/>
                                <a:gd name="T51" fmla="*/ 1920 h 3840"/>
                                <a:gd name="T52" fmla="*/ 1920 w 1920"/>
                                <a:gd name="T53" fmla="*/ 2080 h 3840"/>
                                <a:gd name="T54" fmla="*/ 0 w 1920"/>
                                <a:gd name="T55" fmla="*/ 2080 h 3840"/>
                                <a:gd name="T56" fmla="*/ 0 w 1920"/>
                                <a:gd name="T57" fmla="*/ 2240 h 3840"/>
                                <a:gd name="T58" fmla="*/ 1920 w 1920"/>
                                <a:gd name="T59" fmla="*/ 2240 h 3840"/>
                                <a:gd name="T60" fmla="*/ 1920 w 1920"/>
                                <a:gd name="T61" fmla="*/ 2400 h 3840"/>
                                <a:gd name="T62" fmla="*/ 0 w 1920"/>
                                <a:gd name="T63" fmla="*/ 2400 h 3840"/>
                                <a:gd name="T64" fmla="*/ 0 w 1920"/>
                                <a:gd name="T65" fmla="*/ 2560 h 3840"/>
                                <a:gd name="T66" fmla="*/ 1920 w 1920"/>
                                <a:gd name="T67" fmla="*/ 2560 h 3840"/>
                                <a:gd name="T68" fmla="*/ 1920 w 1920"/>
                                <a:gd name="T69" fmla="*/ 2720 h 3840"/>
                                <a:gd name="T70" fmla="*/ 0 w 1920"/>
                                <a:gd name="T71" fmla="*/ 2720 h 3840"/>
                                <a:gd name="T72" fmla="*/ 0 w 1920"/>
                                <a:gd name="T73" fmla="*/ 2880 h 3840"/>
                                <a:gd name="T74" fmla="*/ 1920 w 1920"/>
                                <a:gd name="T75" fmla="*/ 2880 h 3840"/>
                                <a:gd name="T76" fmla="*/ 1920 w 1920"/>
                                <a:gd name="T77" fmla="*/ 3040 h 3840"/>
                                <a:gd name="T78" fmla="*/ 0 w 1920"/>
                                <a:gd name="T79" fmla="*/ 3040 h 3840"/>
                                <a:gd name="T80" fmla="*/ 0 w 1920"/>
                                <a:gd name="T81" fmla="*/ 3200 h 3840"/>
                                <a:gd name="T82" fmla="*/ 1920 w 1920"/>
                                <a:gd name="T83" fmla="*/ 3200 h 3840"/>
                                <a:gd name="T84" fmla="*/ 1920 w 1920"/>
                                <a:gd name="T85" fmla="*/ 3360 h 3840"/>
                                <a:gd name="T86" fmla="*/ 0 w 1920"/>
                                <a:gd name="T87" fmla="*/ 3360 h 3840"/>
                                <a:gd name="T88" fmla="*/ 0 w 1920"/>
                                <a:gd name="T89" fmla="*/ 3520 h 3840"/>
                                <a:gd name="T90" fmla="*/ 1920 w 1920"/>
                                <a:gd name="T91" fmla="*/ 3520 h 3840"/>
                                <a:gd name="T92" fmla="*/ 1920 w 1920"/>
                                <a:gd name="T93" fmla="*/ 3680 h 3840"/>
                                <a:gd name="T94" fmla="*/ 0 w 1920"/>
                                <a:gd name="T95" fmla="*/ 3680 h 3840"/>
                                <a:gd name="T96" fmla="*/ 0 w 1920"/>
                                <a:gd name="T97" fmla="*/ 3840 h 3840"/>
                                <a:gd name="T98" fmla="*/ 1920 w 1920"/>
                                <a:gd name="T99" fmla="*/ 3840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920" h="3840">
                                  <a:moveTo>
                                    <a:pt x="0" y="0"/>
                                  </a:moveTo>
                                  <a:lnTo>
                                    <a:pt x="1920" y="0"/>
                                  </a:lnTo>
                                  <a:lnTo>
                                    <a:pt x="1920" y="160"/>
                                  </a:lnTo>
                                  <a:lnTo>
                                    <a:pt x="0" y="160"/>
                                  </a:lnTo>
                                  <a:lnTo>
                                    <a:pt x="0" y="320"/>
                                  </a:lnTo>
                                  <a:lnTo>
                                    <a:pt x="1920" y="320"/>
                                  </a:lnTo>
                                  <a:lnTo>
                                    <a:pt x="1920" y="480"/>
                                  </a:lnTo>
                                  <a:lnTo>
                                    <a:pt x="0" y="480"/>
                                  </a:lnTo>
                                  <a:lnTo>
                                    <a:pt x="0" y="640"/>
                                  </a:lnTo>
                                  <a:lnTo>
                                    <a:pt x="1920" y="640"/>
                                  </a:lnTo>
                                  <a:lnTo>
                                    <a:pt x="1920" y="800"/>
                                  </a:lnTo>
                                  <a:lnTo>
                                    <a:pt x="0" y="800"/>
                                  </a:lnTo>
                                  <a:lnTo>
                                    <a:pt x="0" y="960"/>
                                  </a:lnTo>
                                  <a:lnTo>
                                    <a:pt x="1920" y="960"/>
                                  </a:lnTo>
                                  <a:lnTo>
                                    <a:pt x="1920" y="1120"/>
                                  </a:lnTo>
                                  <a:lnTo>
                                    <a:pt x="0" y="1120"/>
                                  </a:lnTo>
                                  <a:lnTo>
                                    <a:pt x="0" y="1280"/>
                                  </a:lnTo>
                                  <a:lnTo>
                                    <a:pt x="1920" y="1280"/>
                                  </a:lnTo>
                                  <a:lnTo>
                                    <a:pt x="1920" y="1440"/>
                                  </a:lnTo>
                                  <a:lnTo>
                                    <a:pt x="0" y="1440"/>
                                  </a:lnTo>
                                  <a:lnTo>
                                    <a:pt x="0" y="1600"/>
                                  </a:lnTo>
                                  <a:lnTo>
                                    <a:pt x="1920" y="1600"/>
                                  </a:lnTo>
                                  <a:lnTo>
                                    <a:pt x="1920" y="1760"/>
                                  </a:lnTo>
                                  <a:lnTo>
                                    <a:pt x="0" y="1760"/>
                                  </a:lnTo>
                                  <a:lnTo>
                                    <a:pt x="0" y="1920"/>
                                  </a:lnTo>
                                  <a:lnTo>
                                    <a:pt x="1920" y="1920"/>
                                  </a:lnTo>
                                  <a:lnTo>
                                    <a:pt x="1920" y="2080"/>
                                  </a:lnTo>
                                  <a:lnTo>
                                    <a:pt x="0" y="2080"/>
                                  </a:lnTo>
                                  <a:lnTo>
                                    <a:pt x="0" y="2240"/>
                                  </a:lnTo>
                                  <a:lnTo>
                                    <a:pt x="1920" y="2240"/>
                                  </a:lnTo>
                                  <a:lnTo>
                                    <a:pt x="1920" y="2400"/>
                                  </a:lnTo>
                                  <a:lnTo>
                                    <a:pt x="0" y="2400"/>
                                  </a:lnTo>
                                  <a:lnTo>
                                    <a:pt x="0" y="2560"/>
                                  </a:lnTo>
                                  <a:lnTo>
                                    <a:pt x="1920" y="2560"/>
                                  </a:lnTo>
                                  <a:lnTo>
                                    <a:pt x="1920" y="2720"/>
                                  </a:lnTo>
                                  <a:lnTo>
                                    <a:pt x="0" y="2720"/>
                                  </a:lnTo>
                                  <a:lnTo>
                                    <a:pt x="0" y="2880"/>
                                  </a:lnTo>
                                  <a:lnTo>
                                    <a:pt x="1920" y="2880"/>
                                  </a:lnTo>
                                  <a:lnTo>
                                    <a:pt x="1920" y="3040"/>
                                  </a:lnTo>
                                  <a:lnTo>
                                    <a:pt x="0" y="3040"/>
                                  </a:lnTo>
                                  <a:lnTo>
                                    <a:pt x="0" y="3200"/>
                                  </a:lnTo>
                                  <a:lnTo>
                                    <a:pt x="1920" y="3200"/>
                                  </a:lnTo>
                                  <a:lnTo>
                                    <a:pt x="1920" y="3360"/>
                                  </a:lnTo>
                                  <a:lnTo>
                                    <a:pt x="0" y="3360"/>
                                  </a:lnTo>
                                  <a:lnTo>
                                    <a:pt x="0" y="3520"/>
                                  </a:lnTo>
                                  <a:lnTo>
                                    <a:pt x="1920" y="3520"/>
                                  </a:lnTo>
                                  <a:lnTo>
                                    <a:pt x="1920" y="3680"/>
                                  </a:lnTo>
                                  <a:lnTo>
                                    <a:pt x="0" y="3680"/>
                                  </a:lnTo>
                                  <a:lnTo>
                                    <a:pt x="0" y="3840"/>
                                  </a:lnTo>
                                  <a:lnTo>
                                    <a:pt x="1920" y="3840"/>
                                  </a:lnTo>
                                </a:path>
                              </a:pathLst>
                            </a:custGeom>
                            <a:noFill/>
                            <a:ln w="6350">
                              <a:solidFill>
                                <a:srgbClr val="E7E6E6">
                                  <a:lumMod val="25000"/>
                                </a:srgb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6"/>
                          <wps:cNvSpPr>
                            <a:spLocks/>
                          </wps:cNvSpPr>
                          <wps:spPr bwMode="auto">
                            <a:xfrm>
                              <a:off x="0" y="0"/>
                              <a:ext cx="1920" cy="3840"/>
                            </a:xfrm>
                            <a:custGeom>
                              <a:avLst/>
                              <a:gdLst>
                                <a:gd name="T0" fmla="*/ 0 w 1920"/>
                                <a:gd name="T1" fmla="*/ 0 h 3840"/>
                                <a:gd name="T2" fmla="*/ 0 w 1920"/>
                                <a:gd name="T3" fmla="*/ 3840 h 3840"/>
                                <a:gd name="T4" fmla="*/ 160 w 1920"/>
                                <a:gd name="T5" fmla="*/ 3840 h 3840"/>
                                <a:gd name="T6" fmla="*/ 160 w 1920"/>
                                <a:gd name="T7" fmla="*/ 0 h 3840"/>
                                <a:gd name="T8" fmla="*/ 320 w 1920"/>
                                <a:gd name="T9" fmla="*/ 0 h 3840"/>
                                <a:gd name="T10" fmla="*/ 320 w 1920"/>
                                <a:gd name="T11" fmla="*/ 3840 h 3840"/>
                                <a:gd name="T12" fmla="*/ 480 w 1920"/>
                                <a:gd name="T13" fmla="*/ 3840 h 3840"/>
                                <a:gd name="T14" fmla="*/ 480 w 1920"/>
                                <a:gd name="T15" fmla="*/ 0 h 3840"/>
                                <a:gd name="T16" fmla="*/ 640 w 1920"/>
                                <a:gd name="T17" fmla="*/ 0 h 3840"/>
                                <a:gd name="T18" fmla="*/ 640 w 1920"/>
                                <a:gd name="T19" fmla="*/ 3840 h 3840"/>
                                <a:gd name="T20" fmla="*/ 800 w 1920"/>
                                <a:gd name="T21" fmla="*/ 3840 h 3840"/>
                                <a:gd name="T22" fmla="*/ 800 w 1920"/>
                                <a:gd name="T23" fmla="*/ 0 h 3840"/>
                                <a:gd name="T24" fmla="*/ 960 w 1920"/>
                                <a:gd name="T25" fmla="*/ 0 h 3840"/>
                                <a:gd name="T26" fmla="*/ 960 w 1920"/>
                                <a:gd name="T27" fmla="*/ 3840 h 3840"/>
                                <a:gd name="T28" fmla="*/ 1120 w 1920"/>
                                <a:gd name="T29" fmla="*/ 3840 h 3840"/>
                                <a:gd name="T30" fmla="*/ 1120 w 1920"/>
                                <a:gd name="T31" fmla="*/ 0 h 3840"/>
                                <a:gd name="T32" fmla="*/ 1280 w 1920"/>
                                <a:gd name="T33" fmla="*/ 0 h 3840"/>
                                <a:gd name="T34" fmla="*/ 1280 w 1920"/>
                                <a:gd name="T35" fmla="*/ 3840 h 3840"/>
                                <a:gd name="T36" fmla="*/ 1440 w 1920"/>
                                <a:gd name="T37" fmla="*/ 3840 h 3840"/>
                                <a:gd name="T38" fmla="*/ 1440 w 1920"/>
                                <a:gd name="T39" fmla="*/ 0 h 3840"/>
                                <a:gd name="T40" fmla="*/ 1600 w 1920"/>
                                <a:gd name="T41" fmla="*/ 0 h 3840"/>
                                <a:gd name="T42" fmla="*/ 1600 w 1920"/>
                                <a:gd name="T43" fmla="*/ 3840 h 3840"/>
                                <a:gd name="T44" fmla="*/ 1760 w 1920"/>
                                <a:gd name="T45" fmla="*/ 3840 h 3840"/>
                                <a:gd name="T46" fmla="*/ 1760 w 1920"/>
                                <a:gd name="T47" fmla="*/ 0 h 3840"/>
                                <a:gd name="T48" fmla="*/ 1920 w 1920"/>
                                <a:gd name="T49" fmla="*/ 0 h 3840"/>
                                <a:gd name="T50" fmla="*/ 1920 w 1920"/>
                                <a:gd name="T51" fmla="*/ 3840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920" h="3840">
                                  <a:moveTo>
                                    <a:pt x="0" y="0"/>
                                  </a:moveTo>
                                  <a:lnTo>
                                    <a:pt x="0" y="3840"/>
                                  </a:lnTo>
                                  <a:lnTo>
                                    <a:pt x="160" y="3840"/>
                                  </a:lnTo>
                                  <a:lnTo>
                                    <a:pt x="160" y="0"/>
                                  </a:lnTo>
                                  <a:lnTo>
                                    <a:pt x="320" y="0"/>
                                  </a:lnTo>
                                  <a:lnTo>
                                    <a:pt x="320" y="3840"/>
                                  </a:lnTo>
                                  <a:lnTo>
                                    <a:pt x="480" y="3840"/>
                                  </a:lnTo>
                                  <a:lnTo>
                                    <a:pt x="480" y="0"/>
                                  </a:lnTo>
                                  <a:lnTo>
                                    <a:pt x="640" y="0"/>
                                  </a:lnTo>
                                  <a:lnTo>
                                    <a:pt x="640" y="3840"/>
                                  </a:lnTo>
                                  <a:lnTo>
                                    <a:pt x="800" y="3840"/>
                                  </a:lnTo>
                                  <a:lnTo>
                                    <a:pt x="800" y="0"/>
                                  </a:lnTo>
                                  <a:lnTo>
                                    <a:pt x="960" y="0"/>
                                  </a:lnTo>
                                  <a:lnTo>
                                    <a:pt x="960" y="3840"/>
                                  </a:lnTo>
                                  <a:lnTo>
                                    <a:pt x="1120" y="3840"/>
                                  </a:lnTo>
                                  <a:lnTo>
                                    <a:pt x="1120" y="0"/>
                                  </a:lnTo>
                                  <a:lnTo>
                                    <a:pt x="1280" y="0"/>
                                  </a:lnTo>
                                  <a:lnTo>
                                    <a:pt x="1280" y="3840"/>
                                  </a:lnTo>
                                  <a:lnTo>
                                    <a:pt x="1440" y="3840"/>
                                  </a:lnTo>
                                  <a:lnTo>
                                    <a:pt x="1440" y="0"/>
                                  </a:lnTo>
                                  <a:lnTo>
                                    <a:pt x="1600" y="0"/>
                                  </a:lnTo>
                                  <a:lnTo>
                                    <a:pt x="1600" y="3840"/>
                                  </a:lnTo>
                                  <a:lnTo>
                                    <a:pt x="1760" y="3840"/>
                                  </a:lnTo>
                                  <a:lnTo>
                                    <a:pt x="1760" y="0"/>
                                  </a:lnTo>
                                  <a:lnTo>
                                    <a:pt x="1920" y="0"/>
                                  </a:lnTo>
                                  <a:lnTo>
                                    <a:pt x="1920" y="3840"/>
                                  </a:lnTo>
                                </a:path>
                              </a:pathLst>
                            </a:custGeom>
                            <a:noFill/>
                            <a:ln w="6350">
                              <a:solidFill>
                                <a:srgbClr val="E7E6E6">
                                  <a:lumMod val="25000"/>
                                </a:srgbClr>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82" name="文本框 1900"/>
                        <wps:cNvSpPr txBox="1"/>
                        <wps:spPr>
                          <a:xfrm>
                            <a:off x="119159" y="1356543"/>
                            <a:ext cx="422275" cy="339725"/>
                          </a:xfrm>
                          <a:prstGeom prst="rect">
                            <a:avLst/>
                          </a:prstGeom>
                          <a:noFill/>
                          <a:ln w="6350">
                            <a:noFill/>
                          </a:ln>
                          <a:effectLst/>
                        </wps:spPr>
                        <wps:txbx>
                          <w:txbxContent>
                            <w:p w:rsidR="00F45B62" w:rsidRDefault="00F45B62" w:rsidP="00F45B62">
                              <w:pPr>
                                <w:pStyle w:val="a7"/>
                                <w:spacing w:before="0" w:beforeAutospacing="0" w:after="0" w:afterAutospacing="0"/>
                                <w:jc w:val="both"/>
                              </w:pPr>
                              <w:r>
                                <w:rPr>
                                  <w:rFonts w:ascii="Times New Roman" w:hAnsi="Times New Roman" w:cs="Times New Roman"/>
                                  <w:i/>
                                  <w:iCs/>
                                  <w:kern w:val="2"/>
                                  <w:sz w:val="18"/>
                                  <w:szCs w:val="18"/>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3" name="文本框 1890"/>
                        <wps:cNvSpPr txBox="1"/>
                        <wps:spPr>
                          <a:xfrm>
                            <a:off x="274033" y="22212"/>
                            <a:ext cx="422275" cy="339725"/>
                          </a:xfrm>
                          <a:prstGeom prst="rect">
                            <a:avLst/>
                          </a:prstGeom>
                          <a:noFill/>
                          <a:ln w="6350">
                            <a:noFill/>
                          </a:ln>
                          <a:effectLst/>
                        </wps:spPr>
                        <wps:txbx>
                          <w:txbxContent>
                            <w:p w:rsidR="00F45B62" w:rsidRDefault="00F45B62" w:rsidP="00F45B62">
                              <w:pPr>
                                <w:pStyle w:val="a7"/>
                                <w:spacing w:before="0" w:beforeAutospacing="0" w:after="0" w:afterAutospacing="0"/>
                                <w:jc w:val="both"/>
                              </w:pPr>
                              <w:r>
                                <w:rPr>
                                  <w:rFonts w:ascii="Times New Roman" w:hAnsi="Times New Roman" w:cs="Times New Roman"/>
                                  <w:i/>
                                  <w:iCs/>
                                  <w:kern w:val="2"/>
                                  <w:sz w:val="18"/>
                                  <w:szCs w:val="18"/>
                                </w:rPr>
                                <w:t>F</w:t>
                              </w:r>
                              <w:r>
                                <w:rPr>
                                  <w:rFonts w:ascii="Times New Roman" w:hAnsi="Times New Roman" w:cs="Times New Roman"/>
                                  <w:kern w:val="2"/>
                                  <w:sz w:val="18"/>
                                  <w:szCs w:val="18"/>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1863"/>
                        <wps:cNvSpPr txBox="1">
                          <a:spLocks noChangeArrowheads="1"/>
                        </wps:cNvSpPr>
                        <wps:spPr bwMode="auto">
                          <a:xfrm>
                            <a:off x="676126" y="1518987"/>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w:t>
                              </w:r>
                              <w:r>
                                <w:rPr>
                                  <w:rFonts w:ascii="Times New Roman" w:hAnsi="Times New Roman"/>
                                  <w:kern w:val="2"/>
                                  <w:sz w:val="18"/>
                                  <w:szCs w:val="18"/>
                                </w:rPr>
                                <w:t>c</w:t>
                              </w:r>
                              <w:r>
                                <w:rPr>
                                  <w:rFonts w:ascii="Times New Roman" w:cs="Times New Roman" w:hint="eastAsia"/>
                                  <w:kern w:val="2"/>
                                  <w:sz w:val="18"/>
                                  <w:szCs w:val="18"/>
                                </w:rPr>
                                <w:t>）</w:t>
                              </w:r>
                            </w:p>
                          </w:txbxContent>
                        </wps:txbx>
                        <wps:bodyPr rot="0" vert="horz" wrap="square" lIns="109372" tIns="54685" rIns="109372" bIns="54685" anchor="t" anchorCtr="0" upright="1">
                          <a:noAutofit/>
                        </wps:bodyPr>
                      </wps:wsp>
                      <wps:wsp>
                        <wps:cNvPr id="286" name="Text Box 1863"/>
                        <wps:cNvSpPr txBox="1">
                          <a:spLocks noChangeArrowheads="1"/>
                        </wps:cNvSpPr>
                        <wps:spPr bwMode="auto">
                          <a:xfrm>
                            <a:off x="35999" y="1124882"/>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.1</w:t>
                              </w:r>
                            </w:p>
                          </w:txbxContent>
                        </wps:txbx>
                        <wps:bodyPr rot="0" vert="horz" wrap="square" lIns="109372" tIns="54685" rIns="109372" bIns="54685" anchor="t" anchorCtr="0" upright="1">
                          <a:noAutofit/>
                        </wps:bodyPr>
                      </wps:wsp>
                      <wps:wsp>
                        <wps:cNvPr id="288" name="Text Box 1863"/>
                        <wps:cNvSpPr txBox="1">
                          <a:spLocks noChangeArrowheads="1"/>
                        </wps:cNvSpPr>
                        <wps:spPr bwMode="auto">
                          <a:xfrm>
                            <a:off x="35999" y="930998"/>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.2</w:t>
                              </w:r>
                            </w:p>
                          </w:txbxContent>
                        </wps:txbx>
                        <wps:bodyPr rot="0" vert="horz" wrap="square" lIns="109372" tIns="54685" rIns="109372" bIns="54685" anchor="t" anchorCtr="0" upright="1">
                          <a:noAutofit/>
                        </wps:bodyPr>
                      </wps:wsp>
                      <wps:wsp>
                        <wps:cNvPr id="290" name="Text Box 1863"/>
                        <wps:cNvSpPr txBox="1">
                          <a:spLocks noChangeArrowheads="1"/>
                        </wps:cNvSpPr>
                        <wps:spPr bwMode="auto">
                          <a:xfrm>
                            <a:off x="35999" y="737114"/>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.3</w:t>
                              </w:r>
                            </w:p>
                          </w:txbxContent>
                        </wps:txbx>
                        <wps:bodyPr rot="0" vert="horz" wrap="square" lIns="109372" tIns="54685" rIns="109372" bIns="54685" anchor="t" anchorCtr="0" upright="1">
                          <a:noAutofit/>
                        </wps:bodyPr>
                      </wps:wsp>
                      <wps:wsp>
                        <wps:cNvPr id="291" name="Text Box 1863"/>
                        <wps:cNvSpPr txBox="1">
                          <a:spLocks noChangeArrowheads="1"/>
                        </wps:cNvSpPr>
                        <wps:spPr bwMode="auto">
                          <a:xfrm>
                            <a:off x="35999" y="558950"/>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.4</w:t>
                              </w:r>
                            </w:p>
                          </w:txbxContent>
                        </wps:txbx>
                        <wps:bodyPr rot="0" vert="horz" wrap="square" lIns="109372" tIns="54685" rIns="109372" bIns="54685" anchor="t" anchorCtr="0" upright="1">
                          <a:noAutofit/>
                        </wps:bodyPr>
                      </wps:wsp>
                      <wps:wsp>
                        <wps:cNvPr id="293" name="Text Box 1863"/>
                        <wps:cNvSpPr txBox="1">
                          <a:spLocks noChangeArrowheads="1"/>
                        </wps:cNvSpPr>
                        <wps:spPr bwMode="auto">
                          <a:xfrm>
                            <a:off x="35999" y="361937"/>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.5</w:t>
                              </w:r>
                            </w:p>
                          </w:txbxContent>
                        </wps:txbx>
                        <wps:bodyPr rot="0" vert="horz" wrap="square" lIns="109372" tIns="54685" rIns="109372" bIns="54685" anchor="t" anchorCtr="0" upright="1">
                          <a:noAutofit/>
                        </wps:bodyPr>
                      </wps:wsp>
                      <wps:wsp>
                        <wps:cNvPr id="294" name="Text Box 1863"/>
                        <wps:cNvSpPr txBox="1">
                          <a:spLocks noChangeArrowheads="1"/>
                        </wps:cNvSpPr>
                        <wps:spPr bwMode="auto">
                          <a:xfrm>
                            <a:off x="35999" y="191633"/>
                            <a:ext cx="462280"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.6</w:t>
                              </w:r>
                            </w:p>
                          </w:txbxContent>
                        </wps:txbx>
                        <wps:bodyPr rot="0" vert="horz" wrap="square" lIns="109372" tIns="54685" rIns="109372" bIns="54685" anchor="t" anchorCtr="0" upright="1">
                          <a:noAutofit/>
                        </wps:bodyPr>
                      </wps:wsp>
                      <wps:wsp>
                        <wps:cNvPr id="297" name="矩形 297"/>
                        <wps:cNvSpPr/>
                        <wps:spPr>
                          <a:xfrm>
                            <a:off x="1347481" y="293446"/>
                            <a:ext cx="206985" cy="1205226"/>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直接连接符 349"/>
                        <wps:cNvCnPr>
                          <a:cxnSpLocks noChangeShapeType="1"/>
                        </wps:cNvCnPr>
                        <wps:spPr bwMode="auto">
                          <a:xfrm rot="5400000" flipV="1">
                            <a:off x="919994" y="840709"/>
                            <a:ext cx="0" cy="12240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428" name="文本框 1890"/>
                        <wps:cNvSpPr txBox="1"/>
                        <wps:spPr>
                          <a:xfrm>
                            <a:off x="1369774" y="1188686"/>
                            <a:ext cx="318315" cy="339725"/>
                          </a:xfrm>
                          <a:prstGeom prst="rect">
                            <a:avLst/>
                          </a:prstGeom>
                          <a:noFill/>
                          <a:ln w="6350">
                            <a:noFill/>
                          </a:ln>
                          <a:effectLst/>
                        </wps:spPr>
                        <wps:txbx>
                          <w:txbxContent>
                            <w:p w:rsidR="00F45B62" w:rsidRDefault="00F45B62" w:rsidP="00F45B62">
                              <w:pPr>
                                <w:pStyle w:val="a7"/>
                                <w:spacing w:before="0" w:beforeAutospacing="0" w:after="0" w:afterAutospacing="0"/>
                                <w:jc w:val="both"/>
                              </w:pPr>
                              <w:r>
                                <w:rPr>
                                  <w:rFonts w:ascii="Times New Roman" w:hAnsi="Times New Roman" w:cs="Times New Roman"/>
                                  <w:i/>
                                  <w:iCs/>
                                  <w:kern w:val="2"/>
                                  <w:sz w:val="18"/>
                                  <w:szCs w:val="18"/>
                                </w:rPr>
                                <w:t>t</w:t>
                              </w:r>
                              <w:r>
                                <w:rPr>
                                  <w:rFonts w:ascii="Times New Roman" w:hAnsi="Times New Roman" w:cs="Times New Roman"/>
                                  <w:kern w:val="2"/>
                                  <w:sz w:val="18"/>
                                  <w:szCs w:val="18"/>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文本框 1892"/>
                        <wps:cNvSpPr txBox="1"/>
                        <wps:spPr>
                          <a:xfrm>
                            <a:off x="354861" y="1383571"/>
                            <a:ext cx="1158789" cy="281130"/>
                          </a:xfrm>
                          <a:prstGeom prst="rect">
                            <a:avLst/>
                          </a:prstGeom>
                          <a:noFill/>
                          <a:ln w="6350">
                            <a:noFill/>
                          </a:ln>
                          <a:effectLst/>
                        </wps:spPr>
                        <wps:txbx>
                          <w:txbxContent>
                            <w:p w:rsidR="00F45B62" w:rsidRDefault="00F45B62" w:rsidP="00F45B62">
                              <w:pPr>
                                <w:pStyle w:val="a7"/>
                                <w:spacing w:before="0" w:beforeAutospacing="0" w:after="0" w:afterAutospacing="0"/>
                                <w:jc w:val="both"/>
                              </w:pPr>
                              <w:r>
                                <w:rPr>
                                  <w:rFonts w:ascii="Times New Roman" w:hAnsi="Times New Roman" w:cs="Times New Roman"/>
                                  <w:spacing w:val="-20"/>
                                  <w:kern w:val="2"/>
                                  <w:sz w:val="18"/>
                                  <w:szCs w:val="18"/>
                                </w:rPr>
                                <w:t>0.2    0.4   0.6   0.8   1.0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1" name="直接连接符 431"/>
                        <wps:cNvCnPr/>
                        <wps:spPr>
                          <a:xfrm>
                            <a:off x="310714" y="706683"/>
                            <a:ext cx="407528" cy="0"/>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2" name="直接连接符 432"/>
                        <wps:cNvCnPr/>
                        <wps:spPr>
                          <a:xfrm flipV="1">
                            <a:off x="718242" y="473484"/>
                            <a:ext cx="609517" cy="135281"/>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3" name="直接连接符 433"/>
                        <wps:cNvCnPr/>
                        <wps:spPr>
                          <a:xfrm flipV="1">
                            <a:off x="715737" y="608765"/>
                            <a:ext cx="0" cy="97918"/>
                          </a:xfrm>
                          <a:prstGeom prst="line">
                            <a:avLst/>
                          </a:prstGeom>
                          <a:ln w="15875">
                            <a:solidFill>
                              <a:srgbClr val="FF0000"/>
                            </a:solidFill>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979433" id="画布 430" o:spid="_x0000_s1050" editas="canvas" style="position:absolute;left:0;text-align:left;margin-left:325.25pt;margin-top:12pt;width:132.9pt;height:146.3pt;z-index:251663360;mso-width-relative:margin;mso-height-relative:margin" coordsize="16878,1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">
                <v:shape id="_x0000_s1051" type="#_x0000_t75" style="position:absolute;width:16878;height:18580;visibility:visible;mso-wrap-style:square">
                  <v:fill o:detectmouseclick="t"/>
                  <v:path o:connecttype="none"/>
                </v:shape>
                <v:line id="直接连接符 274" o:spid="_x0000_s1052" style="position:absolute;flip:y;visibility:visible;mso-wrap-style:square" from="3107,1546" to="3107,14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Jle8IAAADcAAAADwAAAGRycy9kb3ducmV2LnhtbESPzarCMBSE94LvEI7gTtMrotJrlIso&#10;1KU/iO4OzbEttzmpTdT27Y0guBxm5htmvmxMKR5Uu8Kygp9hBII4tbrgTMHxsBnMQDiPrLG0TApa&#10;crBcdDtzjLV98o4ee5+JAGEXo4Lc+yqW0qU5GXRDWxEH72prgz7IOpO6xmeAm1KOomgiDRYcFnKs&#10;aJVT+r+/GwXn2xkv19tp6w+6na53SdKWWaJUv9f8/YLw1Phv+NNOtILRdAzv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Jle8IAAADcAAAADwAAAAAAAAAAAAAA&#10;AAChAgAAZHJzL2Rvd25yZXYueG1sUEsFBgAAAAAEAAQA+QAAAJADAAAAAA==&#10;">
                  <v:stroke endarrow="block" endarrowwidth="narrow"/>
                </v:line>
                <v:group id="组合 276" o:spid="_x0000_s1053" style="position:absolute;left:3107;top:3304;width:12192;height:11202" coordsize="960,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8" o:spid="_x0000_s1054" style="position:absolute;width:960;height:960;visibility:visible;mso-wrap-style:square;v-text-anchor:top" coordsize="9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yeMUA&#10;AADcAAAADwAAAGRycy9kb3ducmV2LnhtbESPQWsCMRSE7wX/Q3iF3mq2ClpWo7hCQfCklVpvz81z&#10;s7p5WZKo679vCoUeh5n5hpnOO9uIG/lQO1bw1s9AEJdO11wp2H1+vL6DCBFZY+OYFDwowHzWe5pi&#10;rt2dN3TbxkokCIccFZgY21zKUBqyGPquJU7eyXmLMUlfSe3xnuC2kYMsG0mLNacFgy0tDZWX7dUq&#10;uB6L1fnru/KPXbHfX9bDYnjYGKVenrvFBESkLv6H/9orrWAwHsPvmXQ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Z/J4xQAAANwAAAAPAAAAAAAAAAAAAAAAAJgCAABkcnMv&#10;ZG93bnJldi54bWxQSwUGAAAAAAQABAD1AAAAigMAAAAA&#10;" path="m,l960,r,160l,160,,320r960,l960,480,,480,,640r960,l960,800,,800,,960r960,e" filled="f">
                    <v:path arrowok="t" o:connecttype="custom" o:connectlocs="0,0;960,0;960,160;0,160;0,320;960,320;960,480;0,480;0,640;960,640;960,800;0,800;0,960;960,960" o:connectangles="0,0,0,0,0,0,0,0,0,0,0,0,0,0"/>
                  </v:shape>
                  <v:shape id="Freeform 9" o:spid="_x0000_s1055" style="position:absolute;width:960;height:960;visibility:visible;mso-wrap-style:square;v-text-anchor:top" coordsize="9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mCsMA&#10;AADcAAAADwAAAGRycy9kb3ducmV2LnhtbERPy2oCMRTdF/oP4QruakaFWkajdAqC0JUPtO6uk+tk&#10;6uRmSKKOf98sCi4P5z1bdLYRN/KhdqxgOMhAEJdO11wp2G2Xbx8gQkTW2DgmBQ8KsJi/vsww1+7O&#10;a7ptYiVSCIccFZgY21zKUBqyGAauJU7c2XmLMUFfSe3xnsJtI0dZ9i4t1pwaDLb0Zai8bK5WwfVU&#10;rH73P5V/7IrD4fI9LsbHtVGq3+s+pyAidfEp/nevtILRJK1NZ9IR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hmCsMAAADcAAAADwAAAAAAAAAAAAAAAACYAgAAZHJzL2Rv&#10;d25yZXYueG1sUEsFBgAAAAAEAAQA9QAAAIgDAAAAAA==&#10;" path="m,l,960r160,l160,,320,r,960l480,960,480,,640,r,960l800,960,800,,960,r,960e" filled="f">
                    <v:path arrowok="t" o:connecttype="custom" o:connectlocs="0,0;0,960;160,960;160,0;320,0;320,960;480,960;480,0;640,0;640,960;800,960;800,0;960,0;960,960" o:connectangles="0,0,0,0,0,0,0,0,0,0,0,0,0,0"/>
                  </v:shape>
                </v:group>
                <v:group id="组合 279" o:spid="_x0000_s1056" style="position:absolute;left:3107;top:3304;width:12192;height:11202" coordsize="1920,3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5" o:spid="_x0000_s1057" style="position:absolute;width:1920;height:3840;visibility:visible;mso-wrap-style:square;v-text-anchor:top" coordsize="192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2NFL8A&#10;AADcAAAADwAAAGRycy9kb3ducmV2LnhtbERPzYrCMBC+C75DGMGbpnoQqUYRRVdYEbQ+wNCMbbGZ&#10;1CZrum9vDoLHj+9/ue5MLV7Uusqygsk4AUGcW11xoeCW7UdzEM4ja6wtk4J/crBe9XtLTLUNfKHX&#10;1RcihrBLUUHpfZNK6fKSDLqxbYgjd7etQR9hW0jdYojhppbTJJlJgxXHhhIb2paUP65/RsHp5+BD&#10;U3T7+jeE7e6eZc/zbKfUcNBtFiA8df4r/riPWsF0HufH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7Y0UvwAAANwAAAAPAAAAAAAAAAAAAAAAAJgCAABkcnMvZG93bnJl&#10;di54bWxQSwUGAAAAAAQABAD1AAAAhAMAAAAA&#10;" path="m,l1920,r,160l,160,,320r1920,l1920,480,,480,,640r1920,l1920,800,,800,,960r1920,l1920,1120,,1120r,160l1920,1280r,160l,1440r,160l1920,1600r,160l,1760r,160l1920,1920r,160l,2080r,160l1920,2240r,160l,2400r,160l1920,2560r,160l,2720r,160l1920,2880r,160l,3040r,160l1920,3200r,160l,3360r,160l1920,3520r,160l,3680r,160l1920,3840e" filled="f" strokecolor="#3b3838" strokeweight=".5pt">
                    <v:stroke dashstyle="1 1"/>
                    <v:path arrowok="t" o:connecttype="custom" o:connectlocs="0,0;1920,0;1920,160;0,160;0,320;1920,320;1920,480;0,480;0,640;1920,640;1920,800;0,800;0,960;1920,960;1920,1120;0,1120;0,1280;1920,1280;1920,1440;0,1440;0,1600;1920,1600;1920,1760;0,1760;0,1920;1920,1920;1920,2080;0,2080;0,2240;1920,2240;1920,2400;0,2400;0,2560;1920,2560;1920,2720;0,2720;0,2880;1920,2880;1920,3040;0,3040;0,3200;1920,3200;1920,3360;0,3360;0,3520;1920,3520;1920,3680;0,3680;0,3840;1920,3840" o:connectangles="0,0,0,0,0,0,0,0,0,0,0,0,0,0,0,0,0,0,0,0,0,0,0,0,0,0,0,0,0,0,0,0,0,0,0,0,0,0,0,0,0,0,0,0,0,0,0,0,0,0"/>
                  </v:shape>
                  <v:shape id="Freeform 6" o:spid="_x0000_s1058" style="position:absolute;width:1920;height:3840;visibility:visible;mso-wrap-style:square;v-text-anchor:top" coordsize="192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oj8UA&#10;AADcAAAADwAAAGRycy9kb3ducmV2LnhtbESP0WrCQBRE3wv9h+UW+tZszINIzCpFSRUqQo0fcMle&#10;k2D2bprduunfdwWhj8PMnGGK9WR6caPRdZYVzJIUBHFtdceNgnNVvi1AOI+ssbdMCn7JwXr1/FRg&#10;rm3gL7qdfCMihF2OClrvh1xKV7dk0CV2II7exY4GfZRjI/WIIcJNL7M0nUuDHceFFgfatFRfTz9G&#10;wWH34cPQTGX/GcJme6mq7+N8q9Try/S+BOFp8v/hR3uvFWSLGdz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SiPxQAAANwAAAAPAAAAAAAAAAAAAAAAAJgCAABkcnMv&#10;ZG93bnJldi54bWxQSwUGAAAAAAQABAD1AAAAigMAAAAA&#10;" path="m,l,3840r160,l160,,320,r,3840l480,3840,480,,640,r,3840l800,3840,800,,960,r,3840l1120,3840,1120,r160,l1280,3840r160,l1440,r160,l1600,3840r160,l1760,r160,l1920,3840e" filled="f" strokecolor="#3b3838" strokeweight=".5pt">
                    <v:stroke dashstyle="1 1"/>
                    <v:path arrowok="t" o:connecttype="custom" o:connectlocs="0,0;0,3840;160,3840;160,0;320,0;320,3840;480,3840;480,0;640,0;640,3840;800,3840;800,0;960,0;960,3840;1120,3840;1120,0;1280,0;1280,3840;1440,3840;1440,0;1600,0;1600,3840;1760,3840;1760,0;1920,0;1920,3840" o:connectangles="0,0,0,0,0,0,0,0,0,0,0,0,0,0,0,0,0,0,0,0,0,0,0,0,0,0"/>
                  </v:shape>
                </v:group>
                <v:shape id="文本框 1900" o:spid="_x0000_s1059" type="#_x0000_t202" style="position:absolute;left:1191;top:13565;width:422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ycYA&#10;AADcAAAADwAAAGRycy9kb3ducmV2LnhtbESPT2vCQBTE7wW/w/KE3urGQEuIWSUEQou0B60Xb8/s&#10;yx/Mvo3ZVdN++m6h0OMwM79hss1kenGj0XWWFSwXEQjiyuqOGwWHz/IpAeE8ssbeMin4Igeb9ewh&#10;w1TbO+/otveNCBB2KSpovR9SKV3VkkG3sANx8Go7GvRBjo3UI94D3PQyjqIXabDjsNDiQEVL1Xl/&#10;NQq2RfmBu1Nsku++eH2v8+FyOD4r9Tif8hUIT5P/D/+137SCOInh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xTycYAAADcAAAADwAAAAAAAAAAAAAAAACYAgAAZHJz&#10;L2Rvd25yZXYueG1sUEsFBgAAAAAEAAQA9QAAAIsDAAAAAA==&#10;" filled="f" stroked="f" strokeweight=".5pt">
                  <v:textbox>
                    <w:txbxContent>
                      <w:p w:rsidR="00F45B62" w:rsidRDefault="00F45B62" w:rsidP="00F45B62">
                        <w:pPr>
                          <w:pStyle w:val="a7"/>
                          <w:spacing w:before="0" w:beforeAutospacing="0" w:after="0" w:afterAutospacing="0"/>
                          <w:jc w:val="both"/>
                        </w:pPr>
                        <w:r>
                          <w:rPr>
                            <w:rFonts w:ascii="Times New Roman" w:hAnsi="Times New Roman" w:cs="Times New Roman"/>
                            <w:i/>
                            <w:iCs/>
                            <w:kern w:val="2"/>
                            <w:sz w:val="18"/>
                            <w:szCs w:val="18"/>
                          </w:rPr>
                          <w:t>O</w:t>
                        </w:r>
                      </w:p>
                    </w:txbxContent>
                  </v:textbox>
                </v:shape>
                <v:shape id="文本框 1890" o:spid="_x0000_s1060" type="#_x0000_t202" style="position:absolute;left:2740;top:222;width:4223;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rsidR="00F45B62" w:rsidRDefault="00F45B62" w:rsidP="00F45B62">
                        <w:pPr>
                          <w:pStyle w:val="a7"/>
                          <w:spacing w:before="0" w:beforeAutospacing="0" w:after="0" w:afterAutospacing="0"/>
                          <w:jc w:val="both"/>
                        </w:pPr>
                        <w:r>
                          <w:rPr>
                            <w:rFonts w:ascii="Times New Roman" w:hAnsi="Times New Roman" w:cs="Times New Roman"/>
                            <w:i/>
                            <w:iCs/>
                            <w:kern w:val="2"/>
                            <w:sz w:val="18"/>
                            <w:szCs w:val="18"/>
                          </w:rPr>
                          <w:t>F</w:t>
                        </w:r>
                        <w:r>
                          <w:rPr>
                            <w:rFonts w:ascii="Times New Roman" w:hAnsi="Times New Roman" w:cs="Times New Roman"/>
                            <w:kern w:val="2"/>
                            <w:sz w:val="18"/>
                            <w:szCs w:val="18"/>
                          </w:rPr>
                          <w:t>/N</w:t>
                        </w:r>
                      </w:p>
                    </w:txbxContent>
                  </v:textbox>
                </v:shape>
                <v:shape id="Text Box 1863" o:spid="_x0000_s1061" type="#_x0000_t202" style="position:absolute;left:6761;top:15189;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0qaMMA&#10;AADcAAAADwAAAGRycy9kb3ducmV2LnhtbESPQUvDQBSE70L/w/IK3uzGIBJityUURG/SKD0/s89N&#10;SPZtzL6m0V/vCoLHYWa+Ybb7xQ9qpil2gQ3cbjJQxE2wHTsDb6+PNwWoKMgWh8Bk4Isi7Herqy2W&#10;Nlz4SHMtTiUIxxINtCJjqXVsWvIYN2EkTt5HmDxKkpPTdsJLgvtB51l2rz12nBZaHOnQUtPXZ2/g&#10;6VhJ/9K/u3NR1cKHOf903ydjrtdL9QBKaJH/8F/72RrIizv4PZOOgN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0qaMMAAADcAAAADwAAAAAAAAAAAAAAAACYAgAAZHJzL2Rv&#10;d25yZXYueG1sUEsFBgAAAAAEAAQA9QAAAIgDA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w:t>
                        </w:r>
                        <w:r>
                          <w:rPr>
                            <w:rFonts w:ascii="Times New Roman" w:hAnsi="Times New Roman"/>
                            <w:kern w:val="2"/>
                            <w:sz w:val="18"/>
                            <w:szCs w:val="18"/>
                          </w:rPr>
                          <w:t>c</w:t>
                        </w:r>
                        <w:r>
                          <w:rPr>
                            <w:rFonts w:ascii="Times New Roman" w:cs="Times New Roman" w:hint="eastAsia"/>
                            <w:kern w:val="2"/>
                            <w:sz w:val="18"/>
                            <w:szCs w:val="18"/>
                          </w:rPr>
                          <w:t>）</w:t>
                        </w:r>
                      </w:p>
                    </w:txbxContent>
                  </v:textbox>
                </v:shape>
                <v:shape id="Text Box 1863" o:spid="_x0000_s1062" type="#_x0000_t202" style="position:absolute;left:359;top:11248;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MRhMMA&#10;AADcAAAADwAAAGRycy9kb3ducmV2LnhtbESPQUvDQBSE74L/YXmCN7sxhxJityUUit6kUTy/Zp+b&#10;kOzbNPuaRn+9Kwgeh5n5htnsFj+omabYBTbwuMpAETfBduwMvL8dHgpQUZAtDoHJwBdF2G1vbzZY&#10;2nDlI821OJUgHEs00IqMpdaxacljXIWROHmfYfIoSU5O2wmvCe4HnWfZWnvsOC20ONK+paavL97A&#10;87GS/rU/uUtR1cL7OT+77w9j7u+W6gmU0CL/4b/2izWQF2v4PZOO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MRhMMAAADcAAAADwAAAAAAAAAAAAAAAACYAgAAZHJzL2Rv&#10;d25yZXYueG1sUEsFBgAAAAAEAAQA9QAAAIgDA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.1</w:t>
                        </w:r>
                      </w:p>
                    </w:txbxContent>
                  </v:textbox>
                </v:shape>
                <v:shape id="Text Box 1863" o:spid="_x0000_s1063" type="#_x0000_t202" style="position:absolute;left:359;top:9309;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gbcAA&#10;AADcAAAADwAAAGRycy9kb3ducmV2LnhtbERPTUvDQBC9C/0PyxS82U1zkBC7LaEg9SaN4nmaHTch&#10;2dmYnabRX+8eBI+P9707LH5QM02xC2xgu8lAETfBduwMvL89PxSgoiBbHAKTgW+KcNiv7nZY2nDj&#10;M821OJVCOJZooBUZS61j05LHuAkjceI+w+RREpycthPeUrgfdJ5lj9pjx6mhxZGOLTV9ffUGTudK&#10;+tf+4q5FVQsf5/zL/XwYc79eqidQQov8i//cL9ZAXqS16Uw6Anr/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AgbcAAAADcAAAADwAAAAAAAAAAAAAAAACYAgAAZHJzL2Rvd25y&#10;ZXYueG1sUEsFBgAAAAAEAAQA9QAAAIUDA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.2</w:t>
                        </w:r>
                      </w:p>
                    </w:txbxContent>
                  </v:textbox>
                </v:shape>
                <v:shape id="Text Box 1863" o:spid="_x0000_s1064" type="#_x0000_t202" style="position:absolute;left:359;top:7371;width:46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tsEA&#10;AADcAAAADwAAAGRycy9kb3ducmV2LnhtbERPTUvDQBC9C/6HZQq92U1zKDV2W0JB7K00iucxO25C&#10;srMxO02jv949CB4f73t3mH2vJhpjG9jAepWBIq6DbdkZeHt9ftiCioJssQ9MBr4pwmF/f7fDwoYb&#10;X2iqxKkUwrFAA43IUGgd64Y8xlUYiBP3GUaPkuDotB3xlsJ9r/Ms22iPLaeGBgc6NlR31dUbeLmU&#10;0p27D3fdlpXwccq/3M+7McvFXD6BEprlX/znPlkD+WOan86kI6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furbBAAAA3AAAAA8AAAAAAAAAAAAAAAAAmAIAAGRycy9kb3du&#10;cmV2LnhtbFBLBQYAAAAABAAEAPUAAACGAw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.3</w:t>
                        </w:r>
                      </w:p>
                    </w:txbxContent>
                  </v:textbox>
                </v:shape>
                <v:shape id="Text Box 1863" o:spid="_x0000_s1065" type="#_x0000_t202" style="position:absolute;left:359;top:5589;width:462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fLcQA&#10;AADcAAAADwAAAGRycy9kb3ducmV2LnhtbESPQUvDQBSE74L/YXmCN7tpDqXGbksoFL2VRvH8zD43&#10;Idm3afY1jf56VxA8DjPzDbPZzb5XE42xDWxguchAEdfBtuwMvL0eHtagoiBb7AOTgS+KsNve3myw&#10;sOHKJ5oqcSpBOBZooBEZCq1j3ZDHuAgDcfI+w+hRkhydtiNeE9z3Os+ylfbYclpocKB9Q3VXXbyB&#10;51Mp3bH7cJd1WQnvp/zsvt+Nub+byydQQrP8h//aL9ZA/riE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Hy3EAAAA3AAAAA8AAAAAAAAAAAAAAAAAmAIAAGRycy9k&#10;b3ducmV2LnhtbFBLBQYAAAAABAAEAPUAAACJAw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.4</w:t>
                        </w:r>
                      </w:p>
                    </w:txbxContent>
                  </v:textbox>
                </v:shape>
                <v:shape id="Text Box 1863" o:spid="_x0000_s1066" type="#_x0000_t202" style="position:absolute;left:359;top:3619;width:46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0kwcQA&#10;AADcAAAADwAAAGRycy9kb3ducmV2LnhtbESPQUvDQBSE70L/w/IEb3ZjClJjtyUUxN6kUTw/s89N&#10;SPZtmn1No7/eFQSPw8x8w2x2s+/VRGNsAxu4W2agiOtgW3YG3l6fbtegoiBb7AOTgS+KsNsurjZY&#10;2HDhI02VOJUgHAs00IgMhdaxbshjXIaBOHmfYfQoSY5O2xEvCe57nWfZvfbYclpocKB9Q3VXnb2B&#10;52Mp3Uv34c7rshLeT/nJfb8bc3M9l4+ghGb5D/+1D9ZA/rCC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NJMHEAAAA3AAAAA8AAAAAAAAAAAAAAAAAmAIAAGRycy9k&#10;b3ducmV2LnhtbFBLBQYAAAAABAAEAPUAAACJAw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.5</w:t>
                        </w:r>
                      </w:p>
                    </w:txbxContent>
                  </v:textbox>
                </v:shape>
                <v:shape id="Text Box 1863" o:spid="_x0000_s1067" type="#_x0000_t202" style="position:absolute;left:359;top:1916;width:46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8tcQA&#10;AADcAAAADwAAAGRycy9kb3ducmV2LnhtbESPQUvDQBSE70L/w/IEb3ZjKFJjtyUUxN6kUTw/s89N&#10;SPZtmn1No7/eFQSPw8x8w2x2s+/VRGNsAxu4W2agiOtgW3YG3l6fbtegoiBb7AOTgS+KsNsurjZY&#10;2HDhI02VOJUgHAs00IgMhdaxbshjXIaBOHmfYfQoSY5O2xEvCe57nWfZvfbYclpocKB9Q3VXnb2B&#10;52Mp3Uv34c7rshLeT/nJfb8bc3M9l4+ghGb5D/+1D9ZA/rCC3zPpCO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kvLXEAAAA3AAAAA8AAAAAAAAAAAAAAAAAmAIAAGRycy9k&#10;b3ducmV2LnhtbFBLBQYAAAAABAAEAPUAAACJAwAAAAA=&#10;" filled="f" stroked="f">
                  <v:textbox inset="3.03811mm,1.51903mm,3.03811mm,1.51903mm">
                    <w:txbxContent>
                      <w:p w:rsidR="00F45B62" w:rsidRDefault="00F45B62" w:rsidP="00F45B62">
                        <w:pPr>
                          <w:pStyle w:val="a7"/>
                          <w:spacing w:before="0" w:beforeAutospacing="0" w:after="0" w:afterAutospacing="0"/>
                          <w:jc w:val="both"/>
                        </w:pPr>
                        <w:r>
                          <w:rPr>
                            <w:rFonts w:ascii="Times New Roman" w:cs="Times New Roman" w:hint="eastAsia"/>
                            <w:kern w:val="2"/>
                            <w:sz w:val="18"/>
                            <w:szCs w:val="18"/>
                          </w:rPr>
                          <w:t>0</w:t>
                        </w:r>
                        <w:r>
                          <w:rPr>
                            <w:rFonts w:ascii="Times New Roman" w:cs="Times New Roman"/>
                            <w:kern w:val="2"/>
                            <w:sz w:val="18"/>
                            <w:szCs w:val="18"/>
                          </w:rPr>
                          <w:t>.6</w:t>
                        </w:r>
                      </w:p>
                    </w:txbxContent>
                  </v:textbox>
                </v:shape>
                <v:rect id="矩形 297" o:spid="_x0000_s1068" style="position:absolute;left:13474;top:2934;width:2070;height:1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lWMQA&#10;AADcAAAADwAAAGRycy9kb3ducmV2LnhtbESPT4vCMBTE7wt+h/AWvCyaKvhnu0YRQfQkqAWvj+bZ&#10;lm1eahK1fnsjCB6HmfkNM1u0phY3cr6yrGDQT0AQ51ZXXCjIjuveFIQPyBpry6TgQR4W887XDFNt&#10;77yn2yEUIkLYp6igDKFJpfR5SQZ93zbE0TtbZzBE6QqpHd4j3NRymCRjabDiuFBiQ6uS8v/D1Sg4&#10;55ncnORlfSzcLpss2+vosftRqvvdLv9ABGrDJ/xub7WC4e8EXm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55VjEAAAA3AAAAA8AAAAAAAAAAAAAAAAAmAIAAGRycy9k&#10;b3ducmV2LnhtbFBLBQYAAAAABAAEAPUAAACJAwAAAAA=&#10;" fillcolor="window" strokecolor="window" strokeweight="1pt"/>
                <v:line id="直接连接符 349" o:spid="_x0000_s1069" style="position:absolute;rotation:-90;flip:y;visibility:visible;mso-wrap-style:square" from="9199,8407" to="9199,20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JswsEAAADcAAAADwAAAGRycy9kb3ducmV2LnhtbERPy4rCMBTdC/5DuIKbQVMf6LRjFBEE&#10;QVzYGWZ9ba5tmeamNFGrX2+EAZeH816sWlOJKzWutKxgNIxAEGdWl5wr+PneDj5BOI+ssbJMCu7k&#10;YLXsdhaYaHvjI11Tn4sQwi5BBYX3dSKlywoy6Ia2Jg7c2TYGfYBNLnWDtxBuKjmOopk0WHJoKLCm&#10;TUHZX3oxCk6/PozY7/lj/jhM+H5ITRqXSvV77foLhKfWv8X/7p1WMJnG8DoTjo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MmzCwQAAANwAAAAPAAAAAAAAAAAAAAAA&#10;AKECAABkcnMvZG93bnJldi54bWxQSwUGAAAAAAQABAD5AAAAjwMAAAAA&#10;">
                  <v:stroke endarrow="block" endarrowwidth="narrow"/>
                </v:line>
                <v:shape id="文本框 1890" o:spid="_x0000_s1070" type="#_x0000_t202" style="position:absolute;left:13697;top:11886;width:3183;height:3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F45B62" w:rsidRDefault="00F45B62" w:rsidP="00F45B62">
                        <w:pPr>
                          <w:pStyle w:val="a7"/>
                          <w:spacing w:before="0" w:beforeAutospacing="0" w:after="0" w:afterAutospacing="0"/>
                          <w:jc w:val="both"/>
                        </w:pPr>
                        <w:r>
                          <w:rPr>
                            <w:rFonts w:ascii="Times New Roman" w:hAnsi="Times New Roman" w:cs="Times New Roman"/>
                            <w:i/>
                            <w:iCs/>
                            <w:kern w:val="2"/>
                            <w:sz w:val="18"/>
                            <w:szCs w:val="18"/>
                          </w:rPr>
                          <w:t>t</w:t>
                        </w:r>
                        <w:r>
                          <w:rPr>
                            <w:rFonts w:ascii="Times New Roman" w:hAnsi="Times New Roman" w:cs="Times New Roman"/>
                            <w:kern w:val="2"/>
                            <w:sz w:val="18"/>
                            <w:szCs w:val="18"/>
                          </w:rPr>
                          <w:t>/s</w:t>
                        </w:r>
                      </w:p>
                    </w:txbxContent>
                  </v:textbox>
                </v:shape>
                <v:shape id="文本框 1892" o:spid="_x0000_s1071" type="#_x0000_t202" style="position:absolute;left:3548;top:13835;width:11588;height:2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cescA&#10;AADcAAAADwAAAGRycy9kb3ducmV2LnhtbESPzWvCQBTE7wX/h+UJ3urG0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1XHrHAAAA3AAAAA8AAAAAAAAAAAAAAAAAmAIAAGRy&#10;cy9kb3ducmV2LnhtbFBLBQYAAAAABAAEAPUAAACMAwAAAAA=&#10;" filled="f" stroked="f" strokeweight=".5pt">
                  <v:textbox>
                    <w:txbxContent>
                      <w:p w:rsidR="00F45B62" w:rsidRDefault="00F45B62" w:rsidP="00F45B62">
                        <w:pPr>
                          <w:pStyle w:val="a7"/>
                          <w:spacing w:before="0" w:beforeAutospacing="0" w:after="0" w:afterAutospacing="0"/>
                          <w:jc w:val="both"/>
                        </w:pPr>
                        <w:r>
                          <w:rPr>
                            <w:rFonts w:ascii="Times New Roman" w:hAnsi="Times New Roman" w:cs="Times New Roman"/>
                            <w:spacing w:val="-20"/>
                            <w:kern w:val="2"/>
                            <w:sz w:val="18"/>
                            <w:szCs w:val="18"/>
                          </w:rPr>
                          <w:t>0.2    0.4   0.6   0.8   1.0</w:t>
                        </w:r>
                      </w:p>
                    </w:txbxContent>
                  </v:textbox>
                </v:shape>
                <v:line id="直接连接符 431" o:spid="_x0000_s1072" style="position:absolute;visibility:visible;mso-wrap-style:square" from="3107,7066" to="7182,7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BlRMQAAADcAAAADwAAAGRycy9kb3ducmV2LnhtbESPQWvCQBSE7wX/w/IK3uomKsWkriKK&#10;IMVLYw4eH9lnkjb7NmTXJP77rlDocZiZb5j1djSN6KlztWUF8SwCQVxYXXOpIL8c31YgnEfW2Fgm&#10;BQ9ysN1MXtaYajvwF/WZL0WAsEtRQeV9m0rpiooMupltiYN3s51BH2RXSt3hEOCmkfMoepcGaw4L&#10;Fba0r6j4ye4mUGKKr/mt6fE7P3wuk3OS3Aet1PR13H2A8DT6//Bf+6QVLBcxPM+EI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UGVExAAAANwAAAAPAAAAAAAAAAAA&#10;AAAAAKECAABkcnMvZG93bnJldi54bWxQSwUGAAAAAAQABAD5AAAAkgMAAAAA&#10;" strokecolor="red" strokeweight="1.25pt">
                  <v:stroke joinstyle="miter"/>
                </v:line>
                <v:line id="直接连接符 432" o:spid="_x0000_s1073" style="position:absolute;flip:y;visibility:visible;mso-wrap-style:square" from="7182,4734" to="13277,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iNkMUAAADcAAAADwAAAGRycy9kb3ducmV2LnhtbESPT2vCQBTE7wW/w/KE3urGtBSJ2Ygo&#10;Lf1zMSqeH9lnEs2+Dbtbjd/eLRR6HGbmN0y+GEwnLuR8a1nBdJKAIK6sbrlWsN+9Pc1A+ICssbNM&#10;Cm7kYVGMHnLMtL1ySZdtqEWEsM9QQRNCn0npq4YM+ontiaN3tM5giNLVUju8RrjpZJokr9Jgy3Gh&#10;wZ5WDVXn7Y9RUG7Md/q5c1am5f79yx3Ws/XhpNTjeFjOQQQawn/4r/2hFbw8p/B7Jh4BW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iNkMUAAADcAAAADwAAAAAAAAAA&#10;AAAAAAChAgAAZHJzL2Rvd25yZXYueG1sUEsFBgAAAAAEAAQA+QAAAJMDAAAAAA==&#10;" strokecolor="red" strokeweight="1.25pt">
                  <v:stroke joinstyle="miter"/>
                </v:line>
                <v:line id="直接连接符 433" o:spid="_x0000_s1074" style="position:absolute;flip:y;visibility:visible;mso-wrap-style:square" from="7157,6087" to="7157,7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QoC8UAAADcAAAADwAAAGRycy9kb3ducmV2LnhtbESPQWvCQBSE74X+h+UVequbRimSukqp&#10;tFR7MRpyfmRfk2j2bdjdavz3riB4HGbmG2a2GEwnjuR8a1nB6ygBQVxZ3XKtoNh9vUxB+ICssbNM&#10;Cs7kYTF/fJhhpu2JczpuQy0ihH2GCpoQ+kxKXzVk0I9sTxy9P+sMhihdLbXDU4SbTqZJ8iYNthwX&#10;Guzps6HqsP03CvKN+U1XO2dlmhffa1cup8tyr9Tz0/DxDiLQEO7hW/tHK5iMx3A9E4+An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QoC8UAAADcAAAADwAAAAAAAAAA&#10;AAAAAAChAgAAZHJzL2Rvd25yZXYueG1sUEsFBgAAAAAEAAQA+QAAAJMDAAAAAA==&#10;" strokecolor="red" strokeweight="1.25pt">
                  <v:stroke joinstyle="miter"/>
                </v:line>
                <w10:wrap type="square"/>
              </v:group>
            </w:pict>
          </mc:Fallback>
        </mc:AlternateContent>
      </w:r>
      <w:r w:rsidRPr="00B86ED7">
        <w:rPr>
          <w:rFonts w:hint="eastAsia"/>
        </w:rPr>
        <w:t>0.4s</w:t>
      </w:r>
      <w:r w:rsidRPr="00B86ED7">
        <w:t>-1.0s</w:t>
      </w:r>
      <w:r w:rsidRPr="00B86ED7">
        <w:rPr>
          <w:rFonts w:hint="eastAsia"/>
        </w:rPr>
        <w:t>内</w:t>
      </w:r>
      <w:r w:rsidRPr="00B86ED7">
        <w:t>，导体棒切割磁感线，产生感应电流，水平方向受到向右的</w:t>
      </w:r>
      <w:r w:rsidRPr="00B86ED7">
        <w:rPr>
          <w:i/>
        </w:rPr>
        <w:t>F</w:t>
      </w:r>
      <w:r w:rsidRPr="00B86ED7">
        <w:t>和向左的安培力</w:t>
      </w:r>
      <w:r w:rsidRPr="00B86ED7">
        <w:rPr>
          <w:i/>
        </w:rPr>
        <w:t>F</w:t>
      </w:r>
      <w:r w:rsidRPr="00B86ED7">
        <w:rPr>
          <w:vertAlign w:val="subscript"/>
        </w:rPr>
        <w:t>安</w:t>
      </w:r>
      <w:r w:rsidRPr="00B86ED7">
        <w:t>作用</w:t>
      </w:r>
      <w:r w:rsidRPr="00B86ED7">
        <w:rPr>
          <w:rFonts w:hint="eastAsia"/>
        </w:rPr>
        <w:t>。</w:t>
      </w:r>
    </w:p>
    <w:p w:rsidR="00F45B62" w:rsidRPr="00B86ED7" w:rsidRDefault="00F45B62" w:rsidP="00F45B62">
      <w:pPr>
        <w:spacing w:line="380" w:lineRule="atLeast"/>
      </w:pPr>
      <w:r w:rsidRPr="00B86ED7">
        <w:t>根据牛顿第二</w:t>
      </w:r>
      <w:r w:rsidRPr="00B86ED7">
        <w:rPr>
          <w:rFonts w:hint="eastAsia"/>
        </w:rPr>
        <w:t>定律</w:t>
      </w:r>
      <w:r w:rsidRPr="00B86ED7">
        <w:t>，有：</w:t>
      </w:r>
      <w:r w:rsidR="00C31E7F" w:rsidRPr="00B86ED7">
        <w:rPr>
          <w:i/>
        </w:rPr>
        <w:t>F-F</w:t>
      </w:r>
      <w:r w:rsidR="00C31E7F" w:rsidRPr="00B86ED7">
        <w:rPr>
          <w:vertAlign w:val="subscript"/>
        </w:rPr>
        <w:t>安</w:t>
      </w:r>
      <w:r w:rsidRPr="00B86ED7">
        <w:rPr>
          <w:i/>
        </w:rPr>
        <w:t>=</w:t>
      </w:r>
      <w:r w:rsidR="00C31E7F" w:rsidRPr="00B86ED7">
        <w:rPr>
          <w:i/>
        </w:rPr>
        <w:t>ma</w:t>
      </w:r>
      <w:r w:rsidRPr="00B86ED7">
        <w:rPr>
          <w:i/>
        </w:rPr>
        <w:t xml:space="preserve"> </w:t>
      </w:r>
    </w:p>
    <w:p w:rsidR="00F45B62" w:rsidRPr="00B86ED7" w:rsidRDefault="00F45B62" w:rsidP="00F45B62">
      <w:pPr>
        <w:spacing w:line="380" w:lineRule="atLeast"/>
        <w:rPr>
          <w:i/>
        </w:rPr>
      </w:pPr>
      <w:r w:rsidRPr="00B86ED7">
        <w:rPr>
          <w:rFonts w:hint="eastAsia"/>
        </w:rPr>
        <w:t>其中</w:t>
      </w:r>
      <w:r w:rsidRPr="00B86ED7">
        <w:t>，</w:t>
      </w:r>
      <w:r w:rsidRPr="00B86ED7">
        <w:rPr>
          <w:i/>
        </w:rPr>
        <w:t>F</w:t>
      </w:r>
      <w:r w:rsidRPr="00B86ED7">
        <w:rPr>
          <w:vertAlign w:val="subscript"/>
        </w:rPr>
        <w:t>安</w:t>
      </w:r>
      <w:r w:rsidRPr="00B86ED7">
        <w:rPr>
          <w:rFonts w:hint="eastAsia"/>
        </w:rPr>
        <w:t>=</w:t>
      </w:r>
      <w:r w:rsidRPr="00B86ED7">
        <w:rPr>
          <w:i/>
        </w:rPr>
        <w:t>BIL</w:t>
      </w:r>
      <w:r w:rsidRPr="00B86ED7">
        <w:t xml:space="preserve">= </w:t>
      </w:r>
      <w:r w:rsidRPr="00B86ED7">
        <w:fldChar w:fldCharType="begin"/>
      </w:r>
      <w:r w:rsidRPr="00B86ED7">
        <w:instrText>eq \f(</w:instrText>
      </w:r>
      <w:r w:rsidRPr="00B86ED7">
        <w:rPr>
          <w:i/>
        </w:rPr>
        <w:instrText>B</w:instrText>
      </w:r>
      <w:r w:rsidRPr="00B86ED7">
        <w:rPr>
          <w:vertAlign w:val="superscript"/>
        </w:rPr>
        <w:instrText>2</w:instrText>
      </w:r>
      <w:r w:rsidRPr="00B86ED7">
        <w:rPr>
          <w:i/>
        </w:rPr>
        <w:instrText>L</w:instrText>
      </w:r>
      <w:r w:rsidRPr="00B86ED7">
        <w:rPr>
          <w:vertAlign w:val="superscript"/>
        </w:rPr>
        <w:instrText>2</w:instrText>
      </w:r>
      <w:r w:rsidRPr="00B86ED7">
        <w:rPr>
          <w:rFonts w:ascii="Bell MT" w:hAnsi="Bell MT"/>
          <w:i/>
        </w:rPr>
        <w:instrText>v</w:instrText>
      </w:r>
      <w:r w:rsidRPr="00B86ED7">
        <w:instrText>,</w:instrText>
      </w:r>
      <w:r w:rsidRPr="00B86ED7">
        <w:rPr>
          <w:rFonts w:hint="eastAsia"/>
          <w:i/>
        </w:rPr>
        <w:instrText>R</w:instrText>
      </w:r>
      <w:r w:rsidRPr="00B86ED7">
        <w:rPr>
          <w:i/>
        </w:rPr>
        <w:instrText>+r</w:instrText>
      </w:r>
      <w:r w:rsidRPr="00B86ED7">
        <w:instrText>)</w:instrText>
      </w:r>
      <w:r w:rsidRPr="00B86ED7">
        <w:fldChar w:fldCharType="end"/>
      </w:r>
      <w:r w:rsidRPr="00B86ED7">
        <w:t xml:space="preserve">  = </w:t>
      </w:r>
      <w:r w:rsidRPr="00B86ED7">
        <w:fldChar w:fldCharType="begin"/>
      </w:r>
      <w:r w:rsidRPr="00B86ED7">
        <w:instrText>eq \f(</w:instrText>
      </w:r>
      <w:r w:rsidRPr="00B86ED7">
        <w:rPr>
          <w:i/>
        </w:rPr>
        <w:instrText>B</w:instrText>
      </w:r>
      <w:r w:rsidRPr="00B86ED7">
        <w:rPr>
          <w:vertAlign w:val="superscript"/>
        </w:rPr>
        <w:instrText>2</w:instrText>
      </w:r>
      <w:r w:rsidRPr="00B86ED7">
        <w:rPr>
          <w:i/>
        </w:rPr>
        <w:instrText>L</w:instrText>
      </w:r>
      <w:r w:rsidRPr="00B86ED7">
        <w:rPr>
          <w:vertAlign w:val="superscript"/>
        </w:rPr>
        <w:instrText>2</w:instrText>
      </w:r>
      <w:r w:rsidRPr="00B86ED7">
        <w:rPr>
          <w:rFonts w:ascii="Bell MT" w:hAnsi="Bell MT"/>
          <w:i/>
        </w:rPr>
        <w:instrText>a</w:instrText>
      </w:r>
      <w:r w:rsidRPr="00B86ED7">
        <w:instrText>,</w:instrText>
      </w:r>
      <w:r w:rsidRPr="00B86ED7">
        <w:rPr>
          <w:rFonts w:hint="eastAsia"/>
          <w:i/>
        </w:rPr>
        <w:instrText>R</w:instrText>
      </w:r>
      <w:r w:rsidRPr="00B86ED7">
        <w:rPr>
          <w:i/>
        </w:rPr>
        <w:instrText>+r</w:instrText>
      </w:r>
      <w:r w:rsidRPr="00B86ED7">
        <w:instrText>)</w:instrText>
      </w:r>
      <w:r w:rsidRPr="00B86ED7">
        <w:fldChar w:fldCharType="end"/>
      </w:r>
      <w:r w:rsidRPr="00B86ED7">
        <w:rPr>
          <w:i/>
        </w:rPr>
        <w:t>t</w:t>
      </w:r>
    </w:p>
    <w:p w:rsidR="00F45B62" w:rsidRPr="00B86ED7" w:rsidRDefault="00F45B62" w:rsidP="00F45B62">
      <w:pPr>
        <w:spacing w:line="380" w:lineRule="atLeast"/>
      </w:pPr>
      <w:r w:rsidRPr="00B86ED7">
        <w:rPr>
          <w:rFonts w:hint="eastAsia"/>
        </w:rPr>
        <w:t>因此</w:t>
      </w:r>
      <w:r w:rsidRPr="00B86ED7">
        <w:t>，</w:t>
      </w:r>
      <w:r w:rsidRPr="00B86ED7">
        <w:rPr>
          <w:i/>
        </w:rPr>
        <w:t>F= ma+</w:t>
      </w:r>
      <w:r w:rsidRPr="00B86ED7">
        <w:fldChar w:fldCharType="begin"/>
      </w:r>
      <w:r w:rsidRPr="00B86ED7">
        <w:instrText>eq \f(</w:instrText>
      </w:r>
      <w:r w:rsidRPr="00B86ED7">
        <w:rPr>
          <w:i/>
        </w:rPr>
        <w:instrText>B</w:instrText>
      </w:r>
      <w:r w:rsidRPr="00B86ED7">
        <w:rPr>
          <w:vertAlign w:val="superscript"/>
        </w:rPr>
        <w:instrText>2</w:instrText>
      </w:r>
      <w:r w:rsidRPr="00B86ED7">
        <w:rPr>
          <w:i/>
        </w:rPr>
        <w:instrText>L</w:instrText>
      </w:r>
      <w:r w:rsidRPr="00B86ED7">
        <w:rPr>
          <w:vertAlign w:val="superscript"/>
        </w:rPr>
        <w:instrText>2</w:instrText>
      </w:r>
      <w:r w:rsidRPr="00B86ED7">
        <w:rPr>
          <w:rFonts w:ascii="Bell MT" w:hAnsi="Bell MT"/>
          <w:i/>
        </w:rPr>
        <w:instrText>a</w:instrText>
      </w:r>
      <w:r w:rsidRPr="00B86ED7">
        <w:instrText>,</w:instrText>
      </w:r>
      <w:r w:rsidRPr="00B86ED7">
        <w:rPr>
          <w:rFonts w:hint="eastAsia"/>
          <w:i/>
        </w:rPr>
        <w:instrText>R</w:instrText>
      </w:r>
      <w:r w:rsidRPr="00B86ED7">
        <w:rPr>
          <w:i/>
        </w:rPr>
        <w:instrText>+r</w:instrText>
      </w:r>
      <w:r w:rsidRPr="00B86ED7">
        <w:instrText>)</w:instrText>
      </w:r>
      <w:r w:rsidRPr="00B86ED7">
        <w:fldChar w:fldCharType="end"/>
      </w:r>
      <w:r w:rsidRPr="00B86ED7">
        <w:rPr>
          <w:i/>
        </w:rPr>
        <w:t>t</w:t>
      </w:r>
      <w:r w:rsidRPr="00B86ED7">
        <w:rPr>
          <w:rFonts w:hint="eastAsia"/>
        </w:rPr>
        <w:t>，</w:t>
      </w:r>
      <w:r w:rsidRPr="00B86ED7">
        <w:rPr>
          <w:i/>
        </w:rPr>
        <w:t>F</w:t>
      </w:r>
      <w:r w:rsidRPr="00B86ED7">
        <w:t>随时间均匀增大</w:t>
      </w:r>
      <w:r w:rsidR="00FB67D0" w:rsidRPr="00B86ED7">
        <w:rPr>
          <w:rFonts w:ascii="宋体" w:hAnsi="Courier New"/>
          <w:b/>
          <w:szCs w:val="21"/>
        </w:rPr>
        <w:t>（</w:t>
      </w:r>
      <w:r w:rsidR="00E71806" w:rsidRPr="00B86ED7">
        <w:rPr>
          <w:rFonts w:ascii="宋体" w:hAnsi="Courier New" w:hint="eastAsia"/>
          <w:b/>
          <w:szCs w:val="21"/>
        </w:rPr>
        <w:t>1</w:t>
      </w:r>
      <w:r w:rsidR="00FB67D0" w:rsidRPr="00B86ED7">
        <w:rPr>
          <w:rFonts w:ascii="宋体" w:hAnsi="Courier New"/>
          <w:b/>
          <w:szCs w:val="21"/>
        </w:rPr>
        <w:t>分）</w:t>
      </w:r>
    </w:p>
    <w:p w:rsidR="00F45B62" w:rsidRPr="00B86ED7" w:rsidRDefault="00F45B62" w:rsidP="00F45B62">
      <w:pPr>
        <w:spacing w:line="380" w:lineRule="atLeast"/>
      </w:pPr>
      <w:r w:rsidRPr="00B86ED7">
        <w:rPr>
          <w:i/>
        </w:rPr>
        <w:t>t=</w:t>
      </w:r>
      <w:r w:rsidRPr="00B86ED7">
        <w:t>0.4s</w:t>
      </w:r>
      <w:r w:rsidRPr="00B86ED7">
        <w:rPr>
          <w:rFonts w:hint="eastAsia"/>
        </w:rPr>
        <w:t>时</w:t>
      </w:r>
      <w:r w:rsidRPr="00B86ED7">
        <w:t>，</w:t>
      </w:r>
      <w:r w:rsidRPr="00B86ED7">
        <w:rPr>
          <w:i/>
        </w:rPr>
        <w:t>F</w:t>
      </w:r>
      <w:r w:rsidR="00C31E7F" w:rsidRPr="00B86ED7">
        <w:rPr>
          <w:vertAlign w:val="subscript"/>
        </w:rPr>
        <w:t>1</w:t>
      </w:r>
      <w:r w:rsidRPr="00B86ED7">
        <w:rPr>
          <w:i/>
        </w:rPr>
        <w:t>=</w:t>
      </w:r>
      <w:r w:rsidRPr="00B86ED7">
        <w:t>0.45N</w:t>
      </w:r>
      <w:r w:rsidR="00FB67D0" w:rsidRPr="00B86ED7">
        <w:rPr>
          <w:rFonts w:ascii="宋体" w:hAnsi="Courier New"/>
          <w:b/>
          <w:szCs w:val="21"/>
        </w:rPr>
        <w:t>（</w:t>
      </w:r>
      <w:r w:rsidR="00E71806" w:rsidRPr="00B86ED7">
        <w:rPr>
          <w:rFonts w:ascii="宋体" w:hAnsi="Courier New" w:hint="eastAsia"/>
          <w:b/>
          <w:szCs w:val="21"/>
        </w:rPr>
        <w:t>1</w:t>
      </w:r>
      <w:r w:rsidR="00FB67D0" w:rsidRPr="00B86ED7">
        <w:rPr>
          <w:rFonts w:ascii="宋体" w:hAnsi="Courier New"/>
          <w:b/>
          <w:szCs w:val="21"/>
        </w:rPr>
        <w:t>分）</w:t>
      </w:r>
      <w:r w:rsidRPr="00B86ED7">
        <w:rPr>
          <w:rFonts w:hint="eastAsia"/>
        </w:rPr>
        <w:t>；</w:t>
      </w:r>
      <w:r w:rsidRPr="00B86ED7">
        <w:rPr>
          <w:i/>
        </w:rPr>
        <w:t>t=</w:t>
      </w:r>
      <w:r w:rsidRPr="00B86ED7">
        <w:t>1.0s</w:t>
      </w:r>
      <w:r w:rsidRPr="00B86ED7">
        <w:rPr>
          <w:rFonts w:hint="eastAsia"/>
        </w:rPr>
        <w:t>时</w:t>
      </w:r>
      <w:r w:rsidRPr="00B86ED7">
        <w:t>，</w:t>
      </w:r>
      <w:r w:rsidRPr="00B86ED7">
        <w:rPr>
          <w:i/>
        </w:rPr>
        <w:t>F</w:t>
      </w:r>
      <w:r w:rsidR="00C31E7F" w:rsidRPr="00B86ED7">
        <w:rPr>
          <w:vertAlign w:val="subscript"/>
        </w:rPr>
        <w:t>2</w:t>
      </w:r>
      <w:r w:rsidRPr="00B86ED7">
        <w:rPr>
          <w:i/>
        </w:rPr>
        <w:t>=</w:t>
      </w:r>
      <w:r w:rsidRPr="00B86ED7">
        <w:t>0.525N</w:t>
      </w:r>
      <w:r w:rsidR="00FB67D0" w:rsidRPr="00B86ED7">
        <w:rPr>
          <w:rFonts w:ascii="宋体" w:hAnsi="Courier New"/>
          <w:b/>
          <w:szCs w:val="21"/>
        </w:rPr>
        <w:t>（</w:t>
      </w:r>
      <w:r w:rsidR="00E71806" w:rsidRPr="00B86ED7">
        <w:rPr>
          <w:rFonts w:ascii="宋体" w:hAnsi="Courier New" w:hint="eastAsia"/>
          <w:b/>
          <w:szCs w:val="21"/>
        </w:rPr>
        <w:t>1</w:t>
      </w:r>
      <w:r w:rsidR="00FB67D0" w:rsidRPr="00B86ED7">
        <w:rPr>
          <w:rFonts w:ascii="宋体" w:hAnsi="Courier New"/>
          <w:b/>
          <w:szCs w:val="21"/>
        </w:rPr>
        <w:t>分）</w:t>
      </w:r>
    </w:p>
    <w:p w:rsidR="00F45B62" w:rsidRPr="00B86ED7" w:rsidRDefault="00F45B62" w:rsidP="00F45B62">
      <w:pPr>
        <w:spacing w:line="380" w:lineRule="atLeast"/>
      </w:pPr>
      <w:r w:rsidRPr="00B86ED7">
        <w:rPr>
          <w:rFonts w:hint="eastAsia"/>
        </w:rPr>
        <w:t>0</w:t>
      </w:r>
      <w:r w:rsidRPr="00B86ED7">
        <w:t>-1.0s</w:t>
      </w:r>
      <w:r w:rsidRPr="00B86ED7">
        <w:t>内</w:t>
      </w:r>
      <w:r w:rsidRPr="00B86ED7">
        <w:rPr>
          <w:noProof/>
        </w:rPr>
        <mc:AlternateContent>
          <mc:Choice Requires="wps">
            <w:drawing>
              <wp:anchor distT="0" distB="0" distL="114300" distR="114300" simplePos="0" relativeHeight="251662336" behindDoc="0" locked="0" layoutInCell="1" allowOverlap="1" wp14:anchorId="4084C266" wp14:editId="4022AB48">
                <wp:simplePos x="0" y="0"/>
                <wp:positionH relativeFrom="column">
                  <wp:posOffset>2963941</wp:posOffset>
                </wp:positionH>
                <wp:positionV relativeFrom="paragraph">
                  <wp:posOffset>5416132</wp:posOffset>
                </wp:positionV>
                <wp:extent cx="187176" cy="199450"/>
                <wp:effectExtent l="0" t="0" r="22860" b="29210"/>
                <wp:wrapNone/>
                <wp:docPr id="1914" name="直接连接符 1914"/>
                <wp:cNvGraphicFramePr/>
                <a:graphic xmlns:a="http://schemas.openxmlformats.org/drawingml/2006/main">
                  <a:graphicData uri="http://schemas.microsoft.com/office/word/2010/wordprocessingShape">
                    <wps:wsp>
                      <wps:cNvCnPr/>
                      <wps:spPr>
                        <a:xfrm>
                          <a:off x="0" y="0"/>
                          <a:ext cx="187176" cy="19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A566C" id="直接连接符 19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33.4pt,426.45pt" to="248.15pt,4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" strokecolor="#5b9bd5 [3204]" strokeweight=".5pt">
                <v:stroke joinstyle="miter"/>
              </v:line>
            </w:pict>
          </mc:Fallback>
        </mc:AlternateContent>
      </w:r>
      <w:r w:rsidRPr="00B86ED7">
        <w:rPr>
          <w:rFonts w:hint="eastAsia"/>
        </w:rPr>
        <w:t>水平外力</w:t>
      </w:r>
      <w:r w:rsidRPr="00B86ED7">
        <w:rPr>
          <w:rFonts w:hint="eastAsia"/>
          <w:i/>
        </w:rPr>
        <w:t>F</w:t>
      </w:r>
      <w:r w:rsidRPr="00B86ED7">
        <w:t>的大小随时间的变化如图所示：</w:t>
      </w:r>
      <w:r w:rsidRPr="00B86ED7">
        <w:rPr>
          <w:rFonts w:hint="eastAsia"/>
        </w:rPr>
        <w:t>0-0.4s</w:t>
      </w:r>
      <w:r w:rsidRPr="00B86ED7">
        <w:rPr>
          <w:rFonts w:hint="eastAsia"/>
        </w:rPr>
        <w:t>内</w:t>
      </w:r>
      <w:r w:rsidRPr="00B86ED7">
        <w:rPr>
          <w:i/>
        </w:rPr>
        <w:t xml:space="preserve">F </w:t>
      </w:r>
      <w:r w:rsidRPr="00B86ED7">
        <w:rPr>
          <w:rFonts w:hint="eastAsia"/>
        </w:rPr>
        <w:t>恒为</w:t>
      </w:r>
      <w:r w:rsidRPr="00B86ED7">
        <w:t>0.4N</w:t>
      </w:r>
      <w:r w:rsidRPr="00B86ED7">
        <w:rPr>
          <w:rFonts w:hint="eastAsia"/>
        </w:rPr>
        <w:t>，</w:t>
      </w:r>
      <w:r w:rsidRPr="00B86ED7">
        <w:rPr>
          <w:rFonts w:hint="eastAsia"/>
        </w:rPr>
        <w:t>0.4s</w:t>
      </w:r>
      <w:r w:rsidRPr="00B86ED7">
        <w:t>-1.0s</w:t>
      </w:r>
      <w:r w:rsidRPr="00B86ED7">
        <w:rPr>
          <w:rFonts w:hint="eastAsia"/>
        </w:rPr>
        <w:t>内</w:t>
      </w:r>
      <w:r w:rsidRPr="00B86ED7">
        <w:rPr>
          <w:i/>
        </w:rPr>
        <w:t>F</w:t>
      </w:r>
      <w:r w:rsidRPr="00B86ED7">
        <w:t>的大小从</w:t>
      </w:r>
      <w:r w:rsidRPr="00B86ED7">
        <w:t>0.45N</w:t>
      </w:r>
      <w:r w:rsidRPr="00B86ED7">
        <w:t>均匀增大到</w:t>
      </w:r>
      <w:r w:rsidRPr="00B86ED7">
        <w:rPr>
          <w:rFonts w:hint="eastAsia"/>
        </w:rPr>
        <w:t>0.525</w:t>
      </w:r>
      <w:r w:rsidRPr="00B86ED7">
        <w:t>N</w:t>
      </w:r>
      <w:r w:rsidRPr="00B86ED7">
        <w:rPr>
          <w:rFonts w:hint="eastAsia"/>
        </w:rPr>
        <w:t>。</w:t>
      </w:r>
      <w:r w:rsidR="00FB67D0" w:rsidRPr="00B86ED7">
        <w:rPr>
          <w:rFonts w:ascii="宋体" w:hAnsi="Courier New"/>
          <w:b/>
          <w:szCs w:val="21"/>
        </w:rPr>
        <w:t>（</w:t>
      </w:r>
      <w:r w:rsidR="00E71806" w:rsidRPr="00B86ED7">
        <w:rPr>
          <w:rFonts w:ascii="宋体" w:hAnsi="Courier New"/>
          <w:b/>
          <w:szCs w:val="21"/>
        </w:rPr>
        <w:t>2</w:t>
      </w:r>
      <w:r w:rsidR="00FB67D0" w:rsidRPr="00B86ED7">
        <w:rPr>
          <w:rFonts w:ascii="宋体" w:hAnsi="Courier New"/>
          <w:b/>
          <w:szCs w:val="21"/>
        </w:rPr>
        <w:t>分）</w:t>
      </w:r>
    </w:p>
    <w:p w:rsidR="00312DE4" w:rsidRPr="00B86ED7" w:rsidRDefault="00312DE4" w:rsidP="00312DE4">
      <w:pPr>
        <w:adjustRightInd w:val="0"/>
        <w:snapToGrid w:val="0"/>
        <w:spacing w:line="380" w:lineRule="atLeast"/>
        <w:rPr>
          <w:szCs w:val="24"/>
        </w:rPr>
      </w:pPr>
    </w:p>
    <w:p w:rsidR="00F45B62" w:rsidRPr="00B86ED7" w:rsidRDefault="00F45B62" w:rsidP="000504A1">
      <w:pPr>
        <w:spacing w:line="380" w:lineRule="atLeast"/>
        <w:rPr>
          <w:b/>
          <w:szCs w:val="22"/>
        </w:rPr>
      </w:pPr>
      <w:r w:rsidRPr="00B86ED7">
        <w:rPr>
          <w:rFonts w:hint="eastAsia"/>
          <w:b/>
          <w:szCs w:val="22"/>
        </w:rPr>
        <w:t>逻辑</w:t>
      </w:r>
      <w:r w:rsidRPr="00B86ED7">
        <w:rPr>
          <w:b/>
          <w:szCs w:val="22"/>
        </w:rPr>
        <w:t>推理及表述</w:t>
      </w:r>
      <w:r w:rsidRPr="00B86ED7">
        <w:rPr>
          <w:rFonts w:hint="eastAsia"/>
          <w:b/>
          <w:szCs w:val="22"/>
        </w:rPr>
        <w:t>：</w:t>
      </w:r>
    </w:p>
    <w:tbl>
      <w:tblPr>
        <w:tblStyle w:val="aa"/>
        <w:tblpPr w:leftFromText="180" w:rightFromText="180" w:vertAnchor="text" w:horzAnchor="margin" w:tblpY="294"/>
        <w:tblW w:w="8387" w:type="dxa"/>
        <w:tblLook w:val="04A0" w:firstRow="1" w:lastRow="0" w:firstColumn="1" w:lastColumn="0" w:noHBand="0" w:noVBand="1"/>
      </w:tblPr>
      <w:tblGrid>
        <w:gridCol w:w="1271"/>
        <w:gridCol w:w="7116"/>
      </w:tblGrid>
      <w:tr w:rsidR="000504A1" w:rsidRPr="00B86ED7" w:rsidTr="00F41C61">
        <w:trPr>
          <w:trHeight w:val="325"/>
        </w:trPr>
        <w:tc>
          <w:tcPr>
            <w:tcW w:w="1271" w:type="dxa"/>
            <w:hideMark/>
          </w:tcPr>
          <w:p w:rsidR="000504A1" w:rsidRPr="00B86ED7" w:rsidRDefault="000504A1" w:rsidP="000504A1">
            <w:pPr>
              <w:widowControl/>
              <w:adjustRightInd w:val="0"/>
              <w:snapToGrid w:val="0"/>
              <w:jc w:val="center"/>
              <w:rPr>
                <w:rFonts w:ascii="Arial" w:hAnsi="Arial" w:cs="Arial"/>
                <w:kern w:val="0"/>
                <w:szCs w:val="21"/>
              </w:rPr>
            </w:pPr>
            <w:r w:rsidRPr="00B86ED7">
              <w:rPr>
                <w:rFonts w:ascii="Calibri" w:hAnsi="Arial" w:cs="Arial"/>
                <w:b/>
                <w:bCs/>
                <w:kern w:val="24"/>
                <w:szCs w:val="21"/>
              </w:rPr>
              <w:t>评分等级</w:t>
            </w:r>
          </w:p>
        </w:tc>
        <w:tc>
          <w:tcPr>
            <w:tcW w:w="7116" w:type="dxa"/>
            <w:hideMark/>
          </w:tcPr>
          <w:p w:rsidR="000504A1" w:rsidRPr="00B86ED7" w:rsidRDefault="000504A1" w:rsidP="000504A1">
            <w:pPr>
              <w:widowControl/>
              <w:adjustRightInd w:val="0"/>
              <w:snapToGrid w:val="0"/>
              <w:jc w:val="center"/>
              <w:rPr>
                <w:rFonts w:ascii="Arial" w:hAnsi="Arial" w:cs="Arial"/>
                <w:kern w:val="0"/>
                <w:szCs w:val="21"/>
              </w:rPr>
            </w:pPr>
            <w:r w:rsidRPr="00B86ED7">
              <w:rPr>
                <w:rFonts w:ascii="Calibri" w:hAnsi="Arial" w:cs="Arial"/>
                <w:b/>
                <w:bCs/>
                <w:kern w:val="24"/>
                <w:szCs w:val="21"/>
              </w:rPr>
              <w:t>描述</w:t>
            </w:r>
          </w:p>
        </w:tc>
      </w:tr>
      <w:tr w:rsidR="000504A1" w:rsidRPr="00B86ED7" w:rsidTr="00F41C61">
        <w:trPr>
          <w:trHeight w:val="373"/>
        </w:trPr>
        <w:tc>
          <w:tcPr>
            <w:tcW w:w="1271" w:type="dxa"/>
            <w:hideMark/>
          </w:tcPr>
          <w:p w:rsidR="000504A1" w:rsidRPr="00B86ED7" w:rsidRDefault="000504A1" w:rsidP="000504A1">
            <w:pPr>
              <w:widowControl/>
              <w:adjustRightInd w:val="0"/>
              <w:snapToGrid w:val="0"/>
              <w:rPr>
                <w:rFonts w:ascii="Arial" w:hAnsi="Arial" w:cs="Arial"/>
                <w:kern w:val="0"/>
                <w:szCs w:val="21"/>
              </w:rPr>
            </w:pPr>
            <w:r w:rsidRPr="00B86ED7">
              <w:rPr>
                <w:rFonts w:ascii="Calibri" w:hAnsi="Calibri" w:cs="Calibri"/>
                <w:b/>
                <w:bCs/>
                <w:kern w:val="24"/>
                <w:szCs w:val="21"/>
              </w:rPr>
              <w:t>A</w:t>
            </w:r>
            <w:r w:rsidRPr="00B86ED7">
              <w:rPr>
                <w:rFonts w:ascii="Calibri" w:hAnsi="Arial" w:cs="Arial"/>
                <w:b/>
                <w:bCs/>
                <w:kern w:val="24"/>
                <w:szCs w:val="21"/>
              </w:rPr>
              <w:t>（</w:t>
            </w:r>
            <w:r w:rsidRPr="00B86ED7">
              <w:rPr>
                <w:rFonts w:ascii="Calibri" w:hAnsi="Calibri" w:cs="Calibri" w:hint="eastAsia"/>
                <w:b/>
                <w:bCs/>
                <w:kern w:val="24"/>
                <w:szCs w:val="21"/>
              </w:rPr>
              <w:t>1</w:t>
            </w:r>
            <w:r w:rsidRPr="00B86ED7">
              <w:rPr>
                <w:rFonts w:ascii="Calibri" w:hAnsi="Arial" w:cs="Arial"/>
                <w:b/>
                <w:bCs/>
                <w:kern w:val="24"/>
                <w:szCs w:val="21"/>
              </w:rPr>
              <w:t>分）</w:t>
            </w:r>
          </w:p>
        </w:tc>
        <w:tc>
          <w:tcPr>
            <w:tcW w:w="7116" w:type="dxa"/>
            <w:hideMark/>
          </w:tcPr>
          <w:p w:rsidR="000504A1" w:rsidRPr="00B86ED7" w:rsidRDefault="000504A1" w:rsidP="000504A1">
            <w:pPr>
              <w:widowControl/>
              <w:adjustRightInd w:val="0"/>
              <w:snapToGrid w:val="0"/>
              <w:rPr>
                <w:rFonts w:ascii="Arial" w:hAnsi="Arial" w:cs="Arial"/>
                <w:kern w:val="0"/>
                <w:szCs w:val="21"/>
              </w:rPr>
            </w:pPr>
            <w:r w:rsidRPr="00B86ED7">
              <w:rPr>
                <w:rFonts w:ascii="Calibri" w:hAnsi="Arial" w:cs="Arial"/>
                <w:kern w:val="24"/>
                <w:szCs w:val="21"/>
              </w:rPr>
              <w:t>从基本原理出发，说明清晰，推理合乎逻辑</w:t>
            </w:r>
            <w:r w:rsidRPr="00B86ED7">
              <w:rPr>
                <w:rFonts w:ascii="Arial" w:hAnsi="Arial" w:cs="Arial"/>
                <w:kern w:val="0"/>
                <w:szCs w:val="21"/>
              </w:rPr>
              <w:t xml:space="preserve"> </w:t>
            </w:r>
          </w:p>
        </w:tc>
      </w:tr>
      <w:tr w:rsidR="000504A1" w:rsidRPr="00B86ED7" w:rsidTr="00F41C61">
        <w:trPr>
          <w:trHeight w:val="266"/>
        </w:trPr>
        <w:tc>
          <w:tcPr>
            <w:tcW w:w="1271" w:type="dxa"/>
            <w:hideMark/>
          </w:tcPr>
          <w:p w:rsidR="000504A1" w:rsidRPr="00B86ED7" w:rsidRDefault="000504A1" w:rsidP="000504A1">
            <w:pPr>
              <w:widowControl/>
              <w:adjustRightInd w:val="0"/>
              <w:snapToGrid w:val="0"/>
              <w:rPr>
                <w:rFonts w:ascii="Arial" w:hAnsi="Arial" w:cs="Arial"/>
                <w:kern w:val="0"/>
                <w:szCs w:val="21"/>
              </w:rPr>
            </w:pPr>
            <w:r w:rsidRPr="00B86ED7">
              <w:rPr>
                <w:rFonts w:ascii="Calibri" w:hAnsi="Calibri" w:cs="Calibri" w:hint="eastAsia"/>
                <w:b/>
                <w:bCs/>
                <w:kern w:val="24"/>
                <w:szCs w:val="21"/>
              </w:rPr>
              <w:t>B</w:t>
            </w:r>
            <w:r w:rsidRPr="00B86ED7">
              <w:rPr>
                <w:rFonts w:ascii="Calibri" w:hAnsi="Arial" w:cs="Arial"/>
                <w:b/>
                <w:bCs/>
                <w:kern w:val="24"/>
                <w:szCs w:val="21"/>
              </w:rPr>
              <w:t>（</w:t>
            </w:r>
            <w:r w:rsidRPr="00B86ED7">
              <w:rPr>
                <w:rFonts w:ascii="Calibri" w:hAnsi="Calibri" w:cs="Calibri"/>
                <w:b/>
                <w:bCs/>
                <w:kern w:val="24"/>
                <w:szCs w:val="21"/>
              </w:rPr>
              <w:t>0</w:t>
            </w:r>
            <w:r w:rsidRPr="00B86ED7">
              <w:rPr>
                <w:rFonts w:ascii="Calibri" w:hAnsi="Arial" w:cs="Arial"/>
                <w:b/>
                <w:bCs/>
                <w:kern w:val="24"/>
                <w:szCs w:val="21"/>
              </w:rPr>
              <w:t>分）</w:t>
            </w:r>
          </w:p>
        </w:tc>
        <w:tc>
          <w:tcPr>
            <w:tcW w:w="7116" w:type="dxa"/>
          </w:tcPr>
          <w:p w:rsidR="000504A1" w:rsidRPr="00B86ED7" w:rsidRDefault="000504A1" w:rsidP="000504A1">
            <w:pPr>
              <w:widowControl/>
              <w:adjustRightInd w:val="0"/>
              <w:snapToGrid w:val="0"/>
              <w:rPr>
                <w:rFonts w:ascii="Arial" w:hAnsi="Arial" w:cs="Arial"/>
                <w:kern w:val="0"/>
                <w:szCs w:val="21"/>
              </w:rPr>
            </w:pPr>
            <w:r w:rsidRPr="00B86ED7">
              <w:rPr>
                <w:rFonts w:ascii="Calibri" w:hAnsi="Arial" w:cs="Arial"/>
                <w:kern w:val="24"/>
                <w:szCs w:val="21"/>
              </w:rPr>
              <w:t>解题</w:t>
            </w:r>
            <w:r w:rsidRPr="00B86ED7">
              <w:rPr>
                <w:rFonts w:ascii="Calibri" w:hAnsi="Arial" w:cs="Arial" w:hint="eastAsia"/>
                <w:kern w:val="24"/>
                <w:szCs w:val="21"/>
              </w:rPr>
              <w:t>过程无任何文字说明；或未从基本关系出发，解题思路或逻辑不清晰</w:t>
            </w:r>
          </w:p>
        </w:tc>
      </w:tr>
    </w:tbl>
    <w:p w:rsidR="00F45B62" w:rsidRPr="00B86ED7" w:rsidRDefault="00F45B62" w:rsidP="00F45B62">
      <w:pPr>
        <w:pStyle w:val="a7"/>
        <w:spacing w:before="120" w:beforeAutospacing="0" w:after="0" w:afterAutospacing="0"/>
        <w:ind w:firstLine="803"/>
        <w:textAlignment w:val="baseline"/>
        <w:rPr>
          <w:sz w:val="6"/>
        </w:rPr>
      </w:pPr>
    </w:p>
    <w:p w:rsidR="002C2A82" w:rsidRPr="00B86ED7" w:rsidRDefault="002C2A82" w:rsidP="00F45B62">
      <w:pPr>
        <w:spacing w:line="380" w:lineRule="atLeast"/>
        <w:rPr>
          <w:szCs w:val="24"/>
        </w:rPr>
      </w:pPr>
    </w:p>
    <w:sectPr w:rsidR="002C2A82" w:rsidRPr="00B86ED7" w:rsidSect="00B2508B">
      <w:pgSz w:w="11906" w:h="16838"/>
      <w:pgMar w:top="1418" w:right="1450" w:bottom="851" w:left="147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A85" w:rsidRDefault="00632A85" w:rsidP="00937A4B">
      <w:r>
        <w:separator/>
      </w:r>
    </w:p>
  </w:endnote>
  <w:endnote w:type="continuationSeparator" w:id="0">
    <w:p w:rsidR="00632A85" w:rsidRDefault="00632A85" w:rsidP="0093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A85" w:rsidRDefault="00632A85" w:rsidP="00937A4B">
      <w:r>
        <w:separator/>
      </w:r>
    </w:p>
  </w:footnote>
  <w:footnote w:type="continuationSeparator" w:id="0">
    <w:p w:rsidR="00632A85" w:rsidRDefault="00632A85" w:rsidP="00937A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1430"/>
    <w:multiLevelType w:val="hybridMultilevel"/>
    <w:tmpl w:val="53680D4A"/>
    <w:lvl w:ilvl="0" w:tplc="11FEB00E">
      <w:start w:val="1"/>
      <w:numFmt w:val="bullet"/>
      <w:lvlText w:val=""/>
      <w:lvlJc w:val="left"/>
      <w:pPr>
        <w:tabs>
          <w:tab w:val="num" w:pos="720"/>
        </w:tabs>
        <w:ind w:left="720" w:hanging="360"/>
      </w:pPr>
      <w:rPr>
        <w:rFonts w:ascii="Wingdings" w:hAnsi="Wingdings" w:hint="default"/>
      </w:rPr>
    </w:lvl>
    <w:lvl w:ilvl="1" w:tplc="9212661C" w:tentative="1">
      <w:start w:val="1"/>
      <w:numFmt w:val="bullet"/>
      <w:lvlText w:val=""/>
      <w:lvlJc w:val="left"/>
      <w:pPr>
        <w:tabs>
          <w:tab w:val="num" w:pos="1440"/>
        </w:tabs>
        <w:ind w:left="1440" w:hanging="360"/>
      </w:pPr>
      <w:rPr>
        <w:rFonts w:ascii="Wingdings" w:hAnsi="Wingdings" w:hint="default"/>
      </w:rPr>
    </w:lvl>
    <w:lvl w:ilvl="2" w:tplc="B8E24E4A" w:tentative="1">
      <w:start w:val="1"/>
      <w:numFmt w:val="bullet"/>
      <w:lvlText w:val=""/>
      <w:lvlJc w:val="left"/>
      <w:pPr>
        <w:tabs>
          <w:tab w:val="num" w:pos="2160"/>
        </w:tabs>
        <w:ind w:left="2160" w:hanging="360"/>
      </w:pPr>
      <w:rPr>
        <w:rFonts w:ascii="Wingdings" w:hAnsi="Wingdings" w:hint="default"/>
      </w:rPr>
    </w:lvl>
    <w:lvl w:ilvl="3" w:tplc="F516D150" w:tentative="1">
      <w:start w:val="1"/>
      <w:numFmt w:val="bullet"/>
      <w:lvlText w:val=""/>
      <w:lvlJc w:val="left"/>
      <w:pPr>
        <w:tabs>
          <w:tab w:val="num" w:pos="2880"/>
        </w:tabs>
        <w:ind w:left="2880" w:hanging="360"/>
      </w:pPr>
      <w:rPr>
        <w:rFonts w:ascii="Wingdings" w:hAnsi="Wingdings" w:hint="default"/>
      </w:rPr>
    </w:lvl>
    <w:lvl w:ilvl="4" w:tplc="9C527AE2" w:tentative="1">
      <w:start w:val="1"/>
      <w:numFmt w:val="bullet"/>
      <w:lvlText w:val=""/>
      <w:lvlJc w:val="left"/>
      <w:pPr>
        <w:tabs>
          <w:tab w:val="num" w:pos="3600"/>
        </w:tabs>
        <w:ind w:left="3600" w:hanging="360"/>
      </w:pPr>
      <w:rPr>
        <w:rFonts w:ascii="Wingdings" w:hAnsi="Wingdings" w:hint="default"/>
      </w:rPr>
    </w:lvl>
    <w:lvl w:ilvl="5" w:tplc="CB54F8E0" w:tentative="1">
      <w:start w:val="1"/>
      <w:numFmt w:val="bullet"/>
      <w:lvlText w:val=""/>
      <w:lvlJc w:val="left"/>
      <w:pPr>
        <w:tabs>
          <w:tab w:val="num" w:pos="4320"/>
        </w:tabs>
        <w:ind w:left="4320" w:hanging="360"/>
      </w:pPr>
      <w:rPr>
        <w:rFonts w:ascii="Wingdings" w:hAnsi="Wingdings" w:hint="default"/>
      </w:rPr>
    </w:lvl>
    <w:lvl w:ilvl="6" w:tplc="5BE02E4E" w:tentative="1">
      <w:start w:val="1"/>
      <w:numFmt w:val="bullet"/>
      <w:lvlText w:val=""/>
      <w:lvlJc w:val="left"/>
      <w:pPr>
        <w:tabs>
          <w:tab w:val="num" w:pos="5040"/>
        </w:tabs>
        <w:ind w:left="5040" w:hanging="360"/>
      </w:pPr>
      <w:rPr>
        <w:rFonts w:ascii="Wingdings" w:hAnsi="Wingdings" w:hint="default"/>
      </w:rPr>
    </w:lvl>
    <w:lvl w:ilvl="7" w:tplc="F1E43E92" w:tentative="1">
      <w:start w:val="1"/>
      <w:numFmt w:val="bullet"/>
      <w:lvlText w:val=""/>
      <w:lvlJc w:val="left"/>
      <w:pPr>
        <w:tabs>
          <w:tab w:val="num" w:pos="5760"/>
        </w:tabs>
        <w:ind w:left="5760" w:hanging="360"/>
      </w:pPr>
      <w:rPr>
        <w:rFonts w:ascii="Wingdings" w:hAnsi="Wingdings" w:hint="default"/>
      </w:rPr>
    </w:lvl>
    <w:lvl w:ilvl="8" w:tplc="C2801BE6" w:tentative="1">
      <w:start w:val="1"/>
      <w:numFmt w:val="bullet"/>
      <w:lvlText w:val=""/>
      <w:lvlJc w:val="left"/>
      <w:pPr>
        <w:tabs>
          <w:tab w:val="num" w:pos="6480"/>
        </w:tabs>
        <w:ind w:left="6480" w:hanging="360"/>
      </w:pPr>
      <w:rPr>
        <w:rFonts w:ascii="Wingdings" w:hAnsi="Wingdings" w:hint="default"/>
      </w:rPr>
    </w:lvl>
  </w:abstractNum>
  <w:abstractNum w:abstractNumId="1">
    <w:nsid w:val="1BAC48EB"/>
    <w:multiLevelType w:val="hybridMultilevel"/>
    <w:tmpl w:val="7B0014A4"/>
    <w:lvl w:ilvl="0" w:tplc="98C093B2">
      <w:start w:val="1"/>
      <w:numFmt w:val="decimal"/>
      <w:lvlText w:val="（%1）"/>
      <w:lvlJc w:val="left"/>
      <w:pPr>
        <w:tabs>
          <w:tab w:val="num" w:pos="1005"/>
        </w:tabs>
        <w:ind w:left="1005" w:hanging="525"/>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1DE34A12"/>
    <w:multiLevelType w:val="hybridMultilevel"/>
    <w:tmpl w:val="AE02255C"/>
    <w:lvl w:ilvl="0" w:tplc="B3ECF67C">
      <w:start w:val="1"/>
      <w:numFmt w:val="bullet"/>
      <w:lvlText w:val=""/>
      <w:lvlJc w:val="left"/>
      <w:pPr>
        <w:tabs>
          <w:tab w:val="num" w:pos="720"/>
        </w:tabs>
        <w:ind w:left="720" w:hanging="360"/>
      </w:pPr>
      <w:rPr>
        <w:rFonts w:ascii="Wingdings" w:hAnsi="Wingdings" w:hint="default"/>
      </w:rPr>
    </w:lvl>
    <w:lvl w:ilvl="1" w:tplc="8090B388" w:tentative="1">
      <w:start w:val="1"/>
      <w:numFmt w:val="bullet"/>
      <w:lvlText w:val=""/>
      <w:lvlJc w:val="left"/>
      <w:pPr>
        <w:tabs>
          <w:tab w:val="num" w:pos="1440"/>
        </w:tabs>
        <w:ind w:left="1440" w:hanging="360"/>
      </w:pPr>
      <w:rPr>
        <w:rFonts w:ascii="Wingdings" w:hAnsi="Wingdings" w:hint="default"/>
      </w:rPr>
    </w:lvl>
    <w:lvl w:ilvl="2" w:tplc="183E6738" w:tentative="1">
      <w:start w:val="1"/>
      <w:numFmt w:val="bullet"/>
      <w:lvlText w:val=""/>
      <w:lvlJc w:val="left"/>
      <w:pPr>
        <w:tabs>
          <w:tab w:val="num" w:pos="2160"/>
        </w:tabs>
        <w:ind w:left="2160" w:hanging="360"/>
      </w:pPr>
      <w:rPr>
        <w:rFonts w:ascii="Wingdings" w:hAnsi="Wingdings" w:hint="default"/>
      </w:rPr>
    </w:lvl>
    <w:lvl w:ilvl="3" w:tplc="3D80A1FC" w:tentative="1">
      <w:start w:val="1"/>
      <w:numFmt w:val="bullet"/>
      <w:lvlText w:val=""/>
      <w:lvlJc w:val="left"/>
      <w:pPr>
        <w:tabs>
          <w:tab w:val="num" w:pos="2880"/>
        </w:tabs>
        <w:ind w:left="2880" w:hanging="360"/>
      </w:pPr>
      <w:rPr>
        <w:rFonts w:ascii="Wingdings" w:hAnsi="Wingdings" w:hint="default"/>
      </w:rPr>
    </w:lvl>
    <w:lvl w:ilvl="4" w:tplc="EAB49B62" w:tentative="1">
      <w:start w:val="1"/>
      <w:numFmt w:val="bullet"/>
      <w:lvlText w:val=""/>
      <w:lvlJc w:val="left"/>
      <w:pPr>
        <w:tabs>
          <w:tab w:val="num" w:pos="3600"/>
        </w:tabs>
        <w:ind w:left="3600" w:hanging="360"/>
      </w:pPr>
      <w:rPr>
        <w:rFonts w:ascii="Wingdings" w:hAnsi="Wingdings" w:hint="default"/>
      </w:rPr>
    </w:lvl>
    <w:lvl w:ilvl="5" w:tplc="6A0CAC8C" w:tentative="1">
      <w:start w:val="1"/>
      <w:numFmt w:val="bullet"/>
      <w:lvlText w:val=""/>
      <w:lvlJc w:val="left"/>
      <w:pPr>
        <w:tabs>
          <w:tab w:val="num" w:pos="4320"/>
        </w:tabs>
        <w:ind w:left="4320" w:hanging="360"/>
      </w:pPr>
      <w:rPr>
        <w:rFonts w:ascii="Wingdings" w:hAnsi="Wingdings" w:hint="default"/>
      </w:rPr>
    </w:lvl>
    <w:lvl w:ilvl="6" w:tplc="15AE1484" w:tentative="1">
      <w:start w:val="1"/>
      <w:numFmt w:val="bullet"/>
      <w:lvlText w:val=""/>
      <w:lvlJc w:val="left"/>
      <w:pPr>
        <w:tabs>
          <w:tab w:val="num" w:pos="5040"/>
        </w:tabs>
        <w:ind w:left="5040" w:hanging="360"/>
      </w:pPr>
      <w:rPr>
        <w:rFonts w:ascii="Wingdings" w:hAnsi="Wingdings" w:hint="default"/>
      </w:rPr>
    </w:lvl>
    <w:lvl w:ilvl="7" w:tplc="88CC9574" w:tentative="1">
      <w:start w:val="1"/>
      <w:numFmt w:val="bullet"/>
      <w:lvlText w:val=""/>
      <w:lvlJc w:val="left"/>
      <w:pPr>
        <w:tabs>
          <w:tab w:val="num" w:pos="5760"/>
        </w:tabs>
        <w:ind w:left="5760" w:hanging="360"/>
      </w:pPr>
      <w:rPr>
        <w:rFonts w:ascii="Wingdings" w:hAnsi="Wingdings" w:hint="default"/>
      </w:rPr>
    </w:lvl>
    <w:lvl w:ilvl="8" w:tplc="EEC4607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31E"/>
    <w:rsid w:val="000124EC"/>
    <w:rsid w:val="00022675"/>
    <w:rsid w:val="000301EE"/>
    <w:rsid w:val="000355B1"/>
    <w:rsid w:val="0004062A"/>
    <w:rsid w:val="000504A1"/>
    <w:rsid w:val="00063627"/>
    <w:rsid w:val="000638AE"/>
    <w:rsid w:val="00063A1A"/>
    <w:rsid w:val="00067503"/>
    <w:rsid w:val="00073C30"/>
    <w:rsid w:val="00081403"/>
    <w:rsid w:val="0008155A"/>
    <w:rsid w:val="000853A5"/>
    <w:rsid w:val="00087168"/>
    <w:rsid w:val="000A5E50"/>
    <w:rsid w:val="000B04B4"/>
    <w:rsid w:val="000C1359"/>
    <w:rsid w:val="000C7A8B"/>
    <w:rsid w:val="000E348F"/>
    <w:rsid w:val="000E51B3"/>
    <w:rsid w:val="000E6444"/>
    <w:rsid w:val="000E7A27"/>
    <w:rsid w:val="001010D3"/>
    <w:rsid w:val="00114E5B"/>
    <w:rsid w:val="00115EF9"/>
    <w:rsid w:val="001170A3"/>
    <w:rsid w:val="00134AA7"/>
    <w:rsid w:val="00150015"/>
    <w:rsid w:val="00155253"/>
    <w:rsid w:val="001562FC"/>
    <w:rsid w:val="00161364"/>
    <w:rsid w:val="001808F9"/>
    <w:rsid w:val="001843B7"/>
    <w:rsid w:val="001B1A38"/>
    <w:rsid w:val="001C135F"/>
    <w:rsid w:val="001C6172"/>
    <w:rsid w:val="001D178E"/>
    <w:rsid w:val="001D4F14"/>
    <w:rsid w:val="001E4F52"/>
    <w:rsid w:val="00204A5B"/>
    <w:rsid w:val="00204C23"/>
    <w:rsid w:val="00214888"/>
    <w:rsid w:val="00217313"/>
    <w:rsid w:val="00222256"/>
    <w:rsid w:val="002279C5"/>
    <w:rsid w:val="00230C34"/>
    <w:rsid w:val="00251889"/>
    <w:rsid w:val="002619BD"/>
    <w:rsid w:val="002621F8"/>
    <w:rsid w:val="00264838"/>
    <w:rsid w:val="00287797"/>
    <w:rsid w:val="002A2603"/>
    <w:rsid w:val="002B77AF"/>
    <w:rsid w:val="002C2A82"/>
    <w:rsid w:val="002D68B5"/>
    <w:rsid w:val="002E1320"/>
    <w:rsid w:val="00312DE4"/>
    <w:rsid w:val="003265E4"/>
    <w:rsid w:val="0035466D"/>
    <w:rsid w:val="00361232"/>
    <w:rsid w:val="0036185E"/>
    <w:rsid w:val="00362B0B"/>
    <w:rsid w:val="0037630B"/>
    <w:rsid w:val="003839D1"/>
    <w:rsid w:val="00387937"/>
    <w:rsid w:val="00393918"/>
    <w:rsid w:val="003962C8"/>
    <w:rsid w:val="003A676C"/>
    <w:rsid w:val="003B13D1"/>
    <w:rsid w:val="003B38C2"/>
    <w:rsid w:val="003B45D1"/>
    <w:rsid w:val="003B721B"/>
    <w:rsid w:val="003C7C09"/>
    <w:rsid w:val="00406BDE"/>
    <w:rsid w:val="0042021A"/>
    <w:rsid w:val="004231AF"/>
    <w:rsid w:val="00425445"/>
    <w:rsid w:val="004255CA"/>
    <w:rsid w:val="00425B94"/>
    <w:rsid w:val="00441494"/>
    <w:rsid w:val="004541D6"/>
    <w:rsid w:val="00462C1B"/>
    <w:rsid w:val="00466657"/>
    <w:rsid w:val="004709E3"/>
    <w:rsid w:val="004719F4"/>
    <w:rsid w:val="00472D3D"/>
    <w:rsid w:val="0049164D"/>
    <w:rsid w:val="00491D03"/>
    <w:rsid w:val="004A0DEE"/>
    <w:rsid w:val="004A417F"/>
    <w:rsid w:val="004B6423"/>
    <w:rsid w:val="004C0DA4"/>
    <w:rsid w:val="004C20EA"/>
    <w:rsid w:val="004E1CA9"/>
    <w:rsid w:val="004E531A"/>
    <w:rsid w:val="004F3AAD"/>
    <w:rsid w:val="00505216"/>
    <w:rsid w:val="00523053"/>
    <w:rsid w:val="00531E84"/>
    <w:rsid w:val="0053358C"/>
    <w:rsid w:val="0053778A"/>
    <w:rsid w:val="0054510E"/>
    <w:rsid w:val="00553FAF"/>
    <w:rsid w:val="005572A6"/>
    <w:rsid w:val="00576EF3"/>
    <w:rsid w:val="00580FD8"/>
    <w:rsid w:val="00584277"/>
    <w:rsid w:val="005878AD"/>
    <w:rsid w:val="005910BF"/>
    <w:rsid w:val="005C0865"/>
    <w:rsid w:val="005F2CD5"/>
    <w:rsid w:val="005F5110"/>
    <w:rsid w:val="006030A1"/>
    <w:rsid w:val="00606C2C"/>
    <w:rsid w:val="00620E44"/>
    <w:rsid w:val="006271BA"/>
    <w:rsid w:val="0063224C"/>
    <w:rsid w:val="00632A85"/>
    <w:rsid w:val="00635372"/>
    <w:rsid w:val="00641783"/>
    <w:rsid w:val="00642031"/>
    <w:rsid w:val="006531C7"/>
    <w:rsid w:val="00655D39"/>
    <w:rsid w:val="00657904"/>
    <w:rsid w:val="00657C13"/>
    <w:rsid w:val="00664EC6"/>
    <w:rsid w:val="00665367"/>
    <w:rsid w:val="00674497"/>
    <w:rsid w:val="0067482C"/>
    <w:rsid w:val="00686F52"/>
    <w:rsid w:val="006A311C"/>
    <w:rsid w:val="006C56F9"/>
    <w:rsid w:val="006C77BD"/>
    <w:rsid w:val="006C7D05"/>
    <w:rsid w:val="006D4064"/>
    <w:rsid w:val="006E129D"/>
    <w:rsid w:val="006F01C7"/>
    <w:rsid w:val="006F1A25"/>
    <w:rsid w:val="006F7190"/>
    <w:rsid w:val="00722864"/>
    <w:rsid w:val="00724188"/>
    <w:rsid w:val="007344EB"/>
    <w:rsid w:val="0073459D"/>
    <w:rsid w:val="007456EA"/>
    <w:rsid w:val="00747718"/>
    <w:rsid w:val="00752B64"/>
    <w:rsid w:val="0075691C"/>
    <w:rsid w:val="00792F1E"/>
    <w:rsid w:val="0079441A"/>
    <w:rsid w:val="007A073E"/>
    <w:rsid w:val="007C0BDE"/>
    <w:rsid w:val="007F02E6"/>
    <w:rsid w:val="007F6118"/>
    <w:rsid w:val="007F7EB9"/>
    <w:rsid w:val="0080057B"/>
    <w:rsid w:val="0080078D"/>
    <w:rsid w:val="0080270E"/>
    <w:rsid w:val="00810CFA"/>
    <w:rsid w:val="00823C8E"/>
    <w:rsid w:val="00831A37"/>
    <w:rsid w:val="008509D8"/>
    <w:rsid w:val="008656AF"/>
    <w:rsid w:val="00866A24"/>
    <w:rsid w:val="00870383"/>
    <w:rsid w:val="00875BA8"/>
    <w:rsid w:val="00876CB0"/>
    <w:rsid w:val="008829A9"/>
    <w:rsid w:val="0089583F"/>
    <w:rsid w:val="0089666C"/>
    <w:rsid w:val="008A1FFC"/>
    <w:rsid w:val="008A4325"/>
    <w:rsid w:val="008C0630"/>
    <w:rsid w:val="008C3960"/>
    <w:rsid w:val="008C3A09"/>
    <w:rsid w:val="008D436F"/>
    <w:rsid w:val="008E4834"/>
    <w:rsid w:val="008E796E"/>
    <w:rsid w:val="008F0699"/>
    <w:rsid w:val="008F231E"/>
    <w:rsid w:val="008F4467"/>
    <w:rsid w:val="00902D41"/>
    <w:rsid w:val="00910070"/>
    <w:rsid w:val="00913DF3"/>
    <w:rsid w:val="00926980"/>
    <w:rsid w:val="00934D55"/>
    <w:rsid w:val="00937A4B"/>
    <w:rsid w:val="00937C69"/>
    <w:rsid w:val="009406E4"/>
    <w:rsid w:val="009436BA"/>
    <w:rsid w:val="00944BFC"/>
    <w:rsid w:val="009552AC"/>
    <w:rsid w:val="00972D39"/>
    <w:rsid w:val="00973C36"/>
    <w:rsid w:val="0098006A"/>
    <w:rsid w:val="009B44D0"/>
    <w:rsid w:val="009C727B"/>
    <w:rsid w:val="009D26F0"/>
    <w:rsid w:val="009E0EEB"/>
    <w:rsid w:val="009E1506"/>
    <w:rsid w:val="009E6D03"/>
    <w:rsid w:val="009F18E9"/>
    <w:rsid w:val="00A07C83"/>
    <w:rsid w:val="00A1479D"/>
    <w:rsid w:val="00A15BED"/>
    <w:rsid w:val="00A446D7"/>
    <w:rsid w:val="00A44F07"/>
    <w:rsid w:val="00A5164C"/>
    <w:rsid w:val="00A54CB9"/>
    <w:rsid w:val="00A67FD6"/>
    <w:rsid w:val="00A72896"/>
    <w:rsid w:val="00A763A7"/>
    <w:rsid w:val="00A81D11"/>
    <w:rsid w:val="00A97F2C"/>
    <w:rsid w:val="00AA0101"/>
    <w:rsid w:val="00AA32DC"/>
    <w:rsid w:val="00AB06CE"/>
    <w:rsid w:val="00AC3FB5"/>
    <w:rsid w:val="00AC6C38"/>
    <w:rsid w:val="00AD06E8"/>
    <w:rsid w:val="00AD3614"/>
    <w:rsid w:val="00AE250F"/>
    <w:rsid w:val="00AE3227"/>
    <w:rsid w:val="00B01477"/>
    <w:rsid w:val="00B055BC"/>
    <w:rsid w:val="00B06657"/>
    <w:rsid w:val="00B12B62"/>
    <w:rsid w:val="00B2508B"/>
    <w:rsid w:val="00B467C6"/>
    <w:rsid w:val="00B529EE"/>
    <w:rsid w:val="00B730D4"/>
    <w:rsid w:val="00B86ED7"/>
    <w:rsid w:val="00BA4D1A"/>
    <w:rsid w:val="00BB11EC"/>
    <w:rsid w:val="00BD37BB"/>
    <w:rsid w:val="00BE6A7B"/>
    <w:rsid w:val="00BF3FBD"/>
    <w:rsid w:val="00C03537"/>
    <w:rsid w:val="00C16C94"/>
    <w:rsid w:val="00C31E7F"/>
    <w:rsid w:val="00C33B51"/>
    <w:rsid w:val="00C42BCB"/>
    <w:rsid w:val="00C55D93"/>
    <w:rsid w:val="00C66E46"/>
    <w:rsid w:val="00C809D1"/>
    <w:rsid w:val="00C85699"/>
    <w:rsid w:val="00CA1239"/>
    <w:rsid w:val="00CA1E2B"/>
    <w:rsid w:val="00CD2972"/>
    <w:rsid w:val="00CD49AF"/>
    <w:rsid w:val="00CE2610"/>
    <w:rsid w:val="00CE4FAE"/>
    <w:rsid w:val="00CE7DCD"/>
    <w:rsid w:val="00CF71AF"/>
    <w:rsid w:val="00D02399"/>
    <w:rsid w:val="00D148F3"/>
    <w:rsid w:val="00D16C2A"/>
    <w:rsid w:val="00D21031"/>
    <w:rsid w:val="00D35B8B"/>
    <w:rsid w:val="00D42C8F"/>
    <w:rsid w:val="00D5242A"/>
    <w:rsid w:val="00D67227"/>
    <w:rsid w:val="00D7514E"/>
    <w:rsid w:val="00D75A4D"/>
    <w:rsid w:val="00D7758E"/>
    <w:rsid w:val="00D827D4"/>
    <w:rsid w:val="00D864E6"/>
    <w:rsid w:val="00D96E3E"/>
    <w:rsid w:val="00D975D3"/>
    <w:rsid w:val="00DA2425"/>
    <w:rsid w:val="00DB1251"/>
    <w:rsid w:val="00DB2AD3"/>
    <w:rsid w:val="00DD5686"/>
    <w:rsid w:val="00DD58C0"/>
    <w:rsid w:val="00DD7894"/>
    <w:rsid w:val="00DE5DFD"/>
    <w:rsid w:val="00DF29EA"/>
    <w:rsid w:val="00DF3046"/>
    <w:rsid w:val="00E02E0F"/>
    <w:rsid w:val="00E50F70"/>
    <w:rsid w:val="00E55605"/>
    <w:rsid w:val="00E55FB9"/>
    <w:rsid w:val="00E6295A"/>
    <w:rsid w:val="00E640B2"/>
    <w:rsid w:val="00E71806"/>
    <w:rsid w:val="00E828B5"/>
    <w:rsid w:val="00EA178E"/>
    <w:rsid w:val="00EB4D91"/>
    <w:rsid w:val="00EB582D"/>
    <w:rsid w:val="00EC0E5D"/>
    <w:rsid w:val="00ED0248"/>
    <w:rsid w:val="00EF05E2"/>
    <w:rsid w:val="00EF2E3B"/>
    <w:rsid w:val="00F06311"/>
    <w:rsid w:val="00F06AD8"/>
    <w:rsid w:val="00F14E19"/>
    <w:rsid w:val="00F21006"/>
    <w:rsid w:val="00F27693"/>
    <w:rsid w:val="00F41B87"/>
    <w:rsid w:val="00F45B62"/>
    <w:rsid w:val="00F56AD7"/>
    <w:rsid w:val="00F64B57"/>
    <w:rsid w:val="00F66570"/>
    <w:rsid w:val="00F80060"/>
    <w:rsid w:val="00F86A01"/>
    <w:rsid w:val="00F9089D"/>
    <w:rsid w:val="00F96010"/>
    <w:rsid w:val="00FA0CEE"/>
    <w:rsid w:val="00FA5068"/>
    <w:rsid w:val="00FA5A41"/>
    <w:rsid w:val="00FB67D0"/>
    <w:rsid w:val="00FC5F01"/>
    <w:rsid w:val="00FC63A0"/>
    <w:rsid w:val="00FD7263"/>
    <w:rsid w:val="00FF25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6C3557-1AEC-4066-9E12-6054A5F0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231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3">
    <w:name w:val="Char3"/>
    <w:basedOn w:val="a"/>
    <w:autoRedefine/>
    <w:rsid w:val="008F231E"/>
    <w:pPr>
      <w:widowControl/>
      <w:spacing w:line="300" w:lineRule="auto"/>
      <w:ind w:firstLineChars="200" w:firstLine="200"/>
    </w:pPr>
    <w:rPr>
      <w:rFonts w:ascii="Verdana" w:hAnsi="Verdana"/>
      <w:kern w:val="0"/>
      <w:lang w:eastAsia="en-US"/>
    </w:rPr>
  </w:style>
  <w:style w:type="table" w:styleId="a3">
    <w:name w:val="Table Grid"/>
    <w:basedOn w:val="a1"/>
    <w:rsid w:val="00C16C9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a"/>
    <w:autoRedefine/>
    <w:rsid w:val="000301EE"/>
    <w:pPr>
      <w:widowControl/>
      <w:spacing w:line="300" w:lineRule="auto"/>
      <w:ind w:firstLineChars="200" w:firstLine="200"/>
    </w:pPr>
    <w:rPr>
      <w:rFonts w:ascii="Verdana" w:hAnsi="Verdana"/>
      <w:kern w:val="0"/>
      <w:lang w:eastAsia="en-US"/>
    </w:rPr>
  </w:style>
  <w:style w:type="paragraph" w:styleId="a4">
    <w:name w:val="header"/>
    <w:basedOn w:val="a"/>
    <w:link w:val="Char"/>
    <w:rsid w:val="00937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937A4B"/>
    <w:rPr>
      <w:kern w:val="2"/>
      <w:sz w:val="18"/>
      <w:szCs w:val="18"/>
    </w:rPr>
  </w:style>
  <w:style w:type="paragraph" w:styleId="a5">
    <w:name w:val="footer"/>
    <w:basedOn w:val="a"/>
    <w:link w:val="Char0"/>
    <w:rsid w:val="00937A4B"/>
    <w:pPr>
      <w:tabs>
        <w:tab w:val="center" w:pos="4153"/>
        <w:tab w:val="right" w:pos="8306"/>
      </w:tabs>
      <w:snapToGrid w:val="0"/>
      <w:jc w:val="left"/>
    </w:pPr>
    <w:rPr>
      <w:sz w:val="18"/>
      <w:szCs w:val="18"/>
    </w:rPr>
  </w:style>
  <w:style w:type="character" w:customStyle="1" w:styleId="Char0">
    <w:name w:val="页脚 Char"/>
    <w:basedOn w:val="a0"/>
    <w:link w:val="a5"/>
    <w:rsid w:val="00937A4B"/>
    <w:rPr>
      <w:kern w:val="2"/>
      <w:sz w:val="18"/>
      <w:szCs w:val="18"/>
    </w:rPr>
  </w:style>
  <w:style w:type="character" w:styleId="a6">
    <w:name w:val="Subtle Emphasis"/>
    <w:basedOn w:val="a0"/>
    <w:uiPriority w:val="19"/>
    <w:qFormat/>
    <w:rsid w:val="00EA178E"/>
    <w:rPr>
      <w:i/>
      <w:iCs/>
      <w:color w:val="404040" w:themeColor="text1" w:themeTint="BF"/>
    </w:rPr>
  </w:style>
  <w:style w:type="paragraph" w:styleId="a7">
    <w:name w:val="Normal (Web)"/>
    <w:aliases w:val="普通(网站)1,普通 (Web)1,普通(Web) Char,普通(Web) Char Char Char Char,普通(Web) Char Char,普通(Web) Char Char Char Char Char Char Char Char,普通(Web) Char Char Char Char Char Char Char Char Char,普通(Web) Char Char Char Char Char Char Char,普通(Web),普通 (Web)"/>
    <w:basedOn w:val="a"/>
    <w:link w:val="Char2"/>
    <w:uiPriority w:val="99"/>
    <w:unhideWhenUsed/>
    <w:qFormat/>
    <w:rsid w:val="00642031"/>
    <w:pPr>
      <w:widowControl/>
      <w:spacing w:before="100" w:beforeAutospacing="1" w:after="100" w:afterAutospacing="1"/>
      <w:jc w:val="left"/>
    </w:pPr>
    <w:rPr>
      <w:rFonts w:ascii="宋体" w:hAnsi="宋体" w:cs="宋体"/>
      <w:kern w:val="0"/>
      <w:sz w:val="24"/>
      <w:szCs w:val="24"/>
    </w:rPr>
  </w:style>
  <w:style w:type="character" w:customStyle="1" w:styleId="Char2">
    <w:name w:val="普通(网站) Char"/>
    <w:aliases w:val="普通(网站)1 Char,普通 (Web)1 Char,普通(Web) Char Char1,普通(Web) Char Char Char Char Char,普通(Web) Char Char Char,普通(Web) Char Char Char Char Char Char Char Char Char1,普通(Web) Char Char Char Char Char Char Char Char Char Char,普通(Web) Char1"/>
    <w:link w:val="a7"/>
    <w:locked/>
    <w:rsid w:val="00F41B87"/>
    <w:rPr>
      <w:rFonts w:ascii="宋体" w:hAnsi="宋体" w:cs="宋体"/>
      <w:sz w:val="24"/>
      <w:szCs w:val="24"/>
    </w:rPr>
  </w:style>
  <w:style w:type="table" w:customStyle="1" w:styleId="1">
    <w:name w:val="网格型1"/>
    <w:basedOn w:val="a1"/>
    <w:next w:val="a3"/>
    <w:rsid w:val="00D7758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4"/>
    <w:semiHidden/>
    <w:unhideWhenUsed/>
    <w:rsid w:val="00DD5686"/>
    <w:rPr>
      <w:sz w:val="18"/>
      <w:szCs w:val="18"/>
    </w:rPr>
  </w:style>
  <w:style w:type="character" w:customStyle="1" w:styleId="Char4">
    <w:name w:val="批注框文本 Char"/>
    <w:basedOn w:val="a0"/>
    <w:link w:val="a8"/>
    <w:semiHidden/>
    <w:rsid w:val="00DD5686"/>
    <w:rPr>
      <w:kern w:val="2"/>
      <w:sz w:val="18"/>
      <w:szCs w:val="18"/>
    </w:rPr>
  </w:style>
  <w:style w:type="paragraph" w:styleId="a9">
    <w:name w:val="List Paragraph"/>
    <w:basedOn w:val="a"/>
    <w:uiPriority w:val="34"/>
    <w:qFormat/>
    <w:rsid w:val="0075691C"/>
    <w:pPr>
      <w:widowControl/>
      <w:ind w:firstLineChars="200" w:firstLine="420"/>
      <w:jc w:val="left"/>
    </w:pPr>
    <w:rPr>
      <w:rFonts w:ascii="宋体" w:hAnsi="宋体" w:cs="宋体"/>
      <w:kern w:val="0"/>
      <w:sz w:val="24"/>
      <w:szCs w:val="24"/>
    </w:rPr>
  </w:style>
  <w:style w:type="table" w:styleId="aa">
    <w:name w:val="Grid Table Light"/>
    <w:basedOn w:val="a1"/>
    <w:uiPriority w:val="40"/>
    <w:rsid w:val="00F45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annotation text"/>
    <w:basedOn w:val="a"/>
    <w:link w:val="Char10"/>
    <w:qFormat/>
    <w:rsid w:val="00F45B62"/>
    <w:pPr>
      <w:jc w:val="left"/>
    </w:pPr>
  </w:style>
  <w:style w:type="character" w:customStyle="1" w:styleId="Char5">
    <w:name w:val="批注文字 Char"/>
    <w:basedOn w:val="a0"/>
    <w:semiHidden/>
    <w:rsid w:val="00F45B62"/>
    <w:rPr>
      <w:kern w:val="2"/>
      <w:sz w:val="21"/>
    </w:rPr>
  </w:style>
  <w:style w:type="character" w:customStyle="1" w:styleId="Char10">
    <w:name w:val="批注文字 Char1"/>
    <w:link w:val="ab"/>
    <w:rsid w:val="00F45B62"/>
    <w:rPr>
      <w:kern w:val="2"/>
      <w:sz w:val="21"/>
    </w:rPr>
  </w:style>
  <w:style w:type="paragraph" w:styleId="ac">
    <w:name w:val="Plain Text"/>
    <w:aliases w:val="标题1,普通文字 Char,Char,标题1 Char Char,Char Char Char,Char Char,纯文本 Char1,标题1 Char,普通文字 Char Char,纯文本 Char Char Char,纯文本 Char Char1,普通文字,标题1 Char Char Char Char Char,纯文本 Char Char1 Char Char Char,游数的,标,纯文本 Char Char,标题1 Char Char Char Char,游数的格式,普通,Plain"/>
    <w:basedOn w:val="a"/>
    <w:link w:val="Char20"/>
    <w:rsid w:val="00F45B62"/>
    <w:rPr>
      <w:rFonts w:ascii="宋体" w:hAnsi="Courier New"/>
    </w:rPr>
  </w:style>
  <w:style w:type="character" w:customStyle="1" w:styleId="Char6">
    <w:name w:val="纯文本 Char"/>
    <w:basedOn w:val="a0"/>
    <w:semiHidden/>
    <w:rsid w:val="00F45B62"/>
    <w:rPr>
      <w:rFonts w:ascii="宋体" w:hAnsi="Courier New" w:cs="Courier New"/>
      <w:kern w:val="2"/>
      <w:sz w:val="21"/>
      <w:szCs w:val="21"/>
    </w:rPr>
  </w:style>
  <w:style w:type="character" w:customStyle="1" w:styleId="Char20">
    <w:name w:val="纯文本 Char2"/>
    <w:aliases w:val="标题1 Char1,普通文字 Char Char1,Char Char1,标题1 Char Char Char,Char Char Char Char,Char Char Char1,纯文本 Char1 Char,标题1 Char Char1,普通文字 Char Char Char,纯文本 Char Char Char Char,纯文本 Char Char1 Char,普通文字 Char1,标题1 Char Char Char Char Char Char,游数的 Char"/>
    <w:link w:val="ac"/>
    <w:locked/>
    <w:rsid w:val="00F45B62"/>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40136">
      <w:bodyDiv w:val="1"/>
      <w:marLeft w:val="0"/>
      <w:marRight w:val="0"/>
      <w:marTop w:val="0"/>
      <w:marBottom w:val="0"/>
      <w:divBdr>
        <w:top w:val="none" w:sz="0" w:space="0" w:color="auto"/>
        <w:left w:val="none" w:sz="0" w:space="0" w:color="auto"/>
        <w:bottom w:val="none" w:sz="0" w:space="0" w:color="auto"/>
        <w:right w:val="none" w:sz="0" w:space="0" w:color="auto"/>
      </w:divBdr>
      <w:divsChild>
        <w:div w:id="126749640">
          <w:marLeft w:val="418"/>
          <w:marRight w:val="0"/>
          <w:marTop w:val="120"/>
          <w:marBottom w:val="0"/>
          <w:divBdr>
            <w:top w:val="none" w:sz="0" w:space="0" w:color="auto"/>
            <w:left w:val="none" w:sz="0" w:space="0" w:color="auto"/>
            <w:bottom w:val="none" w:sz="0" w:space="0" w:color="auto"/>
            <w:right w:val="none" w:sz="0" w:space="0" w:color="auto"/>
          </w:divBdr>
        </w:div>
      </w:divsChild>
    </w:div>
    <w:div w:id="1379863299">
      <w:bodyDiv w:val="1"/>
      <w:marLeft w:val="0"/>
      <w:marRight w:val="0"/>
      <w:marTop w:val="0"/>
      <w:marBottom w:val="0"/>
      <w:divBdr>
        <w:top w:val="none" w:sz="0" w:space="0" w:color="auto"/>
        <w:left w:val="none" w:sz="0" w:space="0" w:color="auto"/>
        <w:bottom w:val="none" w:sz="0" w:space="0" w:color="auto"/>
        <w:right w:val="none" w:sz="0" w:space="0" w:color="auto"/>
      </w:divBdr>
      <w:divsChild>
        <w:div w:id="871767841">
          <w:marLeft w:val="0"/>
          <w:marRight w:val="0"/>
          <w:marTop w:val="120"/>
          <w:marBottom w:val="0"/>
          <w:divBdr>
            <w:top w:val="none" w:sz="0" w:space="0" w:color="auto"/>
            <w:left w:val="none" w:sz="0" w:space="0" w:color="auto"/>
            <w:bottom w:val="none" w:sz="0" w:space="0" w:color="auto"/>
            <w:right w:val="none" w:sz="0" w:space="0" w:color="auto"/>
          </w:divBdr>
        </w:div>
      </w:divsChild>
    </w:div>
    <w:div w:id="15777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ngminghua\&#26700;&#38754;\&#29289;&#29702;&#22270;&#31526;1.0(&#27491;&#24335;&#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DE2466-2192-4306-9EC6-57DFA5A6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物理图符1.0(正式版)</Template>
  <TotalTime>354</TotalTime>
  <Pages>2</Pages>
  <Words>266</Words>
  <Characters>1519</Characters>
  <Application>Microsoft Office Word</Application>
  <DocSecurity>0</DocSecurity>
  <Lines>12</Lines>
  <Paragraphs>3</Paragraphs>
  <ScaleCrop>false</ScaleCrop>
  <Company>物理</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卢湾2011学年第一学期期末考试</dc:title>
  <dc:subject/>
  <dc:creator>y</dc:creator>
  <cp:keywords/>
  <cp:lastModifiedBy>hpjyxy</cp:lastModifiedBy>
  <cp:revision>15</cp:revision>
  <cp:lastPrinted>2017-01-12T07:11:00Z</cp:lastPrinted>
  <dcterms:created xsi:type="dcterms:W3CDTF">2017-02-28T01:03:00Z</dcterms:created>
  <dcterms:modified xsi:type="dcterms:W3CDTF">2018-04-11T03:04:00Z</dcterms:modified>
</cp:coreProperties>
</file>