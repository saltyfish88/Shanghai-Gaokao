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第三十九回  村姥姥是信口开河   情哥哥偏寻根究底</w:t>
      </w:r>
    </w:p>
    <w:p>
      <w:pPr>
        <w:ind w:left="0"/>
        <w:rPr>
          <w:rFonts w:hint="eastAsia"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【情节概述】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凤姐让平儿过来取几个大的螃蟹回去吃，李纨命人装了十个送过去，把平儿留下来和大家一起玩儿，聚会后，袭人问平儿为什么这个月的月钱还没有发，平儿偷偷说是凤姐拿去放高利贷了，如果袭人缺钱，可以先去她那里取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刘姥姥和板儿又来了，说是庄稼丰收，带了粮食和瓜果疏菜来孝敬大家。正巧贾母知道刘姥姥来的事情，便留刘姥姥多住几天。晚饭后，刘姥姥讲乡村趣事给大家听，讲到一个十七八岁的女孩在雪地里抽柴火，正讲到一半外面突然大喊着火了，幸好无事，但贾母不让刘姥姥再讲抽柴火的事了。</w:t>
      </w:r>
    </w:p>
    <w:p>
      <w:pPr>
        <w:ind w:firstLine="420" w:firstLineChars="200"/>
        <w:rPr>
          <w:rFonts w:ascii="宋体"/>
          <w:szCs w:val="21"/>
        </w:rPr>
      </w:pPr>
      <w:r>
        <w:rPr>
          <w:rFonts w:hint="eastAsia" w:ascii="宋体"/>
          <w:szCs w:val="21"/>
        </w:rPr>
        <w:t>没想到宝玉一心惦记着那个女孩，私下向刘姥姥询问，刘姥只能编个故事告诉他，宝玉竟信以为真，还派茗烟去寻找刘姥姥所说的那个庙。</w:t>
      </w:r>
    </w:p>
    <w:p>
      <w:pPr>
        <w:ind w:firstLine="420" w:firstLineChars="200"/>
        <w:rPr>
          <w:rFonts w:hint="eastAsia" w:ascii="宋体"/>
          <w:szCs w:val="21"/>
        </w:rPr>
      </w:pPr>
    </w:p>
    <w:p>
      <w:pPr>
        <w:tabs>
          <w:tab w:val="left" w:pos="420"/>
        </w:tabs>
        <w:ind w:left="0"/>
        <w:rPr>
          <w:rFonts w:hint="eastAsia" w:ascii="黑体" w:eastAsia="黑体" w:cs="宋体"/>
          <w:kern w:val="0"/>
          <w:szCs w:val="21"/>
        </w:rPr>
      </w:pPr>
      <w:r>
        <w:rPr>
          <w:rFonts w:hint="eastAsia" w:ascii="黑体" w:eastAsia="黑体" w:cs="宋体"/>
          <w:bCs/>
          <w:szCs w:val="21"/>
        </w:rPr>
        <w:t>【难点思考】</w:t>
      </w:r>
    </w:p>
    <w:p>
      <w:pPr>
        <w:pStyle w:val="5"/>
        <w:shd w:val="clear" w:color="auto" w:fill="FFFFFF"/>
        <w:ind w:firstLine="420" w:firstLineChars="200"/>
        <w:jc w:val="center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凤姐与平儿——微妙的主仆关系</w:t>
      </w:r>
    </w:p>
    <w:p>
      <w:pPr>
        <w:pStyle w:val="5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若说公事上，有些上下级的关系，凤姐的很多工作在执行层面都是平儿经手的，李纨就说平儿是凤姐的一把总钥匙，可知平儿对凤姐的诸多工作的参与程度。若说情份上，平儿是凤姐的丫环，原是娘家带来的，当时带了四个，最后只留了她，那么二人的关系应该是不错的，要不然凤姐也不会单留了她。</w:t>
      </w:r>
    </w:p>
    <w:p>
      <w:pPr>
        <w:pStyle w:val="5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凤姐虽然人前风光，有贾母的欣赏和支持，有王夫人的授权，但是在贾家这样的地方，长辈多，奴仆多，小姑子小叔子多，理好这样一个家，让各方满意，还是非常不容易的。凤姐一个人是料理不开这些事务的，而且凤姐的注意力肯定放在大事情和重要人物上，其余的都要交给平儿去管理了。这就让二人的主仆关系有了些职场的意味，在很多时候，凤姐也要对平儿客气三分，二人关系也算平和，在主仆之外，另有些姐妹的情份。而且凤姐这个人精明强干，对人的欣赏并不只是看身份，更看重一个人的性格和能力。她就对平儿说过，贾府的丫环比人家的小姐都强。说明凤姐在心里并没对丫环们有轻视的意味。</w:t>
      </w:r>
    </w:p>
    <w:p>
      <w:pPr>
        <w:pStyle w:val="5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 xml:space="preserve"> 然而这一切，都在她生日这天遇了挑战。她和贾琏的关系一直还算和气，她春风得意大权在握，贾琏对这些事务并不在意，二人之间在权利上是凤姐占了上风。凤姐一直很满意这种状况，不知不觉中贾琏另生他意，她也不曾料到。直到在窗外听见，贾琏和鲍二的媳妇对她抱怨，又说把平儿扶正才好。她当然是愤怒了，贾琏这样说她，她伤心而吃惊，还扯上了平儿，不仅怀疑平儿另有他心，所以并不思虑，先回头打了平儿。</w:t>
      </w:r>
    </w:p>
    <w:p>
      <w:pPr>
        <w:pStyle w:val="5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凤姐和贾琏大闹一场，搅了生日宴，闹到贾母处，凤姐告状在先，贾琏被众人撵了出去。平儿自然也是委屈的了，本来一心相帮凤姐，却让凤姐误会，还挨了一掌，据平儿后来说，凤姐之前从前没打过平儿。这场景落在众人眼中，平儿自然也失了颜面。</w:t>
      </w:r>
    </w:p>
    <w:p>
      <w:pPr>
        <w:pStyle w:val="5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在这样的时候，就看出来，凤姐对平儿其实也不是完全放心的，平儿的身份，不仅只是一个她带来的丫环，还是贾琏的妾，这就让爱吃醋的凤姐生了猜疑。</w:t>
      </w:r>
    </w:p>
    <w:p>
      <w:pPr>
        <w:pStyle w:val="5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幸而平儿聪敏，事后忙先给凤姐赔礼，这是平儿深知自己身份和凤姐脾性的地方，所以二人才能继续相处下去。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</w:p>
    <w:p>
      <w:pPr>
        <w:ind w:left="0"/>
        <w:jc w:val="left"/>
        <w:rPr>
          <w:rFonts w:hint="eastAsia" w:ascii="黑体" w:eastAsia="黑体" w:cs="楷体"/>
          <w:b/>
          <w:color w:val="FF0000"/>
          <w:szCs w:val="21"/>
        </w:rPr>
      </w:pPr>
      <w:r>
        <w:rPr>
          <w:rFonts w:hint="eastAsia" w:ascii="黑体" w:eastAsia="黑体" w:cs="楷体"/>
          <w:b/>
          <w:color w:val="FF0000"/>
          <w:szCs w:val="21"/>
        </w:rPr>
        <w:t>【</w:t>
      </w:r>
      <w:r>
        <w:rPr>
          <w:rFonts w:ascii="黑体" w:eastAsia="黑体" w:cs="楷体"/>
          <w:b/>
          <w:color w:val="FF0000"/>
          <w:szCs w:val="21"/>
        </w:rPr>
        <w:t>本章练习</w:t>
      </w:r>
      <w:r>
        <w:rPr>
          <w:rFonts w:hint="eastAsia" w:ascii="黑体" w:eastAsia="黑体" w:cs="楷体"/>
          <w:b/>
          <w:color w:val="FF0000"/>
          <w:szCs w:val="21"/>
        </w:rPr>
        <w:t>】</w:t>
      </w:r>
    </w:p>
    <w:p>
      <w:pPr>
        <w:ind w:firstLine="422" w:firstLineChars="200"/>
        <w:jc w:val="left"/>
        <w:rPr>
          <w:rFonts w:hint="eastAsia" w:ascii="宋体" w:cs="楷体"/>
          <w:b/>
          <w:color w:val="FF0000"/>
          <w:szCs w:val="21"/>
        </w:rPr>
      </w:pPr>
      <w:r>
        <w:rPr>
          <w:rFonts w:hint="eastAsia" w:ascii="宋体" w:cs="楷体"/>
          <w:b/>
          <w:color w:val="FF0000"/>
          <w:szCs w:val="21"/>
        </w:rPr>
        <w:t xml:space="preserve">一、填空题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cs="宋体"/>
          <w:szCs w:val="21"/>
        </w:rPr>
      </w:pPr>
      <w:r>
        <w:rPr>
          <w:rFonts w:ascii="宋体" w:cs="宋体"/>
          <w:kern w:val="0"/>
          <w:szCs w:val="21"/>
        </w:rPr>
        <w:t>1.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听说螃蟹宴的规模，测算出大致需要二十两银子，发出了“</w:t>
      </w:r>
      <w:r>
        <w:rPr>
          <w:rFonts w:hint="eastAsia" w:ascii="宋体" w:cs="宋体"/>
          <w:szCs w:val="21"/>
        </w:rPr>
        <w:t>阿弥陀佛！这一顿的钱</w:t>
      </w:r>
      <w:r>
        <w:rPr>
          <w:rFonts w:ascii="宋体" w:cs="宋体"/>
          <w:szCs w:val="21"/>
          <w:u w:val="single" w:color="auto"/>
        </w:rPr>
        <w:t xml:space="preserve">                               </w:t>
      </w:r>
      <w:r>
        <w:rPr>
          <w:rFonts w:hint="eastAsia" w:ascii="宋体" w:cs="宋体"/>
          <w:szCs w:val="21"/>
        </w:rPr>
        <w:t>”的慨叹。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cs="楷体"/>
          <w:color w:val="0000FF"/>
          <w:sz w:val="21"/>
          <w:szCs w:val="21"/>
        </w:rPr>
      </w:pPr>
      <w:r>
        <w:rPr>
          <w:rFonts w:ascii="宋体" w:cs="宋体"/>
          <w:szCs w:val="21"/>
        </w:rPr>
        <w:t>2.</w:t>
      </w:r>
      <w:r>
        <w:rPr>
          <w:rFonts w:hint="eastAsia" w:ascii="宋体" w:cs="宋体"/>
          <w:kern w:val="0"/>
          <w:szCs w:val="21"/>
        </w:rPr>
        <w:t xml:space="preserve">李纨夸说平儿，又引起众人对贾母房中的 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、王夫人房中的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、宝玉房中的</w:t>
      </w:r>
      <w:r>
        <w:rPr>
          <w:rFonts w:ascii="宋体" w:cs="宋体"/>
          <w:kern w:val="0"/>
          <w:szCs w:val="21"/>
          <w:u w:val="single" w:color="auto"/>
        </w:rPr>
        <w:t xml:space="preserve">                   </w:t>
      </w:r>
      <w:r>
        <w:rPr>
          <w:rFonts w:hint="eastAsia" w:ascii="宋体" w:cs="宋体"/>
          <w:kern w:val="0"/>
          <w:szCs w:val="21"/>
        </w:rPr>
        <w:t>等丫鬟细细的评论。李纨说到自已屋里的丫头没有一个能守得住，不由得伤心起来。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hint="eastAsia" w:cs="楷体"/>
          <w:color w:val="0000FF"/>
          <w:sz w:val="21"/>
          <w:szCs w:val="21"/>
        </w:rPr>
        <w:t>7.刘姥姥   够我们庄家人过一年了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8.鸳鸯   彩霞   袭人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cs="宋体"/>
          <w:szCs w:val="21"/>
        </w:rPr>
      </w:pPr>
    </w:p>
    <w:p>
      <w:pPr>
        <w:widowControl/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二、判断题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1.湘云请贾母等赏桂花吃螃蟹。贾母说起家里有个“枕霞阁”，自己小时候在这里失了脚把头碰破了，留下鬓角上指头顶大一块窝儿的事。</w:t>
      </w:r>
      <w:r>
        <w:rPr>
          <w:rFonts w:hint="eastAsia" w:ascii="宋体" w:cs="宋体"/>
          <w:kern w:val="0"/>
          <w:szCs w:val="21"/>
          <w:lang w:val="en-US" w:eastAsia="zh-CN"/>
        </w:rPr>
        <w:t>凤</w:t>
      </w:r>
      <w:r>
        <w:rPr>
          <w:rFonts w:hint="eastAsia" w:ascii="宋体" w:cs="宋体"/>
          <w:kern w:val="0"/>
          <w:szCs w:val="21"/>
        </w:rPr>
        <w:t>姐开玩笑奉承贾母那个窝儿是盛福寿的，寿星老儿头上原是一个窝儿，因为盛万福万寿凸出来了。引得贾母十分高兴。后来探春以“枕霞阁”为据给湘湘云起号叫“枕霞旧友”。（ 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2.咏菊后，黛玉乘兴又写了一首咏螃蟹诗，宝玉也提起笔来一挥写了一首，宝钗也写了一首，被众人称赞是食螃蟹绝唱。（ 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3.吃螃蟹的时侯，</w:t>
      </w:r>
      <w:r>
        <w:rPr>
          <w:rFonts w:hint="eastAsia" w:ascii="宋体" w:cs="宋体"/>
          <w:kern w:val="0"/>
          <w:szCs w:val="21"/>
          <w:lang w:val="en-US" w:eastAsia="zh-CN"/>
        </w:rPr>
        <w:t>凤</w:t>
      </w:r>
      <w:r>
        <w:rPr>
          <w:rFonts w:hint="eastAsia" w:ascii="宋体" w:cs="宋体"/>
          <w:kern w:val="0"/>
          <w:szCs w:val="21"/>
        </w:rPr>
        <w:t>姐忙里忙外没有吃尽兴，就派平儿来取几只大的回去吃。李纨等人留平儿多待一会儿。李纨摸到了平儿身上的钥匙，打趣说：“你就是你奶奶的一把总钥匙，还要这钥匙作什么。”（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4.袭人问平儿这个月的月钱为什么还没放，平儿向袭人透露了王熙</w:t>
      </w:r>
      <w:r>
        <w:rPr>
          <w:rFonts w:hint="eastAsia" w:ascii="宋体" w:cs="宋体"/>
          <w:kern w:val="0"/>
          <w:szCs w:val="21"/>
          <w:lang w:val="en-US" w:eastAsia="zh-CN"/>
        </w:rPr>
        <w:t>凤</w:t>
      </w:r>
      <w:r>
        <w:rPr>
          <w:rFonts w:hint="eastAsia" w:ascii="宋体" w:cs="宋体"/>
          <w:kern w:val="0"/>
          <w:szCs w:val="21"/>
        </w:rPr>
        <w:t>敛财的一个手段，就是用众人的月钱放高利贷（放债牟利）。）（   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5.刘姥姥讲女孩子雪地抽柴草，被南院马棚突然失火打断了，回屋后才继续讲完这个故</w:t>
      </w:r>
      <w:r>
        <w:rPr>
          <w:rFonts w:hint="eastAsia" w:ascii="宋体" w:cs="宋体"/>
          <w:kern w:val="0"/>
          <w:szCs w:val="21"/>
          <w:lang w:val="en-US" w:eastAsia="zh-CN"/>
        </w:rPr>
        <w:t>事</w:t>
      </w:r>
      <w:bookmarkStart w:id="0" w:name="_GoBack"/>
      <w:bookmarkEnd w:id="0"/>
      <w:r>
        <w:rPr>
          <w:rFonts w:hint="eastAsia" w:ascii="宋体" w:cs="宋体"/>
          <w:kern w:val="0"/>
          <w:szCs w:val="21"/>
        </w:rPr>
        <w:t>。（    ）</w:t>
      </w:r>
    </w:p>
    <w:p>
      <w:pPr>
        <w:pStyle w:val="5"/>
        <w:shd w:val="clear" w:color="auto" w:fill="FFFFFF"/>
        <w:ind w:firstLine="420" w:firstLineChars="200"/>
        <w:rPr>
          <w:rFonts w:hint="eastAsia" w:ascii="宋体" w:cs="楷体"/>
          <w:color w:val="0000FF"/>
          <w:kern w:val="0"/>
          <w:szCs w:val="21"/>
        </w:rPr>
      </w:pPr>
      <w:r>
        <w:rPr>
          <w:rFonts w:cs="楷体"/>
          <w:color w:val="0000FF"/>
          <w:kern w:val="2"/>
          <w:sz w:val="21"/>
          <w:szCs w:val="21"/>
        </w:rPr>
        <w:t xml:space="preserve"> </w:t>
      </w:r>
      <w:r>
        <w:rPr>
          <w:rFonts w:hint="eastAsia" w:ascii="宋体" w:cs="楷体"/>
          <w:color w:val="0000FF"/>
          <w:kern w:val="0"/>
          <w:szCs w:val="21"/>
        </w:rPr>
        <w:t>1.正确。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2.错误。“黛玉”与“宝玉”换位。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3.正确.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4.正确。</w:t>
      </w:r>
    </w:p>
    <w:p>
      <w:pPr>
        <w:widowControl/>
        <w:ind w:left="0" w:firstLine="420" w:firstLineChars="200"/>
        <w:jc w:val="left"/>
        <w:rPr>
          <w:rFonts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5.错误。贾母不让说了。</w:t>
      </w:r>
    </w:p>
    <w:p>
      <w:pPr>
        <w:widowControl/>
        <w:ind w:left="0"/>
        <w:jc w:val="left"/>
        <w:rPr>
          <w:rFonts w:ascii="宋体" w:cs="楷体"/>
          <w:color w:val="0000FF"/>
          <w:kern w:val="0"/>
          <w:szCs w:val="21"/>
        </w:rPr>
      </w:pPr>
    </w:p>
    <w:p>
      <w:pPr>
        <w:widowControl/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三、简答题</w:t>
      </w:r>
    </w:p>
    <w:p>
      <w:pPr>
        <w:widowControl/>
        <w:ind w:firstLine="420" w:firstLineChars="200"/>
        <w:jc w:val="left"/>
        <w:rPr>
          <w:rFonts w:hint="eastAsia" w:ascii="宋体" w:cs="宋体"/>
          <w:szCs w:val="21"/>
        </w:rPr>
      </w:pPr>
      <w:r>
        <w:rPr>
          <w:rFonts w:hint="eastAsia" w:ascii="宋体" w:cs="宋体"/>
          <w:kern w:val="0"/>
          <w:szCs w:val="21"/>
        </w:rPr>
        <w:t>1.简述“林潇湘魁夺菊花诗”的经过。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①史湘云做东道，邀请众姐妺吃蟹吟诗，拟定了十二个题目。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②黛玉、湘云各写了三首，宝钗、宝玉、探春各写了两首。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③十二首诗中黛玉的诗被评为最佳。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④李纨称其诗：“题目新，诗也新，立意更新。”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</w:rPr>
      </w:pP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2.简述宝玉听刘姥姥讲故事“寻根究底”的情节。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①刘姥姥到贾府来，因贾母正想跟个积古的老人家说话而被留住。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②她便编了一个姑娘雪中抽柴的故事，刚讲了一半，贾府失了火。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③火光熄了，宝玉忙着问刘姥姥结果，被贾母打断；心中记挂着这故事，又被林黛玉打趣。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④宝玉背地里拉了刘姥姥细问。刘姥姥只好胡诌一位小姐的塑像成了精。⑤宝玉却信以为真，派茗烟四处找女孩之庙。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</w:rPr>
      </w:pPr>
    </w:p>
    <w:p>
      <w:pPr>
        <w:pStyle w:val="5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  <w:u w:val="single"/>
        </w:rPr>
      </w:pPr>
    </w:p>
    <w:p>
      <w:pPr>
        <w:pStyle w:val="5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</w:p>
    <w:p>
      <w:pPr>
        <w:rPr>
          <w:rFonts w:hint="eastAsia" w:ascii="宋体"/>
          <w:szCs w:val="21"/>
        </w:rPr>
      </w:pP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614E3A3B"/>
    <w:rsid w:val="79982A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2014</Words>
  <Characters>2030</Characters>
  <Lines>0</Lines>
  <Paragraphs>48</Paragraphs>
  <TotalTime>3</TotalTime>
  <ScaleCrop>false</ScaleCrop>
  <LinksUpToDate>false</LinksUpToDate>
  <CharactersWithSpaces>2159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2022-07-14T03:14:00Z</dcterms:created>
  <dc:creator>linmo</dc:creator>
  <cp:lastModifiedBy>孤篷听雪</cp:lastModifiedBy>
  <dcterms:modified xsi:type="dcterms:W3CDTF">2022-09-10T00:55:34Z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3CF4CCC1F49B4249932002C97750A068</vt:lpwstr>
  </property>
</Properties>
</file>