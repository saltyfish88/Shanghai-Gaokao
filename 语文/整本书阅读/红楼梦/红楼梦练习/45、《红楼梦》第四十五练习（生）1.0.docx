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hint="eastAsia" w:ascii="宋体"/>
          <w:b/>
          <w:sz w:val="21"/>
          <w:szCs w:val="21"/>
        </w:rPr>
      </w:pP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第四十五回  金兰契互剖金兰语  风雨夕闷制风雨词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/>
        <w:jc w:val="left"/>
        <w:rPr>
          <w:rFonts w:hint="eastAsia" w:ascii="宋体"/>
          <w:b/>
          <w:sz w:val="21"/>
          <w:szCs w:val="21"/>
        </w:rPr>
      </w:pPr>
      <w:r>
        <w:rPr>
          <w:rFonts w:hint="eastAsia" w:ascii="宋体"/>
          <w:b/>
          <w:sz w:val="21"/>
          <w:szCs w:val="21"/>
        </w:rPr>
        <w:t>【情节概述】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left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王熙凤因失手错打了平儿，正在给平儿赔不是，李纨带着众姐妹来找凤姐，一是要凤姐当诗社的监社御史，二是要凤姐准备惜春画大观园的各种材料。凤姐虽识字不多，却一下子就猜着是想让她为诗社活动出钱。于是姑嫂姐妹一阵调笑，凤姐答应了这两件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left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赖大家的儿子本来是家生子奴才，但是赖家求了贾府的恩典，为儿子捐了个官，如今选出来当了个县令。于是赖嬷嬷就来请贾府的尊贵人物去赖家赴宴，贾母凤姐等人都答应了。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jc w:val="left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黛玉身体向来柔弱，因多玩了几次，病情更重。宝钗来看望她，两人又说了许多体己话，宝钗劝她调整饮食，并送她燕窝，黛玉也向宝钗说了自己寄人篱下的种种忧虑。一番交心之后，黛玉觉自己猜忌多疑，误人误己，更增伤感。正碰上秋风秋雨，越发引人愁思，于是写成了一篇《秋窗风雨夕》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2" w:firstLineChars="200"/>
        <w:jc w:val="center"/>
        <w:rPr>
          <w:rFonts w:hint="eastAsia" w:ascii="宋体"/>
          <w:b/>
          <w:iCs/>
          <w:sz w:val="21"/>
          <w:szCs w:val="21"/>
        </w:rPr>
      </w:pP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/>
        <w:rPr>
          <w:rFonts w:hint="eastAsia" w:ascii="宋体"/>
          <w:b/>
          <w:bCs/>
          <w:sz w:val="21"/>
          <w:szCs w:val="21"/>
        </w:rPr>
      </w:pPr>
      <w:r>
        <w:rPr>
          <w:rFonts w:hint="eastAsia" w:ascii="宋体"/>
          <w:b/>
          <w:bCs/>
          <w:sz w:val="21"/>
          <w:szCs w:val="21"/>
        </w:rPr>
        <w:t>【重点揭示】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2" w:firstLineChars="200"/>
        <w:rPr>
          <w:rFonts w:hint="eastAsia" w:ascii="宋体"/>
          <w:b/>
          <w:color w:val="000000"/>
          <w:sz w:val="21"/>
          <w:szCs w:val="21"/>
        </w:rPr>
      </w:pPr>
      <w:r>
        <w:rPr>
          <w:rFonts w:hint="eastAsia" w:ascii="宋体"/>
          <w:b/>
          <w:color w:val="000000"/>
          <w:sz w:val="21"/>
          <w:szCs w:val="21"/>
        </w:rPr>
        <w:t>1.钗黛互吐剖心语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color w:val="000000"/>
          <w:sz w:val="21"/>
          <w:szCs w:val="21"/>
        </w:rPr>
      </w:pPr>
      <w:r>
        <w:rPr>
          <w:rFonts w:hint="eastAsia" w:ascii="宋体"/>
          <w:color w:val="000000"/>
          <w:sz w:val="21"/>
          <w:szCs w:val="21"/>
        </w:rPr>
        <w:t>黛玉生病，宝钗前来探望，宝钗的百般体贴让黛玉感激不已，黛玉向她说了先前以为她心里藏奸，后来因宝钗没有当着众人说她读《西厢记》《牡丹亭》而心存感激的话，并说自己无依无靠的苦衷。宝钗亦说自己虽有哥哥母亲，只是略比你强一点，也算是和黛玉同病相怜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2" w:firstLineChars="200"/>
        <w:rPr>
          <w:rFonts w:hint="eastAsia" w:ascii="宋体"/>
          <w:b/>
          <w:color w:val="000000"/>
          <w:sz w:val="21"/>
          <w:szCs w:val="21"/>
        </w:rPr>
      </w:pPr>
      <w:r>
        <w:rPr>
          <w:rFonts w:hint="eastAsia" w:ascii="宋体"/>
          <w:b/>
          <w:color w:val="000000"/>
          <w:sz w:val="21"/>
          <w:szCs w:val="21"/>
        </w:rPr>
        <w:t>2.风雨夕闷制风雨词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color w:val="000000"/>
          <w:sz w:val="21"/>
          <w:szCs w:val="21"/>
        </w:rPr>
      </w:pPr>
      <w:r>
        <w:rPr>
          <w:rFonts w:hint="eastAsia" w:ascii="宋体"/>
          <w:color w:val="000000"/>
          <w:sz w:val="21"/>
          <w:szCs w:val="21"/>
        </w:rPr>
        <w:t>秋霖脉脉，阴晴不定，独自一人的林黛玉不禁伤感，拟《春江花月夜》而作《秋窗风雨夕》。贾宝玉着急林黛玉的病情，晚上冒雨前来潇湘馆探视，看到了林黛玉写的风雨词，称赞说好。黛玉感谢宝玉一天来几次看她，并送宝玉玻璃绣球灯回去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/>
        <w:rPr>
          <w:rFonts w:hint="eastAsia" w:ascii="宋体"/>
          <w:b/>
          <w:bCs/>
          <w:sz w:val="21"/>
          <w:szCs w:val="21"/>
        </w:rPr>
      </w:pPr>
      <w:r>
        <w:rPr>
          <w:rFonts w:hint="eastAsia" w:ascii="宋体"/>
          <w:b/>
          <w:bCs/>
          <w:sz w:val="21"/>
          <w:szCs w:val="21"/>
        </w:rPr>
        <w:t>【本章练习】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宋体"/>
          <w:sz w:val="21"/>
          <w:szCs w:val="21"/>
        </w:rPr>
      </w:pPr>
      <w:r>
        <w:rPr>
          <w:rFonts w:hint="eastAsia" w:ascii="宋体" w:cs="宋体"/>
          <w:sz w:val="21"/>
          <w:szCs w:val="21"/>
        </w:rPr>
        <w:t>一、填空题。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楷体"/>
          <w:sz w:val="21"/>
          <w:szCs w:val="21"/>
        </w:rPr>
      </w:pPr>
      <w:r>
        <w:rPr>
          <w:rFonts w:hint="eastAsia" w:ascii="宋体" w:cs="楷体"/>
          <w:sz w:val="21"/>
          <w:szCs w:val="21"/>
        </w:rPr>
        <w:t>1.凤姐笑道：“我又不会作什么湿的干的，要我吃东西去不成？”因为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         </w:t>
      </w:r>
      <w:r>
        <w:rPr>
          <w:rFonts w:hint="eastAsia" w:ascii="宋体" w:cs="楷体"/>
          <w:sz w:val="21"/>
          <w:szCs w:val="21"/>
        </w:rPr>
        <w:t>她说这番话。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楷体"/>
          <w:sz w:val="21"/>
          <w:szCs w:val="21"/>
        </w:rPr>
      </w:pPr>
      <w:r>
        <w:rPr>
          <w:rFonts w:hint="eastAsia" w:ascii="宋体" w:cs="楷体"/>
          <w:sz w:val="21"/>
          <w:szCs w:val="21"/>
        </w:rPr>
        <w:t>2.李纨说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       </w:t>
      </w:r>
      <w:r>
        <w:rPr>
          <w:rFonts w:hint="eastAsia" w:ascii="宋体" w:cs="楷体"/>
          <w:sz w:val="21"/>
          <w:szCs w:val="21"/>
        </w:rPr>
        <w:t>：“真真你是个水晶心肝玻璃人。”这里是在说她聪明过人，对他人的意图，哪怕是非常含蓄地表达出来，甚至还不及将整个意思表达完毕，就已经心知肚明，并立即有了应付的词语与策略。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楷体"/>
          <w:sz w:val="21"/>
          <w:szCs w:val="21"/>
        </w:rPr>
      </w:pPr>
      <w:r>
        <w:rPr>
          <w:rFonts w:hint="eastAsia" w:ascii="宋体" w:cs="楷体"/>
          <w:sz w:val="21"/>
          <w:szCs w:val="21"/>
        </w:rPr>
        <w:t>3.贾母命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</w:t>
      </w:r>
      <w:r>
        <w:rPr>
          <w:rFonts w:hint="eastAsia" w:ascii="宋体" w:cs="楷体"/>
          <w:sz w:val="21"/>
          <w:szCs w:val="21"/>
        </w:rPr>
        <w:t>把大观园的景致画出来，探春等找凤姐准备好画具、画材，外面起了稿子进来后，每日都来帮忙，探春、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</w:t>
      </w:r>
      <w:r>
        <w:rPr>
          <w:rFonts w:hint="eastAsia" w:ascii="宋体" w:cs="楷体"/>
          <w:sz w:val="21"/>
          <w:szCs w:val="21"/>
        </w:rPr>
        <w:t>、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   </w:t>
      </w:r>
      <w:r>
        <w:rPr>
          <w:rFonts w:hint="eastAsia" w:ascii="宋体" w:cs="楷体"/>
          <w:sz w:val="21"/>
          <w:szCs w:val="21"/>
        </w:rPr>
        <w:t>、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     </w:t>
      </w:r>
      <w:r>
        <w:rPr>
          <w:rFonts w:hint="eastAsia" w:ascii="宋体" w:cs="楷体"/>
          <w:sz w:val="21"/>
          <w:szCs w:val="21"/>
        </w:rPr>
        <w:t>等也都来闲坐、观画、会面。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楷体"/>
          <w:sz w:val="21"/>
          <w:szCs w:val="21"/>
        </w:rPr>
      </w:pPr>
      <w:r>
        <w:rPr>
          <w:rFonts w:hint="eastAsia" w:ascii="宋体" w:cs="楷体"/>
          <w:sz w:val="21"/>
          <w:szCs w:val="21"/>
        </w:rPr>
        <w:t>4.“秋花惨淡秋草黄，耿耿秋灯秋夜长。已觉秋窗秋不尽，那堪风雨助凄凉！……”这首诗的作者是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 </w:t>
      </w:r>
      <w:r>
        <w:rPr>
          <w:rFonts w:hint="eastAsia" w:ascii="宋体" w:cs="楷体"/>
          <w:sz w:val="21"/>
          <w:szCs w:val="21"/>
        </w:rPr>
        <w:t>，她是模仿</w:t>
      </w:r>
      <w:r>
        <w:rPr>
          <w:rFonts w:hint="eastAsia" w:ascii="宋体" w:cs="楷体"/>
          <w:sz w:val="21"/>
          <w:szCs w:val="21"/>
          <w:u w:val="single"/>
        </w:rPr>
        <w:t>《                》</w:t>
      </w:r>
      <w:r>
        <w:rPr>
          <w:rFonts w:hint="eastAsia" w:ascii="宋体" w:cs="楷体"/>
          <w:sz w:val="21"/>
          <w:szCs w:val="21"/>
        </w:rPr>
        <w:t>的格调所做的一首古体诗。如果说后者是作者在温馨恬谧的春夜里的绵绵情思，只有一点淡淡的哀愁和怅惘；那前者则是在凄风苦雨的秋夜，一个重病少女酸苦的哀思，悲凉的情绪如浓重的暗夜压在她的心头。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楷体"/>
          <w:sz w:val="21"/>
          <w:szCs w:val="21"/>
        </w:rPr>
      </w:pPr>
      <w:r>
        <w:rPr>
          <w:rFonts w:hint="eastAsia" w:ascii="宋体" w:cs="楷体"/>
          <w:sz w:val="21"/>
          <w:szCs w:val="21"/>
        </w:rPr>
        <w:t>5.宝玉雨夜来看黛玉，黛玉看他穿的蓑衣等雨具甚是轻巧，不是寻常市卖的，便多问了几句，宝玉说它是</w:t>
      </w:r>
      <w:r>
        <w:rPr>
          <w:rFonts w:hint="eastAsia" w:ascii="宋体" w:cs="楷体"/>
          <w:sz w:val="21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 w:val="21"/>
          <w:szCs w:val="21"/>
        </w:rPr>
        <w:t>送的，并说要弄一套来送给黛玉，黛玉不要。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 w:cs="楷体"/>
          <w:color w:val="0000FF"/>
          <w:sz w:val="21"/>
          <w:szCs w:val="21"/>
          <w:lang w:val="en-US" w:eastAsia="zh-CN"/>
        </w:rPr>
        <w:t xml:space="preserve"> </w:t>
      </w:r>
      <w:r>
        <w:rPr>
          <w:rFonts w:hint="eastAsia" w:ascii="宋体" w:cs="宋体"/>
          <w:kern w:val="0"/>
          <w:sz w:val="21"/>
          <w:szCs w:val="21"/>
        </w:rPr>
        <w:t>6.</w:t>
      </w:r>
      <w:r>
        <w:rPr>
          <w:rFonts w:hint="eastAsia" w:ascii="宋体"/>
          <w:sz w:val="21"/>
          <w:szCs w:val="21"/>
        </w:rPr>
        <w:t>宝玉在雨夜来探望黛玉的时候，一进门黛玉就开玩笑，说他是</w:t>
      </w:r>
      <w:r>
        <w:rPr>
          <w:rFonts w:hint="eastAsia" w:ascii="宋体"/>
          <w:sz w:val="21"/>
          <w:szCs w:val="21"/>
          <w:u w:val="single"/>
        </w:rPr>
        <w:t xml:space="preserve">             </w:t>
      </w:r>
      <w:r>
        <w:rPr>
          <w:rFonts w:hint="eastAsia" w:ascii="宋体"/>
          <w:sz w:val="21"/>
          <w:szCs w:val="21"/>
        </w:rPr>
        <w:t>； 等到宝玉说也要给她弄一套来穿的时候，黛玉又说自己不要，因为穿上之后就像</w:t>
      </w:r>
      <w:r>
        <w:rPr>
          <w:rFonts w:hint="eastAsia" w:ascii="宋体"/>
          <w:sz w:val="21"/>
          <w:szCs w:val="21"/>
          <w:u w:val="single"/>
        </w:rPr>
        <w:t xml:space="preserve">               </w:t>
      </w:r>
      <w:r>
        <w:rPr>
          <w:rFonts w:hint="eastAsia" w:ascii="宋体"/>
          <w:sz w:val="21"/>
          <w:szCs w:val="21"/>
        </w:rPr>
        <w:t>。前后语意相连，这让黛玉羞得抬不起头来。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cs="宋体"/>
          <w:kern w:val="0"/>
          <w:sz w:val="21"/>
          <w:szCs w:val="21"/>
        </w:rPr>
        <w:t>7.</w:t>
      </w:r>
      <w:r>
        <w:rPr>
          <w:rFonts w:hint="eastAsia" w:ascii="宋体"/>
          <w:sz w:val="21"/>
          <w:szCs w:val="21"/>
        </w:rPr>
        <w:t>在一般人的印象中，黛玉是出尘脱俗、不通人情世故的，可是宝钗打发一个婆子给她送燕窝时，她不仅懂得给那个婆子</w:t>
      </w:r>
      <w:r>
        <w:rPr>
          <w:rFonts w:hint="eastAsia" w:ascii="宋体"/>
          <w:sz w:val="21"/>
          <w:szCs w:val="21"/>
          <w:u w:val="single"/>
        </w:rPr>
        <w:t xml:space="preserve">            </w:t>
      </w:r>
      <w:r>
        <w:rPr>
          <w:rFonts w:hint="eastAsia" w:ascii="宋体"/>
          <w:sz w:val="21"/>
          <w:szCs w:val="21"/>
        </w:rPr>
        <w:t>，让她打酒避雨气，还知道她们一定会趁着值夜时</w:t>
      </w:r>
      <w:r>
        <w:rPr>
          <w:rFonts w:hint="eastAsia" w:ascii="宋体"/>
          <w:sz w:val="21"/>
          <w:szCs w:val="21"/>
          <w:u w:val="single"/>
        </w:rPr>
        <w:t xml:space="preserve">             </w:t>
      </w:r>
      <w:r>
        <w:rPr>
          <w:rFonts w:hint="eastAsia" w:ascii="宋体"/>
          <w:sz w:val="21"/>
          <w:szCs w:val="21"/>
        </w:rPr>
        <w:t>， 痛赌两场。可见黛玉是个心里明白、极聪明的人。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宋体"/>
          <w:kern w:val="0"/>
          <w:sz w:val="21"/>
          <w:szCs w:val="21"/>
        </w:rPr>
      </w:pPr>
      <w:r>
        <w:rPr>
          <w:rFonts w:hint="eastAsia" w:ascii="宋体" w:cs="楷体"/>
          <w:sz w:val="21"/>
          <w:szCs w:val="21"/>
        </w:rPr>
        <w:t>二、选择题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 w:cs="宋体"/>
          <w:kern w:val="0"/>
          <w:sz w:val="21"/>
          <w:szCs w:val="21"/>
        </w:rPr>
        <w:t>1．</w:t>
      </w:r>
      <w:r>
        <w:rPr>
          <w:rFonts w:hint="eastAsia" w:ascii="宋体"/>
          <w:sz w:val="21"/>
          <w:szCs w:val="21"/>
        </w:rPr>
        <w:t>下列对文本概括和分析不正确的一项是（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A</w:t>
      </w:r>
      <w:r>
        <w:rPr>
          <w:rFonts w:hint="eastAsia" w:ascii="宋体" w:cs="宋体"/>
          <w:kern w:val="0"/>
          <w:sz w:val="21"/>
          <w:szCs w:val="21"/>
        </w:rPr>
        <w:t>．</w:t>
      </w:r>
      <w:r>
        <w:rPr>
          <w:rFonts w:hint="eastAsia" w:ascii="宋体"/>
          <w:sz w:val="21"/>
          <w:szCs w:val="21"/>
        </w:rPr>
        <w:t>黛玉对湘云一直夸赞宝钗耿耿于怀，因为在黛玉看来，宝钗就是一个内心奸猾的人，直到前几日宝钗劝黛玉不要读那些杂书，又劝了她好些话；如今又主动关心黛玉的身体，建议她吃些燕窝，她才真正体会到宝钗平日待人是很好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B</w:t>
      </w:r>
      <w:r>
        <w:rPr>
          <w:rFonts w:hint="eastAsia" w:ascii="宋体" w:cs="宋体"/>
          <w:kern w:val="0"/>
          <w:sz w:val="21"/>
          <w:szCs w:val="21"/>
        </w:rPr>
        <w:t>．</w:t>
      </w:r>
      <w:r>
        <w:rPr>
          <w:rFonts w:hint="eastAsia" w:ascii="宋体"/>
          <w:sz w:val="21"/>
          <w:szCs w:val="21"/>
        </w:rPr>
        <w:t>黛玉寄人篱下的心情，在跟宝钗的谈话中表露无遗：自己原本是无依无靠。投奔到贾府的；况且身体又不好，日常请医问药，已经很是麻烦别人了；若是自己再如宝钗所说要燕窝，就算贾母、凤姐等人不说什么，总要担心丫头婆子多嫌自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 w:cs="宋体"/>
          <w:kern w:val="0"/>
          <w:sz w:val="21"/>
          <w:szCs w:val="21"/>
        </w:rPr>
        <w:t>C．</w:t>
      </w:r>
      <w:r>
        <w:rPr>
          <w:rFonts w:hint="eastAsia" w:ascii="宋体"/>
          <w:sz w:val="21"/>
          <w:szCs w:val="21"/>
        </w:rPr>
        <w:t>宝钗也跟黛玉说了真心话，也表示要尽自己所能，为黛玉消解烦愁。她说自己虽然有哥哥有母亲，可是言谈间却看出宝钗对哥哥并不满意。可是宝钗很为自已有母亲比黛玉要好，说话间也难免带出一些骄傲和幸福感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D</w:t>
      </w:r>
      <w:r>
        <w:rPr>
          <w:rFonts w:hint="eastAsia" w:ascii="宋体" w:cs="宋体"/>
          <w:kern w:val="0"/>
          <w:sz w:val="21"/>
          <w:szCs w:val="21"/>
        </w:rPr>
        <w:t>．</w:t>
      </w:r>
      <w:r>
        <w:rPr>
          <w:rFonts w:hint="eastAsia" w:ascii="宋体"/>
          <w:sz w:val="21"/>
          <w:szCs w:val="21"/>
        </w:rPr>
        <w:t>黛玉约着宝钗晚上再来说话，虽然当天晚上下雨，宝钗仍是惦记黛玉，特意派人给她送来了燕窝，甚至连配着煮的冰糖也送来，还让婆子传话“吃完了再送来”。可见二人一番倾心交谈之后，宝钗确实对黛玉用心，也可看出宝钗善于与人交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 w:cs="宋体"/>
          <w:kern w:val="0"/>
          <w:sz w:val="21"/>
          <w:szCs w:val="21"/>
        </w:rPr>
        <w:t>2．</w:t>
      </w:r>
      <w:r>
        <w:rPr>
          <w:rFonts w:hint="eastAsia" w:ascii="宋体"/>
          <w:sz w:val="21"/>
          <w:szCs w:val="21"/>
        </w:rPr>
        <w:t>关于《秋窗风雨夕》，下列解说和分析不正确的一项是（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A</w:t>
      </w:r>
      <w:r>
        <w:rPr>
          <w:rFonts w:hint="eastAsia" w:ascii="宋体" w:cs="宋体"/>
          <w:kern w:val="0"/>
          <w:sz w:val="21"/>
          <w:szCs w:val="21"/>
        </w:rPr>
        <w:t>．</w:t>
      </w:r>
      <w:r>
        <w:rPr>
          <w:rFonts w:hint="eastAsia" w:ascii="宋体"/>
          <w:sz w:val="21"/>
          <w:szCs w:val="21"/>
        </w:rPr>
        <w:t>这首诗是在一个风雨交加之夜，听着雨打在竹梢上，黛玉感觉分外凄凉，再加上读的诗词又是《秋闺怨》《别离怨》，心中感慨更深，于是写成了这首诗。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B</w:t>
      </w:r>
      <w:r>
        <w:rPr>
          <w:rFonts w:hint="eastAsia" w:ascii="宋体" w:cs="宋体"/>
          <w:kern w:val="0"/>
          <w:sz w:val="21"/>
          <w:szCs w:val="21"/>
        </w:rPr>
        <w:t>．</w:t>
      </w:r>
      <w:r>
        <w:rPr>
          <w:rFonts w:hint="eastAsia" w:ascii="宋体"/>
          <w:sz w:val="21"/>
          <w:szCs w:val="21"/>
        </w:rPr>
        <w:t>这首诗也是黛玉伤悼身世的作品，黛玉本就细心敏感，如今宝钗对她关心备至，让她深为因自己猜忌多疑造成和宝钗宝玉日渐疏远而懊悔，而她和宝玉的未来又不可预知，故而诗意越发凄苦哀怨。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C</w:t>
      </w:r>
      <w:r>
        <w:rPr>
          <w:rFonts w:hint="eastAsia" w:ascii="宋体" w:cs="宋体"/>
          <w:kern w:val="0"/>
          <w:sz w:val="21"/>
          <w:szCs w:val="21"/>
        </w:rPr>
        <w:t>．</w:t>
      </w:r>
      <w:r>
        <w:rPr>
          <w:rFonts w:hint="eastAsia" w:ascii="宋体"/>
          <w:sz w:val="21"/>
          <w:szCs w:val="21"/>
        </w:rPr>
        <w:t>这首诗因是仿照《春江花月夜》所作，故而在风格上极为接近。比如它并不像一般近体诗避免重复用字，反而是处重复，20句中用到了15个“秋”字。也正是这重复使用的“秋”字，将那种凄凉哀怨之情渲染得更加充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D</w:t>
      </w:r>
      <w:r>
        <w:rPr>
          <w:rFonts w:hint="eastAsia" w:ascii="宋体" w:cs="宋体"/>
          <w:kern w:val="0"/>
          <w:sz w:val="21"/>
          <w:szCs w:val="21"/>
        </w:rPr>
        <w:t>．</w:t>
      </w:r>
      <w:r>
        <w:rPr>
          <w:rFonts w:hint="eastAsia" w:ascii="宋体"/>
          <w:sz w:val="21"/>
          <w:szCs w:val="21"/>
        </w:rPr>
        <w:t>和《葬花吟》同为黛玉的伤悼身世之作，本诗也同样表达了黛玉深藏在内心的抑塞之气和傲世的态度。只不过随着年纪渐长、经历愈多，她的这种情感埋藏得更深了。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3.以下关于《红楼梦》中相关内容的判断，错误的一项是（  ）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0" w:line="240" w:lineRule="auto"/>
              <w:ind w:firstLine="420" w:firstLineChars="200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A．赖嬤嬤辈分很高，她能请动贾母、王夫人到她家去赴宴，能当众用非常严厉的口吻训导宝玉，数落贾兰的不是。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0" w:line="240" w:lineRule="auto"/>
              <w:ind w:firstLine="420" w:firstLineChars="200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B．秋夜漫长，黛玉心有所感，拟《春江花月夜》之格，乃名其词《秋窗风雨夕》。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0" w:line="240" w:lineRule="auto"/>
              <w:ind w:firstLine="420" w:firstLineChars="200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C．凤姐将贾赦想讨鸳鸯的事情告诉了平儿，平儿也认为此事未必妥当。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4.下列关于《红楼梦》中的说法，不正确的一项是（  ）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noWrap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0" w:line="240" w:lineRule="auto"/>
              <w:ind w:firstLine="420" w:firstLineChars="200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A．探春向宝玉倡议创建诗社。适值贾芸送来海棠花两盆，遂起名海棠社。探春给黛玉起名“潇湘妃子”，宝钗给宝玉起号“无事忙”、“富贵闲人”。宝钗、探春分别叫“蘅芜君”和“蕉下客”，“稻香老农”李纨自荐为掌坛。大家议定以“白海棠”为题作限韵七律诗，结果薛、林技高一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0" w:line="240" w:lineRule="auto"/>
              <w:ind w:firstLine="420" w:firstLineChars="200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B．刘姥姥到稻香村，被凤姐插了一头菊花。在潇湘馆布满苍苔的小路上刘姥姥滑了一跤，还把潇湘馆误认为是公子书房。在秋爽斋早饭时，一句“老刘，老刘，食量大似牛，吃个老母猪不抬头”引起了大观园里史无前例的大笑。在缀锦阁午饭，席间行酒令，刘姥姥插科打诨，藏精于拙，博取一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0" w:line="240" w:lineRule="auto"/>
              <w:ind w:firstLine="420" w:firstLineChars="200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C．妙玉爱“洁”。贾母带领刘姥姥等人来栊翠庵喝茶。后妙玉见道婆收了上面的茶盏来，忙命：“将那成窑的茶杯（刘姥姥用过的）别收了，搁在外头去罢。”宝玉会意，知道是因为刘姥姥吃过了，妙玉嫌脏不要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0" w:line="240" w:lineRule="auto"/>
              <w:ind w:firstLine="420" w:firstLineChars="200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D．秋霖脉脉，阴晴不定，黛玉拟《春江花月夜》而作“秋窗风雨夕”。宝玉披蓑戴笠来看，宝玉先说黛玉“渔婆”，后又说自己“渔翁”。</w:t>
            </w:r>
          </w:p>
        </w:tc>
      </w:tr>
    </w:tbl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eastAsia="宋体" w:cs="楷体"/>
          <w:sz w:val="21"/>
          <w:szCs w:val="21"/>
          <w:lang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/>
        <w:rPr>
          <w:rFonts w:hint="eastAsia" w:ascii="宋体" w:cs="楷体"/>
          <w:sz w:val="21"/>
          <w:szCs w:val="21"/>
        </w:rPr>
      </w:pPr>
      <w:r>
        <w:rPr>
          <w:rFonts w:hint="eastAsia" w:ascii="宋体"/>
          <w:sz w:val="21"/>
          <w:szCs w:val="21"/>
        </w:rPr>
        <w:t>三、简答题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/>
          <w:sz w:val="21"/>
          <w:szCs w:val="21"/>
        </w:rPr>
        <w:t>1.《红楼梦》第四十五回说“风雨夕闷制风雨词”，其中的“风雨词”指的是什么?作者是谁?促使此人作“风雨词”的原因可能有哪些?</w:t>
      </w:r>
      <w:r>
        <w:rPr>
          <w:rFonts w:hint="eastAsia" w:ascii="宋体"/>
          <w:sz w:val="21"/>
          <w:szCs w:val="21"/>
        </w:rPr>
        <w:br w:type="textWrapping"/>
      </w:r>
      <w:r>
        <w:rPr>
          <w:rFonts w:hint="eastAsia" w:ascii="宋体"/>
          <w:color w:val="1D41D5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color w:val="1D41D5"/>
          <w:sz w:val="21"/>
          <w:szCs w:val="21"/>
          <w:u w:val="single"/>
        </w:rPr>
      </w:pPr>
      <w:r>
        <w:rPr>
          <w:rFonts w:hint="eastAsia" w:ascii="宋体"/>
          <w:color w:val="1D41D5"/>
          <w:sz w:val="21"/>
          <w:szCs w:val="21"/>
        </w:rPr>
        <w:br w:type="textWrapping"/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</w:rPr>
        <w:t>2.</w:t>
      </w:r>
      <w:r>
        <w:rPr>
          <w:rFonts w:hint="eastAsia" w:ascii="宋体"/>
          <w:sz w:val="21"/>
          <w:szCs w:val="21"/>
        </w:rPr>
        <w:t>《红楼梦》第四十五回《金兰契互剖金兰语，风雨夕闷制风雨词》中林黛玉向薛宝钗倾吐了哪些心声？</w:t>
      </w:r>
      <w:r>
        <w:rPr>
          <w:rFonts w:hint="eastAsia" w:ascii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color w:val="1D41D5"/>
          <w:sz w:val="21"/>
          <w:szCs w:val="21"/>
          <w:u w:val="single"/>
        </w:rPr>
      </w:pP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宋体"/>
          <w:kern w:val="0"/>
          <w:sz w:val="21"/>
          <w:szCs w:val="21"/>
        </w:rPr>
      </w:pP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 w:cs="宋体"/>
          <w:kern w:val="0"/>
          <w:sz w:val="21"/>
          <w:szCs w:val="21"/>
        </w:rPr>
      </w:pPr>
      <w:r>
        <w:rPr>
          <w:rFonts w:hint="eastAsia" w:ascii="宋体" w:cs="宋体"/>
          <w:kern w:val="0"/>
          <w:sz w:val="21"/>
          <w:szCs w:val="21"/>
        </w:rPr>
        <w:t>3.《红楼梦》第四十五回中，“金兰契互剖金兰语，风雨夕闷制风雨词”中，黛玉对宝钗说：“我最是个多心的人，只当你心里藏奸……往日竟是我错了，实在误到如今。”请说明黛玉对宝钗的认识发生变化的原因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="宋体"/>
          <w:sz w:val="21"/>
          <w:szCs w:val="21"/>
        </w:rPr>
      </w:pPr>
    </w:p>
    <w:p>
      <w:pPr>
        <w:pageBreakBefore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rPr>
          <w:rFonts w:hint="eastAsia" w:ascii="宋体"/>
          <w:b/>
          <w:color w:val="000000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rPr>
          <w:rFonts w:hint="eastAsia" w:ascii="宋体"/>
          <w:sz w:val="21"/>
          <w:szCs w:val="21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1875DDB"/>
    <w:rsid w:val="1FE14898"/>
    <w:rsid w:val="4F365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3549</Words>
  <Characters>3570</Characters>
  <Lines>0</Lines>
  <Paragraphs>56</Paragraphs>
  <TotalTime>0</TotalTime>
  <ScaleCrop>false</ScaleCrop>
  <LinksUpToDate>false</LinksUpToDate>
  <CharactersWithSpaces>3772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2022-07-14T14:46:00Z</dcterms:created>
  <dc:creator>linmo</dc:creator>
  <cp:lastModifiedBy>孤篷听雪</cp:lastModifiedBy>
  <dcterms:modified xsi:type="dcterms:W3CDTF">2022-07-22T22:41:37Z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1F3C7047FC1C449AA4DCEB935595BC34</vt:lpwstr>
  </property>
</Properties>
</file>